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r w:rsidRPr="001D4234">
        <w:rPr>
          <w:b/>
          <w:sz w:val="44"/>
          <w:szCs w:val="44"/>
        </w:rPr>
        <w:t>Assessment Curation and Data Collection</w:t>
      </w:r>
      <w:r>
        <w:rPr>
          <w:b/>
          <w:sz w:val="44"/>
          <w:szCs w:val="44"/>
        </w:rPr>
        <w:t xml:space="preserve"> </w:t>
      </w:r>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1D4234">
        <w:rPr>
          <w:sz w:val="28"/>
          <w:szCs w:val="28"/>
        </w:rPr>
        <w:t>4</w:t>
      </w:r>
    </w:p>
    <w:p w14:paraId="2FDABFC1" w14:textId="018D94C1"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7C201E">
        <w:rPr>
          <w:b w:val="0"/>
          <w:sz w:val="28"/>
          <w:szCs w:val="28"/>
        </w:rPr>
        <w:t>3</w:t>
      </w:r>
      <w:r w:rsidRPr="00623821">
        <w:rPr>
          <w:b w:val="0"/>
          <w:sz w:val="28"/>
          <w:szCs w:val="28"/>
        </w:rPr>
        <w:t xml:space="preserve"> </w:t>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0AD159C3" w14:textId="5B70D35B" w:rsidR="00847356" w:rsidRDefault="00A910E1" w:rsidP="00D243DB">
      <w:pPr>
        <w:pStyle w:val="BodyText"/>
      </w:pPr>
      <w:r w:rsidRPr="00143B7E">
        <w:t>Date:</w:t>
      </w:r>
      <w:r w:rsidRPr="00143B7E">
        <w:tab/>
      </w:r>
      <w:r w:rsidRPr="00143B7E">
        <w:tab/>
      </w:r>
      <w:r w:rsidR="00847356">
        <w:fldChar w:fldCharType="begin"/>
      </w:r>
      <w:r w:rsidR="00847356">
        <w:instrText xml:space="preserve"> DATE \@ "MMMM d, yyyy" </w:instrText>
      </w:r>
      <w:r w:rsidR="00847356">
        <w:fldChar w:fldCharType="separate"/>
      </w:r>
      <w:r w:rsidR="00E735BC">
        <w:rPr>
          <w:noProof/>
        </w:rPr>
        <w:t>February 16, 2020</w:t>
      </w:r>
      <w:r w:rsidR="00847356">
        <w:fldChar w:fldCharType="end"/>
      </w:r>
    </w:p>
    <w:p w14:paraId="005ACA49" w14:textId="2CD1E1D4"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t>C</w:t>
      </w:r>
      <w:r w:rsidR="00060D78" w:rsidRPr="00404C2C">
        <w:t>ONTENTS</w:t>
      </w:r>
    </w:p>
    <w:p w14:paraId="2AF92476" w14:textId="77777777" w:rsidR="004D69C3" w:rsidRPr="00404C2C" w:rsidRDefault="004D69C3" w:rsidP="00597DB2"/>
    <w:p w14:paraId="0EB4C21B" w14:textId="10E7EEE6" w:rsidR="00973F41"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32660895" w:history="1">
        <w:r w:rsidR="00973F41" w:rsidRPr="00705244">
          <w:rPr>
            <w:rStyle w:val="Hyperlink"/>
            <w:noProof/>
          </w:rPr>
          <w:t>Introduction to this Supplement</w:t>
        </w:r>
        <w:r w:rsidR="00973F41">
          <w:rPr>
            <w:noProof/>
            <w:webHidden/>
          </w:rPr>
          <w:tab/>
        </w:r>
        <w:r w:rsidR="00973F41">
          <w:rPr>
            <w:noProof/>
            <w:webHidden/>
          </w:rPr>
          <w:fldChar w:fldCharType="begin"/>
        </w:r>
        <w:r w:rsidR="00973F41">
          <w:rPr>
            <w:noProof/>
            <w:webHidden/>
          </w:rPr>
          <w:instrText xml:space="preserve"> PAGEREF _Toc32660895 \h </w:instrText>
        </w:r>
        <w:r w:rsidR="00973F41">
          <w:rPr>
            <w:noProof/>
            <w:webHidden/>
          </w:rPr>
        </w:r>
        <w:r w:rsidR="00973F41">
          <w:rPr>
            <w:noProof/>
            <w:webHidden/>
          </w:rPr>
          <w:fldChar w:fldCharType="separate"/>
        </w:r>
        <w:r w:rsidR="00973F41">
          <w:rPr>
            <w:noProof/>
            <w:webHidden/>
          </w:rPr>
          <w:t>6</w:t>
        </w:r>
        <w:r w:rsidR="00973F41">
          <w:rPr>
            <w:noProof/>
            <w:webHidden/>
          </w:rPr>
          <w:fldChar w:fldCharType="end"/>
        </w:r>
      </w:hyperlink>
    </w:p>
    <w:p w14:paraId="4787505D" w14:textId="03EF573A" w:rsidR="00973F41" w:rsidRDefault="00B203E9">
      <w:pPr>
        <w:pStyle w:val="TOC2"/>
        <w:rPr>
          <w:rFonts w:asciiTheme="minorHAnsi" w:eastAsiaTheme="minorEastAsia" w:hAnsiTheme="minorHAnsi" w:cstheme="minorBidi"/>
          <w:noProof/>
          <w:sz w:val="22"/>
          <w:szCs w:val="22"/>
        </w:rPr>
      </w:pPr>
      <w:hyperlink w:anchor="_Toc32660896" w:history="1">
        <w:r w:rsidR="00973F41" w:rsidRPr="00705244">
          <w:rPr>
            <w:rStyle w:val="Hyperlink"/>
            <w:noProof/>
          </w:rPr>
          <w:t>Open Issues and Questions</w:t>
        </w:r>
        <w:r w:rsidR="00973F41">
          <w:rPr>
            <w:noProof/>
            <w:webHidden/>
          </w:rPr>
          <w:tab/>
        </w:r>
        <w:r w:rsidR="00973F41">
          <w:rPr>
            <w:noProof/>
            <w:webHidden/>
          </w:rPr>
          <w:fldChar w:fldCharType="begin"/>
        </w:r>
        <w:r w:rsidR="00973F41">
          <w:rPr>
            <w:noProof/>
            <w:webHidden/>
          </w:rPr>
          <w:instrText xml:space="preserve"> PAGEREF _Toc32660896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D22CF5C" w14:textId="55A6709D" w:rsidR="00973F41" w:rsidRDefault="00B203E9">
      <w:pPr>
        <w:pStyle w:val="TOC2"/>
        <w:rPr>
          <w:rFonts w:asciiTheme="minorHAnsi" w:eastAsiaTheme="minorEastAsia" w:hAnsiTheme="minorHAnsi" w:cstheme="minorBidi"/>
          <w:noProof/>
          <w:sz w:val="22"/>
          <w:szCs w:val="22"/>
        </w:rPr>
      </w:pPr>
      <w:hyperlink w:anchor="_Toc32660897" w:history="1">
        <w:r w:rsidR="00973F41" w:rsidRPr="00705244">
          <w:rPr>
            <w:rStyle w:val="Hyperlink"/>
            <w:noProof/>
          </w:rPr>
          <w:t>Closed Issues</w:t>
        </w:r>
        <w:r w:rsidR="00973F41">
          <w:rPr>
            <w:noProof/>
            <w:webHidden/>
          </w:rPr>
          <w:tab/>
        </w:r>
        <w:r w:rsidR="00973F41">
          <w:rPr>
            <w:noProof/>
            <w:webHidden/>
          </w:rPr>
          <w:fldChar w:fldCharType="begin"/>
        </w:r>
        <w:r w:rsidR="00973F41">
          <w:rPr>
            <w:noProof/>
            <w:webHidden/>
          </w:rPr>
          <w:instrText xml:space="preserve"> PAGEREF _Toc32660897 \h </w:instrText>
        </w:r>
        <w:r w:rsidR="00973F41">
          <w:rPr>
            <w:noProof/>
            <w:webHidden/>
          </w:rPr>
        </w:r>
        <w:r w:rsidR="00973F41">
          <w:rPr>
            <w:noProof/>
            <w:webHidden/>
          </w:rPr>
          <w:fldChar w:fldCharType="separate"/>
        </w:r>
        <w:r w:rsidR="00973F41">
          <w:rPr>
            <w:noProof/>
            <w:webHidden/>
          </w:rPr>
          <w:t>7</w:t>
        </w:r>
        <w:r w:rsidR="00973F41">
          <w:rPr>
            <w:noProof/>
            <w:webHidden/>
          </w:rPr>
          <w:fldChar w:fldCharType="end"/>
        </w:r>
      </w:hyperlink>
    </w:p>
    <w:p w14:paraId="2B79D284" w14:textId="1821AC6C" w:rsidR="00973F41" w:rsidRDefault="00B203E9">
      <w:pPr>
        <w:pStyle w:val="TOC1"/>
        <w:rPr>
          <w:rFonts w:asciiTheme="minorHAnsi" w:eastAsiaTheme="minorEastAsia" w:hAnsiTheme="minorHAnsi" w:cstheme="minorBidi"/>
          <w:noProof/>
          <w:sz w:val="22"/>
          <w:szCs w:val="22"/>
        </w:rPr>
      </w:pPr>
      <w:hyperlink w:anchor="_Toc32660898" w:history="1">
        <w:r w:rsidR="00973F41" w:rsidRPr="00705244">
          <w:rPr>
            <w:rStyle w:val="Hyperlink"/>
            <w:noProof/>
          </w:rPr>
          <w:t>General Introduction</w:t>
        </w:r>
        <w:r w:rsidR="00973F41">
          <w:rPr>
            <w:noProof/>
            <w:webHidden/>
          </w:rPr>
          <w:tab/>
        </w:r>
        <w:r w:rsidR="00973F41">
          <w:rPr>
            <w:noProof/>
            <w:webHidden/>
          </w:rPr>
          <w:fldChar w:fldCharType="begin"/>
        </w:r>
        <w:r w:rsidR="00973F41">
          <w:rPr>
            <w:noProof/>
            <w:webHidden/>
          </w:rPr>
          <w:instrText xml:space="preserve"> PAGEREF _Toc32660898 \h </w:instrText>
        </w:r>
        <w:r w:rsidR="00973F41">
          <w:rPr>
            <w:noProof/>
            <w:webHidden/>
          </w:rPr>
        </w:r>
        <w:r w:rsidR="00973F41">
          <w:rPr>
            <w:noProof/>
            <w:webHidden/>
          </w:rPr>
          <w:fldChar w:fldCharType="separate"/>
        </w:r>
        <w:r w:rsidR="00973F41">
          <w:rPr>
            <w:noProof/>
            <w:webHidden/>
          </w:rPr>
          <w:t>8</w:t>
        </w:r>
        <w:r w:rsidR="00973F41">
          <w:rPr>
            <w:noProof/>
            <w:webHidden/>
          </w:rPr>
          <w:fldChar w:fldCharType="end"/>
        </w:r>
      </w:hyperlink>
    </w:p>
    <w:p w14:paraId="7B8DE07A" w14:textId="7316FFAD" w:rsidR="00973F41" w:rsidRDefault="00B203E9">
      <w:pPr>
        <w:pStyle w:val="TOC1"/>
        <w:rPr>
          <w:rFonts w:asciiTheme="minorHAnsi" w:eastAsiaTheme="minorEastAsia" w:hAnsiTheme="minorHAnsi" w:cstheme="minorBidi"/>
          <w:noProof/>
          <w:sz w:val="22"/>
          <w:szCs w:val="22"/>
        </w:rPr>
      </w:pPr>
      <w:hyperlink w:anchor="_Toc32660899" w:history="1">
        <w:r w:rsidR="00973F41" w:rsidRPr="00705244">
          <w:rPr>
            <w:rStyle w:val="Hyperlink"/>
            <w:noProof/>
          </w:rPr>
          <w:t>Appendix A – Actor Summary Definitions</w:t>
        </w:r>
        <w:r w:rsidR="00973F41">
          <w:rPr>
            <w:noProof/>
            <w:webHidden/>
          </w:rPr>
          <w:tab/>
        </w:r>
        <w:r w:rsidR="00973F41">
          <w:rPr>
            <w:noProof/>
            <w:webHidden/>
          </w:rPr>
          <w:fldChar w:fldCharType="begin"/>
        </w:r>
        <w:r w:rsidR="00973F41">
          <w:rPr>
            <w:noProof/>
            <w:webHidden/>
          </w:rPr>
          <w:instrText xml:space="preserve"> PAGEREF _Toc32660899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CE98FF3" w14:textId="1D25B118" w:rsidR="00973F41" w:rsidRDefault="00B203E9">
      <w:pPr>
        <w:pStyle w:val="TOC1"/>
        <w:rPr>
          <w:rFonts w:asciiTheme="minorHAnsi" w:eastAsiaTheme="minorEastAsia" w:hAnsiTheme="minorHAnsi" w:cstheme="minorBidi"/>
          <w:noProof/>
          <w:sz w:val="22"/>
          <w:szCs w:val="22"/>
        </w:rPr>
      </w:pPr>
      <w:hyperlink w:anchor="_Toc32660900" w:history="1">
        <w:r w:rsidR="00973F41" w:rsidRPr="00705244">
          <w:rPr>
            <w:rStyle w:val="Hyperlink"/>
            <w:noProof/>
          </w:rPr>
          <w:t>Appendix B – Transaction Summary Definitions</w:t>
        </w:r>
        <w:r w:rsidR="00973F41">
          <w:rPr>
            <w:noProof/>
            <w:webHidden/>
          </w:rPr>
          <w:tab/>
        </w:r>
        <w:r w:rsidR="00973F41">
          <w:rPr>
            <w:noProof/>
            <w:webHidden/>
          </w:rPr>
          <w:fldChar w:fldCharType="begin"/>
        </w:r>
        <w:r w:rsidR="00973F41">
          <w:rPr>
            <w:noProof/>
            <w:webHidden/>
          </w:rPr>
          <w:instrText xml:space="preserve"> PAGEREF _Toc32660900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774418D8" w14:textId="019A9B30" w:rsidR="00973F41" w:rsidRDefault="00B203E9">
      <w:pPr>
        <w:pStyle w:val="TOC1"/>
        <w:rPr>
          <w:rFonts w:asciiTheme="minorHAnsi" w:eastAsiaTheme="minorEastAsia" w:hAnsiTheme="minorHAnsi" w:cstheme="minorBidi"/>
          <w:noProof/>
          <w:sz w:val="22"/>
          <w:szCs w:val="22"/>
        </w:rPr>
      </w:pPr>
      <w:hyperlink w:anchor="_Toc32660901" w:history="1">
        <w:r w:rsidR="00973F41" w:rsidRPr="00705244">
          <w:rPr>
            <w:rStyle w:val="Hyperlink"/>
            <w:noProof/>
          </w:rPr>
          <w:t>Glossary</w:t>
        </w:r>
        <w:r w:rsidR="00973F41">
          <w:rPr>
            <w:noProof/>
            <w:webHidden/>
          </w:rPr>
          <w:tab/>
        </w:r>
        <w:r w:rsidR="00973F41">
          <w:rPr>
            <w:noProof/>
            <w:webHidden/>
          </w:rPr>
          <w:fldChar w:fldCharType="begin"/>
        </w:r>
        <w:r w:rsidR="00973F41">
          <w:rPr>
            <w:noProof/>
            <w:webHidden/>
          </w:rPr>
          <w:instrText xml:space="preserve"> PAGEREF _Toc32660901 \h </w:instrText>
        </w:r>
        <w:r w:rsidR="00973F41">
          <w:rPr>
            <w:noProof/>
            <w:webHidden/>
          </w:rPr>
        </w:r>
        <w:r w:rsidR="00973F41">
          <w:rPr>
            <w:noProof/>
            <w:webHidden/>
          </w:rPr>
          <w:fldChar w:fldCharType="separate"/>
        </w:r>
        <w:r w:rsidR="00973F41">
          <w:rPr>
            <w:noProof/>
            <w:webHidden/>
          </w:rPr>
          <w:t>9</w:t>
        </w:r>
        <w:r w:rsidR="00973F41">
          <w:rPr>
            <w:noProof/>
            <w:webHidden/>
          </w:rPr>
          <w:fldChar w:fldCharType="end"/>
        </w:r>
      </w:hyperlink>
    </w:p>
    <w:p w14:paraId="0A79FFD2" w14:textId="6ABE7ADD" w:rsidR="00973F41" w:rsidRDefault="00B203E9">
      <w:pPr>
        <w:pStyle w:val="TOC1"/>
        <w:rPr>
          <w:rFonts w:asciiTheme="minorHAnsi" w:eastAsiaTheme="minorEastAsia" w:hAnsiTheme="minorHAnsi" w:cstheme="minorBidi"/>
          <w:noProof/>
          <w:sz w:val="22"/>
          <w:szCs w:val="22"/>
        </w:rPr>
      </w:pPr>
      <w:hyperlink w:anchor="_Toc32660902" w:history="1">
        <w:r w:rsidR="00973F41" w:rsidRPr="00705244">
          <w:rPr>
            <w:rStyle w:val="Hyperlink"/>
            <w:noProof/>
          </w:rPr>
          <w:t>Volume 1 – Profiles</w:t>
        </w:r>
        <w:r w:rsidR="00973F41">
          <w:rPr>
            <w:noProof/>
            <w:webHidden/>
          </w:rPr>
          <w:tab/>
        </w:r>
        <w:r w:rsidR="00973F41">
          <w:rPr>
            <w:noProof/>
            <w:webHidden/>
          </w:rPr>
          <w:fldChar w:fldCharType="begin"/>
        </w:r>
        <w:r w:rsidR="00973F41">
          <w:rPr>
            <w:noProof/>
            <w:webHidden/>
          </w:rPr>
          <w:instrText xml:space="preserve"> PAGEREF _Toc32660902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0557DDC1" w14:textId="431A76E4" w:rsidR="00973F41" w:rsidRDefault="00B203E9">
      <w:pPr>
        <w:pStyle w:val="TOC2"/>
        <w:rPr>
          <w:rFonts w:asciiTheme="minorHAnsi" w:eastAsiaTheme="minorEastAsia" w:hAnsiTheme="minorHAnsi" w:cstheme="minorBidi"/>
          <w:noProof/>
          <w:sz w:val="22"/>
          <w:szCs w:val="22"/>
        </w:rPr>
      </w:pPr>
      <w:hyperlink w:anchor="_Toc32660903" w:history="1">
        <w:r w:rsidR="00973F41" w:rsidRPr="00705244">
          <w:rPr>
            <w:rStyle w:val="Hyperlink"/>
            <w:noProof/>
          </w:rPr>
          <w:t>Copyright Licenses</w:t>
        </w:r>
        <w:r w:rsidR="00973F41">
          <w:rPr>
            <w:noProof/>
            <w:webHidden/>
          </w:rPr>
          <w:tab/>
        </w:r>
        <w:r w:rsidR="00973F41">
          <w:rPr>
            <w:noProof/>
            <w:webHidden/>
          </w:rPr>
          <w:fldChar w:fldCharType="begin"/>
        </w:r>
        <w:r w:rsidR="00973F41">
          <w:rPr>
            <w:noProof/>
            <w:webHidden/>
          </w:rPr>
          <w:instrText xml:space="preserve"> PAGEREF _Toc32660903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6E2ED03" w14:textId="4F995DA7" w:rsidR="00973F41" w:rsidRDefault="00B203E9">
      <w:pPr>
        <w:pStyle w:val="TOC1"/>
        <w:rPr>
          <w:rFonts w:asciiTheme="minorHAnsi" w:eastAsiaTheme="minorEastAsia" w:hAnsiTheme="minorHAnsi" w:cstheme="minorBidi"/>
          <w:noProof/>
          <w:sz w:val="22"/>
          <w:szCs w:val="22"/>
        </w:rPr>
      </w:pPr>
      <w:hyperlink w:anchor="_Toc32660904" w:history="1">
        <w:r w:rsidR="00973F41" w:rsidRPr="00705244">
          <w:rPr>
            <w:rStyle w:val="Hyperlink"/>
            <w:noProof/>
          </w:rPr>
          <w:t>X Assessment Curation and Data Collection (ACDC) Profile</w:t>
        </w:r>
        <w:r w:rsidR="00973F41">
          <w:rPr>
            <w:noProof/>
            <w:webHidden/>
          </w:rPr>
          <w:tab/>
        </w:r>
        <w:r w:rsidR="00973F41">
          <w:rPr>
            <w:noProof/>
            <w:webHidden/>
          </w:rPr>
          <w:fldChar w:fldCharType="begin"/>
        </w:r>
        <w:r w:rsidR="00973F41">
          <w:rPr>
            <w:noProof/>
            <w:webHidden/>
          </w:rPr>
          <w:instrText xml:space="preserve"> PAGEREF _Toc32660904 \h </w:instrText>
        </w:r>
        <w:r w:rsidR="00973F41">
          <w:rPr>
            <w:noProof/>
            <w:webHidden/>
          </w:rPr>
        </w:r>
        <w:r w:rsidR="00973F41">
          <w:rPr>
            <w:noProof/>
            <w:webHidden/>
          </w:rPr>
          <w:fldChar w:fldCharType="separate"/>
        </w:r>
        <w:r w:rsidR="00973F41">
          <w:rPr>
            <w:noProof/>
            <w:webHidden/>
          </w:rPr>
          <w:t>10</w:t>
        </w:r>
        <w:r w:rsidR="00973F41">
          <w:rPr>
            <w:noProof/>
            <w:webHidden/>
          </w:rPr>
          <w:fldChar w:fldCharType="end"/>
        </w:r>
      </w:hyperlink>
    </w:p>
    <w:p w14:paraId="1AAB52E6" w14:textId="666AE4A5" w:rsidR="00973F41" w:rsidRDefault="00B203E9">
      <w:pPr>
        <w:pStyle w:val="TOC2"/>
        <w:rPr>
          <w:rFonts w:asciiTheme="minorHAnsi" w:eastAsiaTheme="minorEastAsia" w:hAnsiTheme="minorHAnsi" w:cstheme="minorBidi"/>
          <w:noProof/>
          <w:sz w:val="22"/>
          <w:szCs w:val="22"/>
        </w:rPr>
      </w:pPr>
      <w:hyperlink w:anchor="_Toc32660905" w:history="1">
        <w:r w:rsidR="00973F41" w:rsidRPr="00705244">
          <w:rPr>
            <w:rStyle w:val="Hyperlink"/>
            <w:noProof/>
          </w:rPr>
          <w:t>X.1 ACDC Actors, Transactions and Content Modules</w:t>
        </w:r>
        <w:r w:rsidR="00973F41">
          <w:rPr>
            <w:noProof/>
            <w:webHidden/>
          </w:rPr>
          <w:tab/>
        </w:r>
        <w:r w:rsidR="00973F41">
          <w:rPr>
            <w:noProof/>
            <w:webHidden/>
          </w:rPr>
          <w:fldChar w:fldCharType="begin"/>
        </w:r>
        <w:r w:rsidR="00973F41">
          <w:rPr>
            <w:noProof/>
            <w:webHidden/>
          </w:rPr>
          <w:instrText xml:space="preserve"> PAGEREF _Toc32660905 \h </w:instrText>
        </w:r>
        <w:r w:rsidR="00973F41">
          <w:rPr>
            <w:noProof/>
            <w:webHidden/>
          </w:rPr>
        </w:r>
        <w:r w:rsidR="00973F41">
          <w:rPr>
            <w:noProof/>
            <w:webHidden/>
          </w:rPr>
          <w:fldChar w:fldCharType="separate"/>
        </w:r>
        <w:r w:rsidR="00973F41">
          <w:rPr>
            <w:noProof/>
            <w:webHidden/>
          </w:rPr>
          <w:t>11</w:t>
        </w:r>
        <w:r w:rsidR="00973F41">
          <w:rPr>
            <w:noProof/>
            <w:webHidden/>
          </w:rPr>
          <w:fldChar w:fldCharType="end"/>
        </w:r>
      </w:hyperlink>
    </w:p>
    <w:p w14:paraId="39980DFB" w14:textId="71AB39F9" w:rsidR="00973F41" w:rsidRDefault="00B203E9">
      <w:pPr>
        <w:pStyle w:val="TOC3"/>
        <w:rPr>
          <w:rFonts w:asciiTheme="minorHAnsi" w:eastAsiaTheme="minorEastAsia" w:hAnsiTheme="minorHAnsi" w:cstheme="minorBidi"/>
          <w:noProof/>
          <w:sz w:val="22"/>
          <w:szCs w:val="22"/>
        </w:rPr>
      </w:pPr>
      <w:hyperlink w:anchor="_Toc32660906" w:history="1">
        <w:r w:rsidR="00973F41" w:rsidRPr="00705244">
          <w:rPr>
            <w:rStyle w:val="Hyperlink"/>
            <w:noProof/>
          </w:rPr>
          <w:t>X.1.1 Actor Descriptions and Actor Profile Requirements</w:t>
        </w:r>
        <w:r w:rsidR="00973F41">
          <w:rPr>
            <w:noProof/>
            <w:webHidden/>
          </w:rPr>
          <w:tab/>
        </w:r>
        <w:r w:rsidR="00973F41">
          <w:rPr>
            <w:noProof/>
            <w:webHidden/>
          </w:rPr>
          <w:fldChar w:fldCharType="begin"/>
        </w:r>
        <w:r w:rsidR="00973F41">
          <w:rPr>
            <w:noProof/>
            <w:webHidden/>
          </w:rPr>
          <w:instrText xml:space="preserve"> PAGEREF _Toc32660906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195D3A84" w14:textId="3A9C85AA" w:rsidR="00973F41" w:rsidRDefault="00B203E9">
      <w:pPr>
        <w:pStyle w:val="TOC4"/>
        <w:rPr>
          <w:rFonts w:asciiTheme="minorHAnsi" w:eastAsiaTheme="minorEastAsia" w:hAnsiTheme="minorHAnsi" w:cstheme="minorBidi"/>
          <w:noProof/>
          <w:sz w:val="22"/>
          <w:szCs w:val="22"/>
        </w:rPr>
      </w:pPr>
      <w:hyperlink w:anchor="_Toc32660907" w:history="1">
        <w:r w:rsidR="00973F41" w:rsidRPr="00705244">
          <w:rPr>
            <w:rStyle w:val="Hyperlink"/>
            <w:noProof/>
          </w:rPr>
          <w:t>X.1.1.1 Clinical Knowledge Resource Repository</w:t>
        </w:r>
        <w:r w:rsidR="00973F41">
          <w:rPr>
            <w:noProof/>
            <w:webHidden/>
          </w:rPr>
          <w:tab/>
        </w:r>
        <w:r w:rsidR="00973F41">
          <w:rPr>
            <w:noProof/>
            <w:webHidden/>
          </w:rPr>
          <w:fldChar w:fldCharType="begin"/>
        </w:r>
        <w:r w:rsidR="00973F41">
          <w:rPr>
            <w:noProof/>
            <w:webHidden/>
          </w:rPr>
          <w:instrText xml:space="preserve"> PAGEREF _Toc32660907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289A95BF" w14:textId="68065313" w:rsidR="00973F41" w:rsidRDefault="00B203E9">
      <w:pPr>
        <w:pStyle w:val="TOC4"/>
        <w:rPr>
          <w:rFonts w:asciiTheme="minorHAnsi" w:eastAsiaTheme="minorEastAsia" w:hAnsiTheme="minorHAnsi" w:cstheme="minorBidi"/>
          <w:noProof/>
          <w:sz w:val="22"/>
          <w:szCs w:val="22"/>
        </w:rPr>
      </w:pPr>
      <w:hyperlink w:anchor="_Toc32660908" w:history="1">
        <w:r w:rsidR="00973F41" w:rsidRPr="00705244">
          <w:rPr>
            <w:rStyle w:val="Hyperlink"/>
            <w:noProof/>
          </w:rPr>
          <w:t>X.1.1.2 Artifact Consumer</w:t>
        </w:r>
        <w:r w:rsidR="00973F41">
          <w:rPr>
            <w:noProof/>
            <w:webHidden/>
          </w:rPr>
          <w:tab/>
        </w:r>
        <w:r w:rsidR="00973F41">
          <w:rPr>
            <w:noProof/>
            <w:webHidden/>
          </w:rPr>
          <w:fldChar w:fldCharType="begin"/>
        </w:r>
        <w:r w:rsidR="00973F41">
          <w:rPr>
            <w:noProof/>
            <w:webHidden/>
          </w:rPr>
          <w:instrText xml:space="preserve"> PAGEREF _Toc32660908 \h </w:instrText>
        </w:r>
        <w:r w:rsidR="00973F41">
          <w:rPr>
            <w:noProof/>
            <w:webHidden/>
          </w:rPr>
        </w:r>
        <w:r w:rsidR="00973F41">
          <w:rPr>
            <w:noProof/>
            <w:webHidden/>
          </w:rPr>
          <w:fldChar w:fldCharType="separate"/>
        </w:r>
        <w:r w:rsidR="00973F41">
          <w:rPr>
            <w:noProof/>
            <w:webHidden/>
          </w:rPr>
          <w:t>12</w:t>
        </w:r>
        <w:r w:rsidR="00973F41">
          <w:rPr>
            <w:noProof/>
            <w:webHidden/>
          </w:rPr>
          <w:fldChar w:fldCharType="end"/>
        </w:r>
      </w:hyperlink>
    </w:p>
    <w:p w14:paraId="4D6F9847" w14:textId="7C84F7F6" w:rsidR="00973F41" w:rsidRDefault="00B203E9">
      <w:pPr>
        <w:pStyle w:val="TOC4"/>
        <w:rPr>
          <w:rFonts w:asciiTheme="minorHAnsi" w:eastAsiaTheme="minorEastAsia" w:hAnsiTheme="minorHAnsi" w:cstheme="minorBidi"/>
          <w:noProof/>
          <w:sz w:val="22"/>
          <w:szCs w:val="22"/>
        </w:rPr>
      </w:pPr>
      <w:hyperlink w:anchor="_Toc32660909" w:history="1">
        <w:r w:rsidR="00973F41" w:rsidRPr="00705244">
          <w:rPr>
            <w:rStyle w:val="Hyperlink"/>
            <w:noProof/>
          </w:rPr>
          <w:t>X.1.1.3 Assessor</w:t>
        </w:r>
        <w:r w:rsidR="00973F41">
          <w:rPr>
            <w:noProof/>
            <w:webHidden/>
          </w:rPr>
          <w:tab/>
        </w:r>
        <w:r w:rsidR="00973F41">
          <w:rPr>
            <w:noProof/>
            <w:webHidden/>
          </w:rPr>
          <w:fldChar w:fldCharType="begin"/>
        </w:r>
        <w:r w:rsidR="00973F41">
          <w:rPr>
            <w:noProof/>
            <w:webHidden/>
          </w:rPr>
          <w:instrText xml:space="preserve"> PAGEREF _Toc32660909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4D31B81B" w14:textId="3B7604EB" w:rsidR="00973F41" w:rsidRDefault="00B203E9">
      <w:pPr>
        <w:pStyle w:val="TOC4"/>
        <w:rPr>
          <w:rFonts w:asciiTheme="minorHAnsi" w:eastAsiaTheme="minorEastAsia" w:hAnsiTheme="minorHAnsi" w:cstheme="minorBidi"/>
          <w:noProof/>
          <w:sz w:val="22"/>
          <w:szCs w:val="22"/>
        </w:rPr>
      </w:pPr>
      <w:hyperlink w:anchor="_Toc32660910" w:history="1">
        <w:r w:rsidR="00973F41" w:rsidRPr="00705244">
          <w:rPr>
            <w:rStyle w:val="Hyperlink"/>
            <w:noProof/>
          </w:rPr>
          <w:t>X.1.1.4 Assessment Requestor</w:t>
        </w:r>
        <w:r w:rsidR="00973F41">
          <w:rPr>
            <w:noProof/>
            <w:webHidden/>
          </w:rPr>
          <w:tab/>
        </w:r>
        <w:r w:rsidR="00973F41">
          <w:rPr>
            <w:noProof/>
            <w:webHidden/>
          </w:rPr>
          <w:fldChar w:fldCharType="begin"/>
        </w:r>
        <w:r w:rsidR="00973F41">
          <w:rPr>
            <w:noProof/>
            <w:webHidden/>
          </w:rPr>
          <w:instrText xml:space="preserve"> PAGEREF _Toc32660910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770B542" w14:textId="6C80CDC5" w:rsidR="00973F41" w:rsidRDefault="00B203E9">
      <w:pPr>
        <w:pStyle w:val="TOC2"/>
        <w:rPr>
          <w:rFonts w:asciiTheme="minorHAnsi" w:eastAsiaTheme="minorEastAsia" w:hAnsiTheme="minorHAnsi" w:cstheme="minorBidi"/>
          <w:noProof/>
          <w:sz w:val="22"/>
          <w:szCs w:val="22"/>
        </w:rPr>
      </w:pPr>
      <w:hyperlink w:anchor="_Toc32660911" w:history="1">
        <w:r w:rsidR="00973F41" w:rsidRPr="00705244">
          <w:rPr>
            <w:rStyle w:val="Hyperlink"/>
            <w:noProof/>
          </w:rPr>
          <w:t>X.2 ACDC Actor Options</w:t>
        </w:r>
        <w:r w:rsidR="00973F41">
          <w:rPr>
            <w:noProof/>
            <w:webHidden/>
          </w:rPr>
          <w:tab/>
        </w:r>
        <w:r w:rsidR="00973F41">
          <w:rPr>
            <w:noProof/>
            <w:webHidden/>
          </w:rPr>
          <w:fldChar w:fldCharType="begin"/>
        </w:r>
        <w:r w:rsidR="00973F41">
          <w:rPr>
            <w:noProof/>
            <w:webHidden/>
          </w:rPr>
          <w:instrText xml:space="preserve"> PAGEREF _Toc32660911 \h </w:instrText>
        </w:r>
        <w:r w:rsidR="00973F41">
          <w:rPr>
            <w:noProof/>
            <w:webHidden/>
          </w:rPr>
        </w:r>
        <w:r w:rsidR="00973F41">
          <w:rPr>
            <w:noProof/>
            <w:webHidden/>
          </w:rPr>
          <w:fldChar w:fldCharType="separate"/>
        </w:r>
        <w:r w:rsidR="00973F41">
          <w:rPr>
            <w:noProof/>
            <w:webHidden/>
          </w:rPr>
          <w:t>13</w:t>
        </w:r>
        <w:r w:rsidR="00973F41">
          <w:rPr>
            <w:noProof/>
            <w:webHidden/>
          </w:rPr>
          <w:fldChar w:fldCharType="end"/>
        </w:r>
      </w:hyperlink>
    </w:p>
    <w:p w14:paraId="09E66977" w14:textId="4DD0934A" w:rsidR="00973F41" w:rsidRDefault="00B203E9">
      <w:pPr>
        <w:pStyle w:val="TOC3"/>
        <w:rPr>
          <w:rFonts w:asciiTheme="minorHAnsi" w:eastAsiaTheme="minorEastAsia" w:hAnsiTheme="minorHAnsi" w:cstheme="minorBidi"/>
          <w:noProof/>
          <w:sz w:val="22"/>
          <w:szCs w:val="22"/>
        </w:rPr>
      </w:pPr>
      <w:hyperlink w:anchor="_Toc32660912" w:history="1">
        <w:r w:rsidR="00973F41" w:rsidRPr="00705244">
          <w:rPr>
            <w:rStyle w:val="Hyperlink"/>
            <w:noProof/>
          </w:rPr>
          <w:t>X.2.1 Clinical Knowledge Resource Repository</w:t>
        </w:r>
        <w:r w:rsidR="00973F41">
          <w:rPr>
            <w:noProof/>
            <w:webHidden/>
          </w:rPr>
          <w:tab/>
        </w:r>
        <w:r w:rsidR="00973F41">
          <w:rPr>
            <w:noProof/>
            <w:webHidden/>
          </w:rPr>
          <w:fldChar w:fldCharType="begin"/>
        </w:r>
        <w:r w:rsidR="00973F41">
          <w:rPr>
            <w:noProof/>
            <w:webHidden/>
          </w:rPr>
          <w:instrText xml:space="preserve"> PAGEREF _Toc32660912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768AE74" w14:textId="3D8823CA" w:rsidR="00973F41" w:rsidRDefault="00B203E9">
      <w:pPr>
        <w:pStyle w:val="TOC4"/>
        <w:rPr>
          <w:rFonts w:asciiTheme="minorHAnsi" w:eastAsiaTheme="minorEastAsia" w:hAnsiTheme="minorHAnsi" w:cstheme="minorBidi"/>
          <w:noProof/>
          <w:sz w:val="22"/>
          <w:szCs w:val="22"/>
        </w:rPr>
      </w:pPr>
      <w:hyperlink w:anchor="_Toc32660913" w:history="1">
        <w:r w:rsidR="00973F41" w:rsidRPr="00705244">
          <w:rPr>
            <w:rStyle w:val="Hyperlink"/>
            <w:noProof/>
          </w:rPr>
          <w:t>X.2.1.1 Questionnaire Item Retrieval Option</w:t>
        </w:r>
        <w:r w:rsidR="00973F41">
          <w:rPr>
            <w:noProof/>
            <w:webHidden/>
          </w:rPr>
          <w:tab/>
        </w:r>
        <w:r w:rsidR="00973F41">
          <w:rPr>
            <w:noProof/>
            <w:webHidden/>
          </w:rPr>
          <w:fldChar w:fldCharType="begin"/>
        </w:r>
        <w:r w:rsidR="00973F41">
          <w:rPr>
            <w:noProof/>
            <w:webHidden/>
          </w:rPr>
          <w:instrText xml:space="preserve"> PAGEREF _Toc32660913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35F98922" w14:textId="62D7C840" w:rsidR="00973F41" w:rsidRDefault="00B203E9">
      <w:pPr>
        <w:pStyle w:val="TOC4"/>
        <w:rPr>
          <w:rFonts w:asciiTheme="minorHAnsi" w:eastAsiaTheme="minorEastAsia" w:hAnsiTheme="minorHAnsi" w:cstheme="minorBidi"/>
          <w:noProof/>
          <w:sz w:val="22"/>
          <w:szCs w:val="22"/>
        </w:rPr>
      </w:pPr>
      <w:hyperlink w:anchor="_Toc32660914" w:history="1">
        <w:r w:rsidR="00973F41" w:rsidRPr="00705244">
          <w:rPr>
            <w:rStyle w:val="Hyperlink"/>
            <w:noProof/>
          </w:rPr>
          <w:t>X.2.1.3 Assessor Option</w:t>
        </w:r>
        <w:r w:rsidR="00973F41">
          <w:rPr>
            <w:noProof/>
            <w:webHidden/>
          </w:rPr>
          <w:tab/>
        </w:r>
        <w:r w:rsidR="00973F41">
          <w:rPr>
            <w:noProof/>
            <w:webHidden/>
          </w:rPr>
          <w:fldChar w:fldCharType="begin"/>
        </w:r>
        <w:r w:rsidR="00973F41">
          <w:rPr>
            <w:noProof/>
            <w:webHidden/>
          </w:rPr>
          <w:instrText xml:space="preserve"> PAGEREF _Toc32660914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410EB3E5" w14:textId="6C4F5247" w:rsidR="00973F41" w:rsidRDefault="00B203E9">
      <w:pPr>
        <w:pStyle w:val="TOC4"/>
        <w:rPr>
          <w:rFonts w:asciiTheme="minorHAnsi" w:eastAsiaTheme="minorEastAsia" w:hAnsiTheme="minorHAnsi" w:cstheme="minorBidi"/>
          <w:noProof/>
          <w:sz w:val="22"/>
          <w:szCs w:val="22"/>
        </w:rPr>
      </w:pPr>
      <w:hyperlink w:anchor="_Toc32660915" w:history="1">
        <w:r w:rsidR="00973F41" w:rsidRPr="00705244">
          <w:rPr>
            <w:rStyle w:val="Hyperlink"/>
            <w:noProof/>
          </w:rPr>
          <w:t>X.2.1.3 EHR Launch Option</w:t>
        </w:r>
        <w:r w:rsidR="00973F41">
          <w:rPr>
            <w:noProof/>
            <w:webHidden/>
          </w:rPr>
          <w:tab/>
        </w:r>
        <w:r w:rsidR="00973F41">
          <w:rPr>
            <w:noProof/>
            <w:webHidden/>
          </w:rPr>
          <w:fldChar w:fldCharType="begin"/>
        </w:r>
        <w:r w:rsidR="00973F41">
          <w:rPr>
            <w:noProof/>
            <w:webHidden/>
          </w:rPr>
          <w:instrText xml:space="preserve"> PAGEREF _Toc32660915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6C182A29" w14:textId="528B10CE" w:rsidR="00973F41" w:rsidRDefault="00B203E9">
      <w:pPr>
        <w:pStyle w:val="TOC5"/>
        <w:rPr>
          <w:rFonts w:asciiTheme="minorHAnsi" w:eastAsiaTheme="minorEastAsia" w:hAnsiTheme="minorHAnsi" w:cstheme="minorBidi"/>
          <w:noProof/>
          <w:sz w:val="22"/>
          <w:szCs w:val="22"/>
        </w:rPr>
      </w:pPr>
      <w:hyperlink w:anchor="_Toc32660916" w:history="1">
        <w:r w:rsidR="00973F41" w:rsidRPr="00705244">
          <w:rPr>
            <w:rStyle w:val="Hyperlink"/>
            <w:noProof/>
          </w:rPr>
          <w:t>X.2.2 Assessment Requestor Requirements</w:t>
        </w:r>
        <w:r w:rsidR="00973F41">
          <w:rPr>
            <w:noProof/>
            <w:webHidden/>
          </w:rPr>
          <w:tab/>
        </w:r>
        <w:r w:rsidR="00973F41">
          <w:rPr>
            <w:noProof/>
            <w:webHidden/>
          </w:rPr>
          <w:fldChar w:fldCharType="begin"/>
        </w:r>
        <w:r w:rsidR="00973F41">
          <w:rPr>
            <w:noProof/>
            <w:webHidden/>
          </w:rPr>
          <w:instrText xml:space="preserve"> PAGEREF _Toc32660916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76165C28" w14:textId="74F17EEF" w:rsidR="00973F41" w:rsidRDefault="00B203E9">
      <w:pPr>
        <w:pStyle w:val="TOC5"/>
        <w:rPr>
          <w:rFonts w:asciiTheme="minorHAnsi" w:eastAsiaTheme="minorEastAsia" w:hAnsiTheme="minorHAnsi" w:cstheme="minorBidi"/>
          <w:noProof/>
          <w:sz w:val="22"/>
          <w:szCs w:val="22"/>
        </w:rPr>
      </w:pPr>
      <w:hyperlink w:anchor="_Toc32660917" w:history="1">
        <w:r w:rsidR="00973F41" w:rsidRPr="00705244">
          <w:rPr>
            <w:rStyle w:val="Hyperlink"/>
            <w:noProof/>
          </w:rPr>
          <w:t>X.2.3 Assessor Requirements</w:t>
        </w:r>
        <w:r w:rsidR="00973F41">
          <w:rPr>
            <w:noProof/>
            <w:webHidden/>
          </w:rPr>
          <w:tab/>
        </w:r>
        <w:r w:rsidR="00973F41">
          <w:rPr>
            <w:noProof/>
            <w:webHidden/>
          </w:rPr>
          <w:fldChar w:fldCharType="begin"/>
        </w:r>
        <w:r w:rsidR="00973F41">
          <w:rPr>
            <w:noProof/>
            <w:webHidden/>
          </w:rPr>
          <w:instrText xml:space="preserve"> PAGEREF _Toc32660917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52DA4EB6" w14:textId="2E65D399" w:rsidR="00973F41" w:rsidRDefault="00B203E9">
      <w:pPr>
        <w:pStyle w:val="TOC2"/>
        <w:rPr>
          <w:rFonts w:asciiTheme="minorHAnsi" w:eastAsiaTheme="minorEastAsia" w:hAnsiTheme="minorHAnsi" w:cstheme="minorBidi"/>
          <w:noProof/>
          <w:sz w:val="22"/>
          <w:szCs w:val="22"/>
        </w:rPr>
      </w:pPr>
      <w:hyperlink w:anchor="_Toc32660918" w:history="1">
        <w:r w:rsidR="00973F41" w:rsidRPr="00705244">
          <w:rPr>
            <w:rStyle w:val="Hyperlink"/>
            <w:noProof/>
          </w:rPr>
          <w:t>X.3 ACDC Required Actor Groupings</w:t>
        </w:r>
        <w:r w:rsidR="00973F41">
          <w:rPr>
            <w:noProof/>
            <w:webHidden/>
          </w:rPr>
          <w:tab/>
        </w:r>
        <w:r w:rsidR="00973F41">
          <w:rPr>
            <w:noProof/>
            <w:webHidden/>
          </w:rPr>
          <w:fldChar w:fldCharType="begin"/>
        </w:r>
        <w:r w:rsidR="00973F41">
          <w:rPr>
            <w:noProof/>
            <w:webHidden/>
          </w:rPr>
          <w:instrText xml:space="preserve"> PAGEREF _Toc32660918 \h </w:instrText>
        </w:r>
        <w:r w:rsidR="00973F41">
          <w:rPr>
            <w:noProof/>
            <w:webHidden/>
          </w:rPr>
        </w:r>
        <w:r w:rsidR="00973F41">
          <w:rPr>
            <w:noProof/>
            <w:webHidden/>
          </w:rPr>
          <w:fldChar w:fldCharType="separate"/>
        </w:r>
        <w:r w:rsidR="00973F41">
          <w:rPr>
            <w:noProof/>
            <w:webHidden/>
          </w:rPr>
          <w:t>14</w:t>
        </w:r>
        <w:r w:rsidR="00973F41">
          <w:rPr>
            <w:noProof/>
            <w:webHidden/>
          </w:rPr>
          <w:fldChar w:fldCharType="end"/>
        </w:r>
      </w:hyperlink>
    </w:p>
    <w:p w14:paraId="1C0A706A" w14:textId="6BA44CD7" w:rsidR="00973F41" w:rsidRDefault="00B203E9">
      <w:pPr>
        <w:pStyle w:val="TOC2"/>
        <w:rPr>
          <w:rFonts w:asciiTheme="minorHAnsi" w:eastAsiaTheme="minorEastAsia" w:hAnsiTheme="minorHAnsi" w:cstheme="minorBidi"/>
          <w:noProof/>
          <w:sz w:val="22"/>
          <w:szCs w:val="22"/>
        </w:rPr>
      </w:pPr>
      <w:hyperlink w:anchor="_Toc32660919" w:history="1">
        <w:r w:rsidR="00973F41" w:rsidRPr="00705244">
          <w:rPr>
            <w:rStyle w:val="Hyperlink"/>
            <w:noProof/>
          </w:rPr>
          <w:t>X.4 ACDC Overview</w:t>
        </w:r>
        <w:r w:rsidR="00973F41">
          <w:rPr>
            <w:noProof/>
            <w:webHidden/>
          </w:rPr>
          <w:tab/>
        </w:r>
        <w:r w:rsidR="00973F41">
          <w:rPr>
            <w:noProof/>
            <w:webHidden/>
          </w:rPr>
          <w:fldChar w:fldCharType="begin"/>
        </w:r>
        <w:r w:rsidR="00973F41">
          <w:rPr>
            <w:noProof/>
            <w:webHidden/>
          </w:rPr>
          <w:instrText xml:space="preserve"> PAGEREF _Toc32660919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5787533F" w14:textId="238AEBF3" w:rsidR="00973F41" w:rsidRDefault="00B203E9">
      <w:pPr>
        <w:pStyle w:val="TOC3"/>
        <w:rPr>
          <w:rFonts w:asciiTheme="minorHAnsi" w:eastAsiaTheme="minorEastAsia" w:hAnsiTheme="minorHAnsi" w:cstheme="minorBidi"/>
          <w:noProof/>
          <w:sz w:val="22"/>
          <w:szCs w:val="22"/>
        </w:rPr>
      </w:pPr>
      <w:hyperlink w:anchor="_Toc32660920" w:history="1">
        <w:r w:rsidR="00973F41" w:rsidRPr="00705244">
          <w:rPr>
            <w:rStyle w:val="Hyperlink"/>
            <w:noProof/>
          </w:rPr>
          <w:t>X.4.1 Concepts</w:t>
        </w:r>
        <w:r w:rsidR="00973F41">
          <w:rPr>
            <w:noProof/>
            <w:webHidden/>
          </w:rPr>
          <w:tab/>
        </w:r>
        <w:r w:rsidR="00973F41">
          <w:rPr>
            <w:noProof/>
            <w:webHidden/>
          </w:rPr>
          <w:fldChar w:fldCharType="begin"/>
        </w:r>
        <w:r w:rsidR="00973F41">
          <w:rPr>
            <w:noProof/>
            <w:webHidden/>
          </w:rPr>
          <w:instrText xml:space="preserve"> PAGEREF _Toc32660920 \h </w:instrText>
        </w:r>
        <w:r w:rsidR="00973F41">
          <w:rPr>
            <w:noProof/>
            <w:webHidden/>
          </w:rPr>
        </w:r>
        <w:r w:rsidR="00973F41">
          <w:rPr>
            <w:noProof/>
            <w:webHidden/>
          </w:rPr>
          <w:fldChar w:fldCharType="separate"/>
        </w:r>
        <w:r w:rsidR="00973F41">
          <w:rPr>
            <w:noProof/>
            <w:webHidden/>
          </w:rPr>
          <w:t>15</w:t>
        </w:r>
        <w:r w:rsidR="00973F41">
          <w:rPr>
            <w:noProof/>
            <w:webHidden/>
          </w:rPr>
          <w:fldChar w:fldCharType="end"/>
        </w:r>
      </w:hyperlink>
    </w:p>
    <w:p w14:paraId="7D916F53" w14:textId="46C32541" w:rsidR="00973F41" w:rsidRDefault="00B203E9">
      <w:pPr>
        <w:pStyle w:val="TOC4"/>
        <w:rPr>
          <w:rFonts w:asciiTheme="minorHAnsi" w:eastAsiaTheme="minorEastAsia" w:hAnsiTheme="minorHAnsi" w:cstheme="minorBidi"/>
          <w:noProof/>
          <w:sz w:val="22"/>
          <w:szCs w:val="22"/>
        </w:rPr>
      </w:pPr>
      <w:hyperlink w:anchor="_Toc32660921" w:history="1">
        <w:r w:rsidR="00973F41" w:rsidRPr="00705244">
          <w:rPr>
            <w:rStyle w:val="Hyperlink"/>
            <w:noProof/>
          </w:rPr>
          <w:t>X.4.1.1 Use of Assessment Instrument Results</w:t>
        </w:r>
        <w:r w:rsidR="00973F41">
          <w:rPr>
            <w:noProof/>
            <w:webHidden/>
          </w:rPr>
          <w:tab/>
        </w:r>
        <w:r w:rsidR="00973F41">
          <w:rPr>
            <w:noProof/>
            <w:webHidden/>
          </w:rPr>
          <w:fldChar w:fldCharType="begin"/>
        </w:r>
        <w:r w:rsidR="00973F41">
          <w:rPr>
            <w:noProof/>
            <w:webHidden/>
          </w:rPr>
          <w:instrText xml:space="preserve"> PAGEREF _Toc32660921 \h </w:instrText>
        </w:r>
        <w:r w:rsidR="00973F41">
          <w:rPr>
            <w:noProof/>
            <w:webHidden/>
          </w:rPr>
        </w:r>
        <w:r w:rsidR="00973F41">
          <w:rPr>
            <w:noProof/>
            <w:webHidden/>
          </w:rPr>
          <w:fldChar w:fldCharType="separate"/>
        </w:r>
        <w:r w:rsidR="00973F41">
          <w:rPr>
            <w:noProof/>
            <w:webHidden/>
          </w:rPr>
          <w:t>18</w:t>
        </w:r>
        <w:r w:rsidR="00973F41">
          <w:rPr>
            <w:noProof/>
            <w:webHidden/>
          </w:rPr>
          <w:fldChar w:fldCharType="end"/>
        </w:r>
      </w:hyperlink>
    </w:p>
    <w:p w14:paraId="4F68C261" w14:textId="311906C9" w:rsidR="00973F41" w:rsidRDefault="00B203E9">
      <w:pPr>
        <w:pStyle w:val="TOC3"/>
        <w:rPr>
          <w:rFonts w:asciiTheme="minorHAnsi" w:eastAsiaTheme="minorEastAsia" w:hAnsiTheme="minorHAnsi" w:cstheme="minorBidi"/>
          <w:noProof/>
          <w:sz w:val="22"/>
          <w:szCs w:val="22"/>
        </w:rPr>
      </w:pPr>
      <w:hyperlink w:anchor="_Toc32660922" w:history="1">
        <w:r w:rsidR="00973F41" w:rsidRPr="00705244">
          <w:rPr>
            <w:rStyle w:val="Hyperlink"/>
            <w:noProof/>
          </w:rPr>
          <w:t>X.4.2 Use Cases</w:t>
        </w:r>
        <w:r w:rsidR="00973F41">
          <w:rPr>
            <w:noProof/>
            <w:webHidden/>
          </w:rPr>
          <w:tab/>
        </w:r>
        <w:r w:rsidR="00973F41">
          <w:rPr>
            <w:noProof/>
            <w:webHidden/>
          </w:rPr>
          <w:fldChar w:fldCharType="begin"/>
        </w:r>
        <w:r w:rsidR="00973F41">
          <w:rPr>
            <w:noProof/>
            <w:webHidden/>
          </w:rPr>
          <w:instrText xml:space="preserve"> PAGEREF _Toc32660922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00F5ED91" w14:textId="77F2ABB9" w:rsidR="00973F41" w:rsidRDefault="00B203E9">
      <w:pPr>
        <w:pStyle w:val="TOC4"/>
        <w:rPr>
          <w:rFonts w:asciiTheme="minorHAnsi" w:eastAsiaTheme="minorEastAsia" w:hAnsiTheme="minorHAnsi" w:cstheme="minorBidi"/>
          <w:noProof/>
          <w:sz w:val="22"/>
          <w:szCs w:val="22"/>
        </w:rPr>
      </w:pPr>
      <w:hyperlink w:anchor="_Toc32660923" w:history="1">
        <w:r w:rsidR="00973F41" w:rsidRPr="00705244">
          <w:rPr>
            <w:rStyle w:val="Hyperlink"/>
            <w:noProof/>
          </w:rPr>
          <w:t>X.4.2.1 Use Case #1: Finding an Assessment</w:t>
        </w:r>
        <w:r w:rsidR="00973F41">
          <w:rPr>
            <w:noProof/>
            <w:webHidden/>
          </w:rPr>
          <w:tab/>
        </w:r>
        <w:r w:rsidR="00973F41">
          <w:rPr>
            <w:noProof/>
            <w:webHidden/>
          </w:rPr>
          <w:fldChar w:fldCharType="begin"/>
        </w:r>
        <w:r w:rsidR="00973F41">
          <w:rPr>
            <w:noProof/>
            <w:webHidden/>
          </w:rPr>
          <w:instrText xml:space="preserve"> PAGEREF _Toc32660923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75A77D7C" w14:textId="4B9BA1AD" w:rsidR="00973F41" w:rsidRDefault="00B203E9">
      <w:pPr>
        <w:pStyle w:val="TOC5"/>
        <w:rPr>
          <w:rFonts w:asciiTheme="minorHAnsi" w:eastAsiaTheme="minorEastAsia" w:hAnsiTheme="minorHAnsi" w:cstheme="minorBidi"/>
          <w:noProof/>
          <w:sz w:val="22"/>
          <w:szCs w:val="22"/>
        </w:rPr>
      </w:pPr>
      <w:hyperlink w:anchor="_Toc32660924" w:history="1">
        <w:r w:rsidR="00973F41" w:rsidRPr="00705244">
          <w:rPr>
            <w:rStyle w:val="Hyperlink"/>
            <w:noProof/>
          </w:rPr>
          <w:t>X.4.2.1.1 Use Case #1 Description</w:t>
        </w:r>
        <w:r w:rsidR="00973F41">
          <w:rPr>
            <w:noProof/>
            <w:webHidden/>
          </w:rPr>
          <w:tab/>
        </w:r>
        <w:r w:rsidR="00973F41">
          <w:rPr>
            <w:noProof/>
            <w:webHidden/>
          </w:rPr>
          <w:fldChar w:fldCharType="begin"/>
        </w:r>
        <w:r w:rsidR="00973F41">
          <w:rPr>
            <w:noProof/>
            <w:webHidden/>
          </w:rPr>
          <w:instrText xml:space="preserve"> PAGEREF _Toc32660924 \h </w:instrText>
        </w:r>
        <w:r w:rsidR="00973F41">
          <w:rPr>
            <w:noProof/>
            <w:webHidden/>
          </w:rPr>
        </w:r>
        <w:r w:rsidR="00973F41">
          <w:rPr>
            <w:noProof/>
            <w:webHidden/>
          </w:rPr>
          <w:fldChar w:fldCharType="separate"/>
        </w:r>
        <w:r w:rsidR="00973F41">
          <w:rPr>
            <w:noProof/>
            <w:webHidden/>
          </w:rPr>
          <w:t>19</w:t>
        </w:r>
        <w:r w:rsidR="00973F41">
          <w:rPr>
            <w:noProof/>
            <w:webHidden/>
          </w:rPr>
          <w:fldChar w:fldCharType="end"/>
        </w:r>
      </w:hyperlink>
    </w:p>
    <w:p w14:paraId="3585E586" w14:textId="569D7952" w:rsidR="00973F41" w:rsidRDefault="00B203E9">
      <w:pPr>
        <w:pStyle w:val="TOC5"/>
        <w:rPr>
          <w:rFonts w:asciiTheme="minorHAnsi" w:eastAsiaTheme="minorEastAsia" w:hAnsiTheme="minorHAnsi" w:cstheme="minorBidi"/>
          <w:noProof/>
          <w:sz w:val="22"/>
          <w:szCs w:val="22"/>
        </w:rPr>
      </w:pPr>
      <w:hyperlink w:anchor="_Toc32660925" w:history="1">
        <w:r w:rsidR="00973F41" w:rsidRPr="00705244">
          <w:rPr>
            <w:rStyle w:val="Hyperlink"/>
            <w:noProof/>
          </w:rPr>
          <w:t>X.4.2.1.2 Use Case #1 Process Flow</w:t>
        </w:r>
        <w:r w:rsidR="00973F41">
          <w:rPr>
            <w:noProof/>
            <w:webHidden/>
          </w:rPr>
          <w:tab/>
        </w:r>
        <w:r w:rsidR="00973F41">
          <w:rPr>
            <w:noProof/>
            <w:webHidden/>
          </w:rPr>
          <w:fldChar w:fldCharType="begin"/>
        </w:r>
        <w:r w:rsidR="00973F41">
          <w:rPr>
            <w:noProof/>
            <w:webHidden/>
          </w:rPr>
          <w:instrText xml:space="preserve"> PAGEREF _Toc32660925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6CC32536" w14:textId="7EA33D74" w:rsidR="00973F41" w:rsidRDefault="00B203E9">
      <w:pPr>
        <w:pStyle w:val="TOC4"/>
        <w:rPr>
          <w:rFonts w:asciiTheme="minorHAnsi" w:eastAsiaTheme="minorEastAsia" w:hAnsiTheme="minorHAnsi" w:cstheme="minorBidi"/>
          <w:noProof/>
          <w:sz w:val="22"/>
          <w:szCs w:val="22"/>
        </w:rPr>
      </w:pPr>
      <w:hyperlink w:anchor="_Toc32660926" w:history="1">
        <w:r w:rsidR="00973F41" w:rsidRPr="00705244">
          <w:rPr>
            <w:rStyle w:val="Hyperlink"/>
            <w:noProof/>
          </w:rPr>
          <w:t>X.4.2.2 Use Case #2: Executing the Assessment Instrument</w:t>
        </w:r>
        <w:r w:rsidR="00973F41">
          <w:rPr>
            <w:noProof/>
            <w:webHidden/>
          </w:rPr>
          <w:tab/>
        </w:r>
        <w:r w:rsidR="00973F41">
          <w:rPr>
            <w:noProof/>
            <w:webHidden/>
          </w:rPr>
          <w:fldChar w:fldCharType="begin"/>
        </w:r>
        <w:r w:rsidR="00973F41">
          <w:rPr>
            <w:noProof/>
            <w:webHidden/>
          </w:rPr>
          <w:instrText xml:space="preserve"> PAGEREF _Toc32660926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1577792A" w14:textId="489D0252" w:rsidR="00973F41" w:rsidRDefault="00B203E9">
      <w:pPr>
        <w:pStyle w:val="TOC5"/>
        <w:rPr>
          <w:rFonts w:asciiTheme="minorHAnsi" w:eastAsiaTheme="minorEastAsia" w:hAnsiTheme="minorHAnsi" w:cstheme="minorBidi"/>
          <w:noProof/>
          <w:sz w:val="22"/>
          <w:szCs w:val="22"/>
        </w:rPr>
      </w:pPr>
      <w:hyperlink w:anchor="_Toc32660927" w:history="1">
        <w:r w:rsidR="00973F41" w:rsidRPr="00705244">
          <w:rPr>
            <w:rStyle w:val="Hyperlink"/>
            <w:noProof/>
          </w:rPr>
          <w:t>X.4.2.2.1 Use Case #2 Description</w:t>
        </w:r>
        <w:r w:rsidR="00973F41">
          <w:rPr>
            <w:noProof/>
            <w:webHidden/>
          </w:rPr>
          <w:tab/>
        </w:r>
        <w:r w:rsidR="00973F41">
          <w:rPr>
            <w:noProof/>
            <w:webHidden/>
          </w:rPr>
          <w:fldChar w:fldCharType="begin"/>
        </w:r>
        <w:r w:rsidR="00973F41">
          <w:rPr>
            <w:noProof/>
            <w:webHidden/>
          </w:rPr>
          <w:instrText xml:space="preserve"> PAGEREF _Toc32660927 \h </w:instrText>
        </w:r>
        <w:r w:rsidR="00973F41">
          <w:rPr>
            <w:noProof/>
            <w:webHidden/>
          </w:rPr>
        </w:r>
        <w:r w:rsidR="00973F41">
          <w:rPr>
            <w:noProof/>
            <w:webHidden/>
          </w:rPr>
          <w:fldChar w:fldCharType="separate"/>
        </w:r>
        <w:r w:rsidR="00973F41">
          <w:rPr>
            <w:noProof/>
            <w:webHidden/>
          </w:rPr>
          <w:t>20</w:t>
        </w:r>
        <w:r w:rsidR="00973F41">
          <w:rPr>
            <w:noProof/>
            <w:webHidden/>
          </w:rPr>
          <w:fldChar w:fldCharType="end"/>
        </w:r>
      </w:hyperlink>
    </w:p>
    <w:p w14:paraId="236FED24" w14:textId="1F23D59B" w:rsidR="00973F41" w:rsidRDefault="00B203E9">
      <w:pPr>
        <w:pStyle w:val="TOC5"/>
        <w:rPr>
          <w:rFonts w:asciiTheme="minorHAnsi" w:eastAsiaTheme="minorEastAsia" w:hAnsiTheme="minorHAnsi" w:cstheme="minorBidi"/>
          <w:noProof/>
          <w:sz w:val="22"/>
          <w:szCs w:val="22"/>
        </w:rPr>
      </w:pPr>
      <w:hyperlink w:anchor="_Toc32660928" w:history="1">
        <w:r w:rsidR="00973F41" w:rsidRPr="00705244">
          <w:rPr>
            <w:rStyle w:val="Hyperlink"/>
            <w:noProof/>
          </w:rPr>
          <w:t xml:space="preserve">X.4.2.2.2 Use Case #2 </w:t>
        </w:r>
        <w:r w:rsidR="00973F41" w:rsidRPr="00705244">
          <w:rPr>
            <w:rStyle w:val="Hyperlink"/>
            <w:bCs/>
            <w:noProof/>
          </w:rPr>
          <w:t>Process Flows</w:t>
        </w:r>
        <w:r w:rsidR="00973F41">
          <w:rPr>
            <w:noProof/>
            <w:webHidden/>
          </w:rPr>
          <w:tab/>
        </w:r>
        <w:r w:rsidR="00973F41">
          <w:rPr>
            <w:noProof/>
            <w:webHidden/>
          </w:rPr>
          <w:fldChar w:fldCharType="begin"/>
        </w:r>
        <w:r w:rsidR="00973F41">
          <w:rPr>
            <w:noProof/>
            <w:webHidden/>
          </w:rPr>
          <w:instrText xml:space="preserve"> PAGEREF _Toc32660928 \h </w:instrText>
        </w:r>
        <w:r w:rsidR="00973F41">
          <w:rPr>
            <w:noProof/>
            <w:webHidden/>
          </w:rPr>
        </w:r>
        <w:r w:rsidR="00973F41">
          <w:rPr>
            <w:noProof/>
            <w:webHidden/>
          </w:rPr>
          <w:fldChar w:fldCharType="separate"/>
        </w:r>
        <w:r w:rsidR="00973F41">
          <w:rPr>
            <w:noProof/>
            <w:webHidden/>
          </w:rPr>
          <w:t>21</w:t>
        </w:r>
        <w:r w:rsidR="00973F41">
          <w:rPr>
            <w:noProof/>
            <w:webHidden/>
          </w:rPr>
          <w:fldChar w:fldCharType="end"/>
        </w:r>
      </w:hyperlink>
    </w:p>
    <w:p w14:paraId="17E9505A" w14:textId="30658DBD" w:rsidR="00973F41" w:rsidRDefault="00B203E9">
      <w:pPr>
        <w:pStyle w:val="TOC2"/>
        <w:rPr>
          <w:rFonts w:asciiTheme="minorHAnsi" w:eastAsiaTheme="minorEastAsia" w:hAnsiTheme="minorHAnsi" w:cstheme="minorBidi"/>
          <w:noProof/>
          <w:sz w:val="22"/>
          <w:szCs w:val="22"/>
        </w:rPr>
      </w:pPr>
      <w:hyperlink w:anchor="_Toc32660929" w:history="1">
        <w:r w:rsidR="00973F41" w:rsidRPr="00705244">
          <w:rPr>
            <w:rStyle w:val="Hyperlink"/>
            <w:noProof/>
          </w:rPr>
          <w:t>X.5 ACDC Security Considerations</w:t>
        </w:r>
        <w:r w:rsidR="00973F41">
          <w:rPr>
            <w:noProof/>
            <w:webHidden/>
          </w:rPr>
          <w:tab/>
        </w:r>
        <w:r w:rsidR="00973F41">
          <w:rPr>
            <w:noProof/>
            <w:webHidden/>
          </w:rPr>
          <w:fldChar w:fldCharType="begin"/>
        </w:r>
        <w:r w:rsidR="00973F41">
          <w:rPr>
            <w:noProof/>
            <w:webHidden/>
          </w:rPr>
          <w:instrText xml:space="preserve"> PAGEREF _Toc32660929 \h </w:instrText>
        </w:r>
        <w:r w:rsidR="00973F41">
          <w:rPr>
            <w:noProof/>
            <w:webHidden/>
          </w:rPr>
        </w:r>
        <w:r w:rsidR="00973F41">
          <w:rPr>
            <w:noProof/>
            <w:webHidden/>
          </w:rPr>
          <w:fldChar w:fldCharType="separate"/>
        </w:r>
        <w:r w:rsidR="00973F41">
          <w:rPr>
            <w:noProof/>
            <w:webHidden/>
          </w:rPr>
          <w:t>22</w:t>
        </w:r>
        <w:r w:rsidR="00973F41">
          <w:rPr>
            <w:noProof/>
            <w:webHidden/>
          </w:rPr>
          <w:fldChar w:fldCharType="end"/>
        </w:r>
      </w:hyperlink>
    </w:p>
    <w:p w14:paraId="6CBC511A" w14:textId="70E72D53" w:rsidR="00973F41" w:rsidRDefault="00B203E9">
      <w:pPr>
        <w:pStyle w:val="TOC2"/>
        <w:rPr>
          <w:rFonts w:asciiTheme="minorHAnsi" w:eastAsiaTheme="minorEastAsia" w:hAnsiTheme="minorHAnsi" w:cstheme="minorBidi"/>
          <w:noProof/>
          <w:sz w:val="22"/>
          <w:szCs w:val="22"/>
        </w:rPr>
      </w:pPr>
      <w:hyperlink w:anchor="_Toc32660930" w:history="1">
        <w:r w:rsidR="00973F41" w:rsidRPr="00705244">
          <w:rPr>
            <w:rStyle w:val="Hyperlink"/>
            <w:noProof/>
          </w:rPr>
          <w:t>X.6 ACDC Cross Profile Considerations</w:t>
        </w:r>
        <w:r w:rsidR="00973F41">
          <w:rPr>
            <w:noProof/>
            <w:webHidden/>
          </w:rPr>
          <w:tab/>
        </w:r>
        <w:r w:rsidR="00973F41">
          <w:rPr>
            <w:noProof/>
            <w:webHidden/>
          </w:rPr>
          <w:fldChar w:fldCharType="begin"/>
        </w:r>
        <w:r w:rsidR="00973F41">
          <w:rPr>
            <w:noProof/>
            <w:webHidden/>
          </w:rPr>
          <w:instrText xml:space="preserve"> PAGEREF _Toc32660930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0F804C6F" w14:textId="5A6F98B9" w:rsidR="00973F41" w:rsidRDefault="00B203E9">
      <w:pPr>
        <w:pStyle w:val="TOC3"/>
        <w:rPr>
          <w:rFonts w:asciiTheme="minorHAnsi" w:eastAsiaTheme="minorEastAsia" w:hAnsiTheme="minorHAnsi" w:cstheme="minorBidi"/>
          <w:noProof/>
          <w:sz w:val="22"/>
          <w:szCs w:val="22"/>
        </w:rPr>
      </w:pPr>
      <w:hyperlink w:anchor="_Toc32660931" w:history="1">
        <w:r w:rsidR="00973F41" w:rsidRPr="00705244">
          <w:rPr>
            <w:rStyle w:val="Hyperlink"/>
            <w:noProof/>
          </w:rPr>
          <w:t>X.6.1 PCC QEDm – Query for Existing Data for Mobile</w:t>
        </w:r>
        <w:r w:rsidR="00973F41">
          <w:rPr>
            <w:noProof/>
            <w:webHidden/>
          </w:rPr>
          <w:tab/>
        </w:r>
        <w:r w:rsidR="00973F41">
          <w:rPr>
            <w:noProof/>
            <w:webHidden/>
          </w:rPr>
          <w:fldChar w:fldCharType="begin"/>
        </w:r>
        <w:r w:rsidR="00973F41">
          <w:rPr>
            <w:noProof/>
            <w:webHidden/>
          </w:rPr>
          <w:instrText xml:space="preserve"> PAGEREF _Toc32660931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4800E6B6" w14:textId="186B7159" w:rsidR="00973F41" w:rsidRDefault="00B203E9">
      <w:pPr>
        <w:pStyle w:val="TOC3"/>
        <w:rPr>
          <w:rFonts w:asciiTheme="minorHAnsi" w:eastAsiaTheme="minorEastAsia" w:hAnsiTheme="minorHAnsi" w:cstheme="minorBidi"/>
          <w:noProof/>
          <w:sz w:val="22"/>
          <w:szCs w:val="22"/>
        </w:rPr>
      </w:pPr>
      <w:hyperlink w:anchor="_Toc32660932" w:history="1">
        <w:r w:rsidR="00973F41" w:rsidRPr="00705244">
          <w:rPr>
            <w:rStyle w:val="Hyperlink"/>
            <w:bCs/>
            <w:noProof/>
          </w:rPr>
          <w:t>X.6.2 ITI PDQm</w:t>
        </w:r>
        <w:r w:rsidR="00973F41" w:rsidRPr="00705244">
          <w:rPr>
            <w:rStyle w:val="Hyperlink"/>
            <w:noProof/>
          </w:rPr>
          <w:t xml:space="preserve"> – Patient Demographics Query for Mobile</w:t>
        </w:r>
        <w:r w:rsidR="00973F41">
          <w:rPr>
            <w:noProof/>
            <w:webHidden/>
          </w:rPr>
          <w:tab/>
        </w:r>
        <w:r w:rsidR="00973F41">
          <w:rPr>
            <w:noProof/>
            <w:webHidden/>
          </w:rPr>
          <w:fldChar w:fldCharType="begin"/>
        </w:r>
        <w:r w:rsidR="00973F41">
          <w:rPr>
            <w:noProof/>
            <w:webHidden/>
          </w:rPr>
          <w:instrText xml:space="preserve"> PAGEREF _Toc32660932 \h </w:instrText>
        </w:r>
        <w:r w:rsidR="00973F41">
          <w:rPr>
            <w:noProof/>
            <w:webHidden/>
          </w:rPr>
        </w:r>
        <w:r w:rsidR="00973F41">
          <w:rPr>
            <w:noProof/>
            <w:webHidden/>
          </w:rPr>
          <w:fldChar w:fldCharType="separate"/>
        </w:r>
        <w:r w:rsidR="00973F41">
          <w:rPr>
            <w:noProof/>
            <w:webHidden/>
          </w:rPr>
          <w:t>23</w:t>
        </w:r>
        <w:r w:rsidR="00973F41">
          <w:rPr>
            <w:noProof/>
            <w:webHidden/>
          </w:rPr>
          <w:fldChar w:fldCharType="end"/>
        </w:r>
      </w:hyperlink>
    </w:p>
    <w:p w14:paraId="659FAA48" w14:textId="5F8753C2" w:rsidR="00973F41" w:rsidRDefault="00B203E9">
      <w:pPr>
        <w:pStyle w:val="TOC3"/>
        <w:rPr>
          <w:rFonts w:asciiTheme="minorHAnsi" w:eastAsiaTheme="minorEastAsia" w:hAnsiTheme="minorHAnsi" w:cstheme="minorBidi"/>
          <w:noProof/>
          <w:sz w:val="22"/>
          <w:szCs w:val="22"/>
        </w:rPr>
      </w:pPr>
      <w:hyperlink w:anchor="_Toc32660933" w:history="1">
        <w:r w:rsidR="00973F41" w:rsidRPr="00705244">
          <w:rPr>
            <w:rStyle w:val="Hyperlink"/>
            <w:bCs/>
            <w:noProof/>
          </w:rPr>
          <w:t xml:space="preserve">X.6.3 ITI ATNA </w:t>
        </w:r>
        <w:r w:rsidR="00973F41" w:rsidRPr="00705244">
          <w:rPr>
            <w:rStyle w:val="Hyperlink"/>
            <w:noProof/>
          </w:rPr>
          <w:t>– Audit Trail and Node Authentication</w:t>
        </w:r>
        <w:r w:rsidR="00973F41">
          <w:rPr>
            <w:noProof/>
            <w:webHidden/>
          </w:rPr>
          <w:tab/>
        </w:r>
        <w:r w:rsidR="00973F41">
          <w:rPr>
            <w:noProof/>
            <w:webHidden/>
          </w:rPr>
          <w:fldChar w:fldCharType="begin"/>
        </w:r>
        <w:r w:rsidR="00973F41">
          <w:rPr>
            <w:noProof/>
            <w:webHidden/>
          </w:rPr>
          <w:instrText xml:space="preserve"> PAGEREF _Toc32660933 \h </w:instrText>
        </w:r>
        <w:r w:rsidR="00973F41">
          <w:rPr>
            <w:noProof/>
            <w:webHidden/>
          </w:rPr>
        </w:r>
        <w:r w:rsidR="00973F41">
          <w:rPr>
            <w:noProof/>
            <w:webHidden/>
          </w:rPr>
          <w:fldChar w:fldCharType="separate"/>
        </w:r>
        <w:r w:rsidR="00973F41">
          <w:rPr>
            <w:noProof/>
            <w:webHidden/>
          </w:rPr>
          <w:t>24</w:t>
        </w:r>
        <w:r w:rsidR="00973F41">
          <w:rPr>
            <w:noProof/>
            <w:webHidden/>
          </w:rPr>
          <w:fldChar w:fldCharType="end"/>
        </w:r>
      </w:hyperlink>
    </w:p>
    <w:p w14:paraId="39548803" w14:textId="77297AB5" w:rsidR="00973F41" w:rsidRDefault="00B203E9">
      <w:pPr>
        <w:pStyle w:val="TOC1"/>
        <w:rPr>
          <w:rFonts w:asciiTheme="minorHAnsi" w:eastAsiaTheme="minorEastAsia" w:hAnsiTheme="minorHAnsi" w:cstheme="minorBidi"/>
          <w:noProof/>
          <w:sz w:val="22"/>
          <w:szCs w:val="22"/>
        </w:rPr>
      </w:pPr>
      <w:hyperlink w:anchor="_Toc32660934" w:history="1">
        <w:r w:rsidR="00973F41" w:rsidRPr="00705244">
          <w:rPr>
            <w:rStyle w:val="Hyperlink"/>
            <w:noProof/>
          </w:rPr>
          <w:t>Volume 2 – Transactions</w:t>
        </w:r>
        <w:r w:rsidR="00973F41">
          <w:rPr>
            <w:noProof/>
            <w:webHidden/>
          </w:rPr>
          <w:tab/>
        </w:r>
        <w:r w:rsidR="00973F41">
          <w:rPr>
            <w:noProof/>
            <w:webHidden/>
          </w:rPr>
          <w:fldChar w:fldCharType="begin"/>
        </w:r>
        <w:r w:rsidR="00973F41">
          <w:rPr>
            <w:noProof/>
            <w:webHidden/>
          </w:rPr>
          <w:instrText xml:space="preserve"> PAGEREF _Toc32660934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7AF2BE97" w14:textId="4D62F5DF" w:rsidR="00973F41" w:rsidRDefault="00B203E9">
      <w:pPr>
        <w:pStyle w:val="TOC2"/>
        <w:rPr>
          <w:rFonts w:asciiTheme="minorHAnsi" w:eastAsiaTheme="minorEastAsia" w:hAnsiTheme="minorHAnsi" w:cstheme="minorBidi"/>
          <w:noProof/>
          <w:sz w:val="22"/>
          <w:szCs w:val="22"/>
        </w:rPr>
      </w:pPr>
      <w:hyperlink w:anchor="_Toc32660935" w:history="1">
        <w:r w:rsidR="00973F41" w:rsidRPr="00705244">
          <w:rPr>
            <w:rStyle w:val="Hyperlink"/>
            <w:noProof/>
          </w:rPr>
          <w:t>3.X1 Query Artifact [PCC-X1]</w:t>
        </w:r>
        <w:r w:rsidR="00973F41">
          <w:rPr>
            <w:noProof/>
            <w:webHidden/>
          </w:rPr>
          <w:tab/>
        </w:r>
        <w:r w:rsidR="00973F41">
          <w:rPr>
            <w:noProof/>
            <w:webHidden/>
          </w:rPr>
          <w:fldChar w:fldCharType="begin"/>
        </w:r>
        <w:r w:rsidR="00973F41">
          <w:rPr>
            <w:noProof/>
            <w:webHidden/>
          </w:rPr>
          <w:instrText xml:space="preserve"> PAGEREF _Toc32660935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D86AF73" w14:textId="0E059AC8" w:rsidR="00973F41" w:rsidRDefault="00B203E9">
      <w:pPr>
        <w:pStyle w:val="TOC3"/>
        <w:rPr>
          <w:rFonts w:asciiTheme="minorHAnsi" w:eastAsiaTheme="minorEastAsia" w:hAnsiTheme="minorHAnsi" w:cstheme="minorBidi"/>
          <w:noProof/>
          <w:sz w:val="22"/>
          <w:szCs w:val="22"/>
        </w:rPr>
      </w:pPr>
      <w:hyperlink w:anchor="_Toc32660936" w:history="1">
        <w:r w:rsidR="00973F41" w:rsidRPr="00705244">
          <w:rPr>
            <w:rStyle w:val="Hyperlink"/>
            <w:noProof/>
          </w:rPr>
          <w:t>3.X1.1 Scope</w:t>
        </w:r>
        <w:r w:rsidR="00973F41">
          <w:rPr>
            <w:noProof/>
            <w:webHidden/>
          </w:rPr>
          <w:tab/>
        </w:r>
        <w:r w:rsidR="00973F41">
          <w:rPr>
            <w:noProof/>
            <w:webHidden/>
          </w:rPr>
          <w:fldChar w:fldCharType="begin"/>
        </w:r>
        <w:r w:rsidR="00973F41">
          <w:rPr>
            <w:noProof/>
            <w:webHidden/>
          </w:rPr>
          <w:instrText xml:space="preserve"> PAGEREF _Toc32660936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305ADB6" w14:textId="1C95DD21" w:rsidR="00973F41" w:rsidRDefault="00B203E9">
      <w:pPr>
        <w:pStyle w:val="TOC3"/>
        <w:rPr>
          <w:rFonts w:asciiTheme="minorHAnsi" w:eastAsiaTheme="minorEastAsia" w:hAnsiTheme="minorHAnsi" w:cstheme="minorBidi"/>
          <w:noProof/>
          <w:sz w:val="22"/>
          <w:szCs w:val="22"/>
        </w:rPr>
      </w:pPr>
      <w:hyperlink w:anchor="_Toc32660937" w:history="1">
        <w:r w:rsidR="00973F41" w:rsidRPr="00705244">
          <w:rPr>
            <w:rStyle w:val="Hyperlink"/>
            <w:noProof/>
          </w:rPr>
          <w:t>3.X1.2 Actor Roles</w:t>
        </w:r>
        <w:r w:rsidR="00973F41">
          <w:rPr>
            <w:noProof/>
            <w:webHidden/>
          </w:rPr>
          <w:tab/>
        </w:r>
        <w:r w:rsidR="00973F41">
          <w:rPr>
            <w:noProof/>
            <w:webHidden/>
          </w:rPr>
          <w:fldChar w:fldCharType="begin"/>
        </w:r>
        <w:r w:rsidR="00973F41">
          <w:rPr>
            <w:noProof/>
            <w:webHidden/>
          </w:rPr>
          <w:instrText xml:space="preserve"> PAGEREF _Toc32660937 \h </w:instrText>
        </w:r>
        <w:r w:rsidR="00973F41">
          <w:rPr>
            <w:noProof/>
            <w:webHidden/>
          </w:rPr>
        </w:r>
        <w:r w:rsidR="00973F41">
          <w:rPr>
            <w:noProof/>
            <w:webHidden/>
          </w:rPr>
          <w:fldChar w:fldCharType="separate"/>
        </w:r>
        <w:r w:rsidR="00973F41">
          <w:rPr>
            <w:noProof/>
            <w:webHidden/>
          </w:rPr>
          <w:t>25</w:t>
        </w:r>
        <w:r w:rsidR="00973F41">
          <w:rPr>
            <w:noProof/>
            <w:webHidden/>
          </w:rPr>
          <w:fldChar w:fldCharType="end"/>
        </w:r>
      </w:hyperlink>
    </w:p>
    <w:p w14:paraId="4BE5FE47" w14:textId="2A6F4609" w:rsidR="00973F41" w:rsidRDefault="00B203E9">
      <w:pPr>
        <w:pStyle w:val="TOC3"/>
        <w:rPr>
          <w:rFonts w:asciiTheme="minorHAnsi" w:eastAsiaTheme="minorEastAsia" w:hAnsiTheme="minorHAnsi" w:cstheme="minorBidi"/>
          <w:noProof/>
          <w:sz w:val="22"/>
          <w:szCs w:val="22"/>
        </w:rPr>
      </w:pPr>
      <w:hyperlink w:anchor="_Toc32660938" w:history="1">
        <w:r w:rsidR="00973F41" w:rsidRPr="00705244">
          <w:rPr>
            <w:rStyle w:val="Hyperlink"/>
            <w:noProof/>
          </w:rPr>
          <w:t>3.X1.3 Referenced Standards</w:t>
        </w:r>
        <w:r w:rsidR="00973F41">
          <w:rPr>
            <w:noProof/>
            <w:webHidden/>
          </w:rPr>
          <w:tab/>
        </w:r>
        <w:r w:rsidR="00973F41">
          <w:rPr>
            <w:noProof/>
            <w:webHidden/>
          </w:rPr>
          <w:fldChar w:fldCharType="begin"/>
        </w:r>
        <w:r w:rsidR="00973F41">
          <w:rPr>
            <w:noProof/>
            <w:webHidden/>
          </w:rPr>
          <w:instrText xml:space="preserve"> PAGEREF _Toc32660938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158B77E" w14:textId="427B155A" w:rsidR="00973F41" w:rsidRDefault="00B203E9">
      <w:pPr>
        <w:pStyle w:val="TOC3"/>
        <w:rPr>
          <w:rFonts w:asciiTheme="minorHAnsi" w:eastAsiaTheme="minorEastAsia" w:hAnsiTheme="minorHAnsi" w:cstheme="minorBidi"/>
          <w:noProof/>
          <w:sz w:val="22"/>
          <w:szCs w:val="22"/>
        </w:rPr>
      </w:pPr>
      <w:hyperlink w:anchor="_Toc32660939" w:history="1">
        <w:r w:rsidR="00973F41" w:rsidRPr="00705244">
          <w:rPr>
            <w:rStyle w:val="Hyperlink"/>
            <w:noProof/>
          </w:rPr>
          <w:t>3.X1.4 Interaction Diagram</w:t>
        </w:r>
        <w:r w:rsidR="00973F41">
          <w:rPr>
            <w:noProof/>
            <w:webHidden/>
          </w:rPr>
          <w:tab/>
        </w:r>
        <w:r w:rsidR="00973F41">
          <w:rPr>
            <w:noProof/>
            <w:webHidden/>
          </w:rPr>
          <w:fldChar w:fldCharType="begin"/>
        </w:r>
        <w:r w:rsidR="00973F41">
          <w:rPr>
            <w:noProof/>
            <w:webHidden/>
          </w:rPr>
          <w:instrText xml:space="preserve"> PAGEREF _Toc32660939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53844479" w14:textId="7F015EEA" w:rsidR="00973F41" w:rsidRDefault="00B203E9">
      <w:pPr>
        <w:pStyle w:val="TOC4"/>
        <w:rPr>
          <w:rFonts w:asciiTheme="minorHAnsi" w:eastAsiaTheme="minorEastAsia" w:hAnsiTheme="minorHAnsi" w:cstheme="minorBidi"/>
          <w:noProof/>
          <w:sz w:val="22"/>
          <w:szCs w:val="22"/>
        </w:rPr>
      </w:pPr>
      <w:hyperlink w:anchor="_Toc32660940" w:history="1">
        <w:r w:rsidR="00973F41" w:rsidRPr="00705244">
          <w:rPr>
            <w:rStyle w:val="Hyperlink"/>
            <w:noProof/>
          </w:rPr>
          <w:t>3.X1.4.1 Query Artifact Request message</w:t>
        </w:r>
        <w:r w:rsidR="00973F41">
          <w:rPr>
            <w:noProof/>
            <w:webHidden/>
          </w:rPr>
          <w:tab/>
        </w:r>
        <w:r w:rsidR="00973F41">
          <w:rPr>
            <w:noProof/>
            <w:webHidden/>
          </w:rPr>
          <w:fldChar w:fldCharType="begin"/>
        </w:r>
        <w:r w:rsidR="00973F41">
          <w:rPr>
            <w:noProof/>
            <w:webHidden/>
          </w:rPr>
          <w:instrText xml:space="preserve"> PAGEREF _Toc32660940 \h </w:instrText>
        </w:r>
        <w:r w:rsidR="00973F41">
          <w:rPr>
            <w:noProof/>
            <w:webHidden/>
          </w:rPr>
        </w:r>
        <w:r w:rsidR="00973F41">
          <w:rPr>
            <w:noProof/>
            <w:webHidden/>
          </w:rPr>
          <w:fldChar w:fldCharType="separate"/>
        </w:r>
        <w:r w:rsidR="00973F41">
          <w:rPr>
            <w:noProof/>
            <w:webHidden/>
          </w:rPr>
          <w:t>26</w:t>
        </w:r>
        <w:r w:rsidR="00973F41">
          <w:rPr>
            <w:noProof/>
            <w:webHidden/>
          </w:rPr>
          <w:fldChar w:fldCharType="end"/>
        </w:r>
      </w:hyperlink>
    </w:p>
    <w:p w14:paraId="1443BEC9" w14:textId="5AE12BF8" w:rsidR="00973F41" w:rsidRDefault="00B203E9">
      <w:pPr>
        <w:pStyle w:val="TOC5"/>
        <w:rPr>
          <w:rFonts w:asciiTheme="minorHAnsi" w:eastAsiaTheme="minorEastAsia" w:hAnsiTheme="minorHAnsi" w:cstheme="minorBidi"/>
          <w:noProof/>
          <w:sz w:val="22"/>
          <w:szCs w:val="22"/>
        </w:rPr>
      </w:pPr>
      <w:hyperlink w:anchor="_Toc32660941" w:history="1">
        <w:r w:rsidR="00973F41" w:rsidRPr="00705244">
          <w:rPr>
            <w:rStyle w:val="Hyperlink"/>
            <w:noProof/>
          </w:rPr>
          <w:t>3.X1.4.1.1 Trigger Events</w:t>
        </w:r>
        <w:r w:rsidR="00973F41">
          <w:rPr>
            <w:noProof/>
            <w:webHidden/>
          </w:rPr>
          <w:tab/>
        </w:r>
        <w:r w:rsidR="00973F41">
          <w:rPr>
            <w:noProof/>
            <w:webHidden/>
          </w:rPr>
          <w:fldChar w:fldCharType="begin"/>
        </w:r>
        <w:r w:rsidR="00973F41">
          <w:rPr>
            <w:noProof/>
            <w:webHidden/>
          </w:rPr>
          <w:instrText xml:space="preserve"> PAGEREF _Toc32660941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5FADCEB" w14:textId="214DFFED" w:rsidR="00973F41" w:rsidRDefault="00B203E9">
      <w:pPr>
        <w:pStyle w:val="TOC5"/>
        <w:rPr>
          <w:rFonts w:asciiTheme="minorHAnsi" w:eastAsiaTheme="minorEastAsia" w:hAnsiTheme="minorHAnsi" w:cstheme="minorBidi"/>
          <w:noProof/>
          <w:sz w:val="22"/>
          <w:szCs w:val="22"/>
        </w:rPr>
      </w:pPr>
      <w:hyperlink w:anchor="_Toc32660942" w:history="1">
        <w:r w:rsidR="00973F41" w:rsidRPr="00705244">
          <w:rPr>
            <w:rStyle w:val="Hyperlink"/>
            <w:noProof/>
          </w:rPr>
          <w:t>3.X1.4.1.2 Message Semantics</w:t>
        </w:r>
        <w:r w:rsidR="00973F41">
          <w:rPr>
            <w:noProof/>
            <w:webHidden/>
          </w:rPr>
          <w:tab/>
        </w:r>
        <w:r w:rsidR="00973F41">
          <w:rPr>
            <w:noProof/>
            <w:webHidden/>
          </w:rPr>
          <w:fldChar w:fldCharType="begin"/>
        </w:r>
        <w:r w:rsidR="00973F41">
          <w:rPr>
            <w:noProof/>
            <w:webHidden/>
          </w:rPr>
          <w:instrText xml:space="preserve"> PAGEREF _Toc32660942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03F9EA2F" w14:textId="68D1A5A3" w:rsidR="00973F41" w:rsidRDefault="00B203E9">
      <w:pPr>
        <w:pStyle w:val="TOC6"/>
        <w:rPr>
          <w:rFonts w:asciiTheme="minorHAnsi" w:eastAsiaTheme="minorEastAsia" w:hAnsiTheme="minorHAnsi" w:cstheme="minorBidi"/>
          <w:noProof/>
          <w:sz w:val="22"/>
          <w:szCs w:val="22"/>
        </w:rPr>
      </w:pPr>
      <w:hyperlink w:anchor="_Toc32660943" w:history="1">
        <w:r w:rsidR="00973F41" w:rsidRPr="00705244">
          <w:rPr>
            <w:rStyle w:val="Hyperlink"/>
            <w:noProof/>
          </w:rPr>
          <w:t>3.X1.4.1.2.1 Query Search Parameters</w:t>
        </w:r>
        <w:r w:rsidR="00973F41">
          <w:rPr>
            <w:noProof/>
            <w:webHidden/>
          </w:rPr>
          <w:tab/>
        </w:r>
        <w:r w:rsidR="00973F41">
          <w:rPr>
            <w:noProof/>
            <w:webHidden/>
          </w:rPr>
          <w:fldChar w:fldCharType="begin"/>
        </w:r>
        <w:r w:rsidR="00973F41">
          <w:rPr>
            <w:noProof/>
            <w:webHidden/>
          </w:rPr>
          <w:instrText xml:space="preserve"> PAGEREF _Toc32660943 \h </w:instrText>
        </w:r>
        <w:r w:rsidR="00973F41">
          <w:rPr>
            <w:noProof/>
            <w:webHidden/>
          </w:rPr>
        </w:r>
        <w:r w:rsidR="00973F41">
          <w:rPr>
            <w:noProof/>
            <w:webHidden/>
          </w:rPr>
          <w:fldChar w:fldCharType="separate"/>
        </w:r>
        <w:r w:rsidR="00973F41">
          <w:rPr>
            <w:noProof/>
            <w:webHidden/>
          </w:rPr>
          <w:t>27</w:t>
        </w:r>
        <w:r w:rsidR="00973F41">
          <w:rPr>
            <w:noProof/>
            <w:webHidden/>
          </w:rPr>
          <w:fldChar w:fldCharType="end"/>
        </w:r>
      </w:hyperlink>
    </w:p>
    <w:p w14:paraId="2599B324" w14:textId="3E2FD507" w:rsidR="00973F41" w:rsidRDefault="00B203E9">
      <w:pPr>
        <w:pStyle w:val="TOC6"/>
        <w:rPr>
          <w:rFonts w:asciiTheme="minorHAnsi" w:eastAsiaTheme="minorEastAsia" w:hAnsiTheme="minorHAnsi" w:cstheme="minorBidi"/>
          <w:noProof/>
          <w:sz w:val="22"/>
          <w:szCs w:val="22"/>
        </w:rPr>
      </w:pPr>
      <w:hyperlink w:anchor="_Toc32660944" w:history="1">
        <w:r w:rsidR="00973F41" w:rsidRPr="00705244">
          <w:rPr>
            <w:rStyle w:val="Hyperlink"/>
            <w:noProof/>
          </w:rPr>
          <w:t>3.X1.4.1.2.2 Populating Expected Response Format</w:t>
        </w:r>
        <w:r w:rsidR="00973F41">
          <w:rPr>
            <w:noProof/>
            <w:webHidden/>
          </w:rPr>
          <w:tab/>
        </w:r>
        <w:r w:rsidR="00973F41">
          <w:rPr>
            <w:noProof/>
            <w:webHidden/>
          </w:rPr>
          <w:fldChar w:fldCharType="begin"/>
        </w:r>
        <w:r w:rsidR="00973F41">
          <w:rPr>
            <w:noProof/>
            <w:webHidden/>
          </w:rPr>
          <w:instrText xml:space="preserve"> PAGEREF _Toc32660944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47A2A0C" w14:textId="7F13E30D" w:rsidR="00973F41" w:rsidRDefault="00B203E9">
      <w:pPr>
        <w:pStyle w:val="TOC5"/>
        <w:rPr>
          <w:rFonts w:asciiTheme="minorHAnsi" w:eastAsiaTheme="minorEastAsia" w:hAnsiTheme="minorHAnsi" w:cstheme="minorBidi"/>
          <w:noProof/>
          <w:sz w:val="22"/>
          <w:szCs w:val="22"/>
        </w:rPr>
      </w:pPr>
      <w:hyperlink w:anchor="_Toc32660945" w:history="1">
        <w:r w:rsidR="00973F41" w:rsidRPr="00705244">
          <w:rPr>
            <w:rStyle w:val="Hyperlink"/>
            <w:noProof/>
          </w:rPr>
          <w:t>3.X1.4.1.3 Expected Actions</w:t>
        </w:r>
        <w:r w:rsidR="00973F41">
          <w:rPr>
            <w:noProof/>
            <w:webHidden/>
          </w:rPr>
          <w:tab/>
        </w:r>
        <w:r w:rsidR="00973F41">
          <w:rPr>
            <w:noProof/>
            <w:webHidden/>
          </w:rPr>
          <w:fldChar w:fldCharType="begin"/>
        </w:r>
        <w:r w:rsidR="00973F41">
          <w:rPr>
            <w:noProof/>
            <w:webHidden/>
          </w:rPr>
          <w:instrText xml:space="preserve"> PAGEREF _Toc32660945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DABCA27" w14:textId="5BBD2223" w:rsidR="00973F41" w:rsidRDefault="00B203E9">
      <w:pPr>
        <w:pStyle w:val="TOC4"/>
        <w:rPr>
          <w:rFonts w:asciiTheme="minorHAnsi" w:eastAsiaTheme="minorEastAsia" w:hAnsiTheme="minorHAnsi" w:cstheme="minorBidi"/>
          <w:noProof/>
          <w:sz w:val="22"/>
          <w:szCs w:val="22"/>
        </w:rPr>
      </w:pPr>
      <w:hyperlink w:anchor="_Toc32660946" w:history="1">
        <w:r w:rsidR="00973F41" w:rsidRPr="00705244">
          <w:rPr>
            <w:rStyle w:val="Hyperlink"/>
            <w:noProof/>
          </w:rPr>
          <w:t>3.X1.4.2 Query Artifact Response message</w:t>
        </w:r>
        <w:r w:rsidR="00973F41">
          <w:rPr>
            <w:noProof/>
            <w:webHidden/>
          </w:rPr>
          <w:tab/>
        </w:r>
        <w:r w:rsidR="00973F41">
          <w:rPr>
            <w:noProof/>
            <w:webHidden/>
          </w:rPr>
          <w:fldChar w:fldCharType="begin"/>
        </w:r>
        <w:r w:rsidR="00973F41">
          <w:rPr>
            <w:noProof/>
            <w:webHidden/>
          </w:rPr>
          <w:instrText xml:space="preserve"> PAGEREF _Toc32660946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3277120F" w14:textId="0A6174A5" w:rsidR="00973F41" w:rsidRDefault="00B203E9">
      <w:pPr>
        <w:pStyle w:val="TOC5"/>
        <w:rPr>
          <w:rFonts w:asciiTheme="minorHAnsi" w:eastAsiaTheme="minorEastAsia" w:hAnsiTheme="minorHAnsi" w:cstheme="minorBidi"/>
          <w:noProof/>
          <w:sz w:val="22"/>
          <w:szCs w:val="22"/>
        </w:rPr>
      </w:pPr>
      <w:hyperlink w:anchor="_Toc32660947" w:history="1">
        <w:r w:rsidR="00973F41" w:rsidRPr="00705244">
          <w:rPr>
            <w:rStyle w:val="Hyperlink"/>
            <w:noProof/>
          </w:rPr>
          <w:t>3.X1.4.2.1 Trigger Events</w:t>
        </w:r>
        <w:r w:rsidR="00973F41">
          <w:rPr>
            <w:noProof/>
            <w:webHidden/>
          </w:rPr>
          <w:tab/>
        </w:r>
        <w:r w:rsidR="00973F41">
          <w:rPr>
            <w:noProof/>
            <w:webHidden/>
          </w:rPr>
          <w:fldChar w:fldCharType="begin"/>
        </w:r>
        <w:r w:rsidR="00973F41">
          <w:rPr>
            <w:noProof/>
            <w:webHidden/>
          </w:rPr>
          <w:instrText xml:space="preserve"> PAGEREF _Toc32660947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1CFCA5C3" w14:textId="4931140E" w:rsidR="00973F41" w:rsidRDefault="00B203E9">
      <w:pPr>
        <w:pStyle w:val="TOC5"/>
        <w:rPr>
          <w:rFonts w:asciiTheme="minorHAnsi" w:eastAsiaTheme="minorEastAsia" w:hAnsiTheme="minorHAnsi" w:cstheme="minorBidi"/>
          <w:noProof/>
          <w:sz w:val="22"/>
          <w:szCs w:val="22"/>
        </w:rPr>
      </w:pPr>
      <w:hyperlink w:anchor="_Toc32660948" w:history="1">
        <w:r w:rsidR="00973F41" w:rsidRPr="00705244">
          <w:rPr>
            <w:rStyle w:val="Hyperlink"/>
            <w:noProof/>
          </w:rPr>
          <w:t>3.X1.4.2.2 Message Semantics</w:t>
        </w:r>
        <w:r w:rsidR="00973F41">
          <w:rPr>
            <w:noProof/>
            <w:webHidden/>
          </w:rPr>
          <w:tab/>
        </w:r>
        <w:r w:rsidR="00973F41">
          <w:rPr>
            <w:noProof/>
            <w:webHidden/>
          </w:rPr>
          <w:fldChar w:fldCharType="begin"/>
        </w:r>
        <w:r w:rsidR="00973F41">
          <w:rPr>
            <w:noProof/>
            <w:webHidden/>
          </w:rPr>
          <w:instrText xml:space="preserve"> PAGEREF _Toc32660948 \h </w:instrText>
        </w:r>
        <w:r w:rsidR="00973F41">
          <w:rPr>
            <w:noProof/>
            <w:webHidden/>
          </w:rPr>
        </w:r>
        <w:r w:rsidR="00973F41">
          <w:rPr>
            <w:noProof/>
            <w:webHidden/>
          </w:rPr>
          <w:fldChar w:fldCharType="separate"/>
        </w:r>
        <w:r w:rsidR="00973F41">
          <w:rPr>
            <w:noProof/>
            <w:webHidden/>
          </w:rPr>
          <w:t>28</w:t>
        </w:r>
        <w:r w:rsidR="00973F41">
          <w:rPr>
            <w:noProof/>
            <w:webHidden/>
          </w:rPr>
          <w:fldChar w:fldCharType="end"/>
        </w:r>
      </w:hyperlink>
    </w:p>
    <w:p w14:paraId="236FFB4A" w14:textId="45778939" w:rsidR="00973F41" w:rsidRDefault="00B203E9">
      <w:pPr>
        <w:pStyle w:val="TOC6"/>
        <w:rPr>
          <w:rFonts w:asciiTheme="minorHAnsi" w:eastAsiaTheme="minorEastAsia" w:hAnsiTheme="minorHAnsi" w:cstheme="minorBidi"/>
          <w:noProof/>
          <w:sz w:val="22"/>
          <w:szCs w:val="22"/>
        </w:rPr>
      </w:pPr>
      <w:hyperlink w:anchor="_Toc32660949" w:history="1">
        <w:r w:rsidR="00973F41" w:rsidRPr="00705244">
          <w:rPr>
            <w:rStyle w:val="Hyperlink"/>
            <w:noProof/>
          </w:rPr>
          <w:t>3.X1.4.2.2.2 Resource Bundling</w:t>
        </w:r>
        <w:r w:rsidR="00973F41">
          <w:rPr>
            <w:noProof/>
            <w:webHidden/>
          </w:rPr>
          <w:tab/>
        </w:r>
        <w:r w:rsidR="00973F41">
          <w:rPr>
            <w:noProof/>
            <w:webHidden/>
          </w:rPr>
          <w:fldChar w:fldCharType="begin"/>
        </w:r>
        <w:r w:rsidR="00973F41">
          <w:rPr>
            <w:noProof/>
            <w:webHidden/>
          </w:rPr>
          <w:instrText xml:space="preserve"> PAGEREF _Toc32660949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1A080A5F" w14:textId="7C28F4D4" w:rsidR="00973F41" w:rsidRDefault="00B203E9">
      <w:pPr>
        <w:pStyle w:val="TOC5"/>
        <w:rPr>
          <w:rFonts w:asciiTheme="minorHAnsi" w:eastAsiaTheme="minorEastAsia" w:hAnsiTheme="minorHAnsi" w:cstheme="minorBidi"/>
          <w:noProof/>
          <w:sz w:val="22"/>
          <w:szCs w:val="22"/>
        </w:rPr>
      </w:pPr>
      <w:hyperlink w:anchor="_Toc32660950" w:history="1">
        <w:r w:rsidR="00973F41" w:rsidRPr="00705244">
          <w:rPr>
            <w:rStyle w:val="Hyperlink"/>
            <w:noProof/>
          </w:rPr>
          <w:t>3.X1.4.2.3 Expected Actions</w:t>
        </w:r>
        <w:r w:rsidR="00973F41">
          <w:rPr>
            <w:noProof/>
            <w:webHidden/>
          </w:rPr>
          <w:tab/>
        </w:r>
        <w:r w:rsidR="00973F41">
          <w:rPr>
            <w:noProof/>
            <w:webHidden/>
          </w:rPr>
          <w:fldChar w:fldCharType="begin"/>
        </w:r>
        <w:r w:rsidR="00973F41">
          <w:rPr>
            <w:noProof/>
            <w:webHidden/>
          </w:rPr>
          <w:instrText xml:space="preserve"> PAGEREF _Toc32660950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18292BD" w14:textId="3DA4D15D" w:rsidR="00973F41" w:rsidRDefault="00B203E9">
      <w:pPr>
        <w:pStyle w:val="TOC4"/>
        <w:rPr>
          <w:rFonts w:asciiTheme="minorHAnsi" w:eastAsiaTheme="minorEastAsia" w:hAnsiTheme="minorHAnsi" w:cstheme="minorBidi"/>
          <w:noProof/>
          <w:sz w:val="22"/>
          <w:szCs w:val="22"/>
        </w:rPr>
      </w:pPr>
      <w:hyperlink w:anchor="_Toc32660951" w:history="1">
        <w:r w:rsidR="00973F41" w:rsidRPr="00705244">
          <w:rPr>
            <w:rStyle w:val="Hyperlink"/>
            <w:noProof/>
          </w:rPr>
          <w:t>3.X1.4.3 Capability Statement Resource</w:t>
        </w:r>
        <w:r w:rsidR="00973F41">
          <w:rPr>
            <w:noProof/>
            <w:webHidden/>
          </w:rPr>
          <w:tab/>
        </w:r>
        <w:r w:rsidR="00973F41">
          <w:rPr>
            <w:noProof/>
            <w:webHidden/>
          </w:rPr>
          <w:fldChar w:fldCharType="begin"/>
        </w:r>
        <w:r w:rsidR="00973F41">
          <w:rPr>
            <w:noProof/>
            <w:webHidden/>
          </w:rPr>
          <w:instrText xml:space="preserve"> PAGEREF _Toc32660951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4944274A" w14:textId="1DE2C783" w:rsidR="00973F41" w:rsidRDefault="00B203E9">
      <w:pPr>
        <w:pStyle w:val="TOC3"/>
        <w:rPr>
          <w:rFonts w:asciiTheme="minorHAnsi" w:eastAsiaTheme="minorEastAsia" w:hAnsiTheme="minorHAnsi" w:cstheme="minorBidi"/>
          <w:noProof/>
          <w:sz w:val="22"/>
          <w:szCs w:val="22"/>
        </w:rPr>
      </w:pPr>
      <w:hyperlink w:anchor="_Toc32660952" w:history="1">
        <w:r w:rsidR="00973F41" w:rsidRPr="00705244">
          <w:rPr>
            <w:rStyle w:val="Hyperlink"/>
            <w:noProof/>
          </w:rPr>
          <w:t>3.X1.5 Security Considerations</w:t>
        </w:r>
        <w:r w:rsidR="00973F41">
          <w:rPr>
            <w:noProof/>
            <w:webHidden/>
          </w:rPr>
          <w:tab/>
        </w:r>
        <w:r w:rsidR="00973F41">
          <w:rPr>
            <w:noProof/>
            <w:webHidden/>
          </w:rPr>
          <w:fldChar w:fldCharType="begin"/>
        </w:r>
        <w:r w:rsidR="00973F41">
          <w:rPr>
            <w:noProof/>
            <w:webHidden/>
          </w:rPr>
          <w:instrText xml:space="preserve"> PAGEREF _Toc32660952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56A4186D" w14:textId="204D392F" w:rsidR="00973F41" w:rsidRDefault="00B203E9">
      <w:pPr>
        <w:pStyle w:val="TOC4"/>
        <w:rPr>
          <w:rFonts w:asciiTheme="minorHAnsi" w:eastAsiaTheme="minorEastAsia" w:hAnsiTheme="minorHAnsi" w:cstheme="minorBidi"/>
          <w:noProof/>
          <w:sz w:val="22"/>
          <w:szCs w:val="22"/>
        </w:rPr>
      </w:pPr>
      <w:hyperlink w:anchor="_Toc32660953" w:history="1">
        <w:r w:rsidR="00973F41" w:rsidRPr="00705244">
          <w:rPr>
            <w:rStyle w:val="Hyperlink"/>
            <w:noProof/>
          </w:rPr>
          <w:t>3.X1.5.1 Security Audit Considerations</w:t>
        </w:r>
        <w:r w:rsidR="00973F41">
          <w:rPr>
            <w:noProof/>
            <w:webHidden/>
          </w:rPr>
          <w:tab/>
        </w:r>
        <w:r w:rsidR="00973F41">
          <w:rPr>
            <w:noProof/>
            <w:webHidden/>
          </w:rPr>
          <w:fldChar w:fldCharType="begin"/>
        </w:r>
        <w:r w:rsidR="00973F41">
          <w:rPr>
            <w:noProof/>
            <w:webHidden/>
          </w:rPr>
          <w:instrText xml:space="preserve"> PAGEREF _Toc32660953 \h </w:instrText>
        </w:r>
        <w:r w:rsidR="00973F41">
          <w:rPr>
            <w:noProof/>
            <w:webHidden/>
          </w:rPr>
        </w:r>
        <w:r w:rsidR="00973F41">
          <w:rPr>
            <w:noProof/>
            <w:webHidden/>
          </w:rPr>
          <w:fldChar w:fldCharType="separate"/>
        </w:r>
        <w:r w:rsidR="00973F41">
          <w:rPr>
            <w:noProof/>
            <w:webHidden/>
          </w:rPr>
          <w:t>29</w:t>
        </w:r>
        <w:r w:rsidR="00973F41">
          <w:rPr>
            <w:noProof/>
            <w:webHidden/>
          </w:rPr>
          <w:fldChar w:fldCharType="end"/>
        </w:r>
      </w:hyperlink>
    </w:p>
    <w:p w14:paraId="7049DF91" w14:textId="5768F2A0" w:rsidR="00973F41" w:rsidRDefault="00B203E9">
      <w:pPr>
        <w:pStyle w:val="TOC2"/>
        <w:rPr>
          <w:rFonts w:asciiTheme="minorHAnsi" w:eastAsiaTheme="minorEastAsia" w:hAnsiTheme="minorHAnsi" w:cstheme="minorBidi"/>
          <w:noProof/>
          <w:sz w:val="22"/>
          <w:szCs w:val="22"/>
        </w:rPr>
      </w:pPr>
      <w:hyperlink w:anchor="_Toc32660954" w:history="1">
        <w:r w:rsidR="00973F41" w:rsidRPr="00705244">
          <w:rPr>
            <w:rStyle w:val="Hyperlink"/>
            <w:noProof/>
          </w:rPr>
          <w:t>3.X2 Retrieve Artifact [PCC-X2]</w:t>
        </w:r>
        <w:r w:rsidR="00973F41">
          <w:rPr>
            <w:noProof/>
            <w:webHidden/>
          </w:rPr>
          <w:tab/>
        </w:r>
        <w:r w:rsidR="00973F41">
          <w:rPr>
            <w:noProof/>
            <w:webHidden/>
          </w:rPr>
          <w:fldChar w:fldCharType="begin"/>
        </w:r>
        <w:r w:rsidR="00973F41">
          <w:rPr>
            <w:noProof/>
            <w:webHidden/>
          </w:rPr>
          <w:instrText xml:space="preserve"> PAGEREF _Toc32660954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5D12B2F0" w14:textId="6C654CB4" w:rsidR="00973F41" w:rsidRDefault="00B203E9">
      <w:pPr>
        <w:pStyle w:val="TOC3"/>
        <w:rPr>
          <w:rFonts w:asciiTheme="minorHAnsi" w:eastAsiaTheme="minorEastAsia" w:hAnsiTheme="minorHAnsi" w:cstheme="minorBidi"/>
          <w:noProof/>
          <w:sz w:val="22"/>
          <w:szCs w:val="22"/>
        </w:rPr>
      </w:pPr>
      <w:hyperlink w:anchor="_Toc32660955" w:history="1">
        <w:r w:rsidR="00973F41" w:rsidRPr="00705244">
          <w:rPr>
            <w:rStyle w:val="Hyperlink"/>
            <w:noProof/>
          </w:rPr>
          <w:t>3.X2.1 Scope</w:t>
        </w:r>
        <w:r w:rsidR="00973F41">
          <w:rPr>
            <w:noProof/>
            <w:webHidden/>
          </w:rPr>
          <w:tab/>
        </w:r>
        <w:r w:rsidR="00973F41">
          <w:rPr>
            <w:noProof/>
            <w:webHidden/>
          </w:rPr>
          <w:fldChar w:fldCharType="begin"/>
        </w:r>
        <w:r w:rsidR="00973F41">
          <w:rPr>
            <w:noProof/>
            <w:webHidden/>
          </w:rPr>
          <w:instrText xml:space="preserve"> PAGEREF _Toc32660955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3167855E" w14:textId="47433579" w:rsidR="00973F41" w:rsidRDefault="00B203E9">
      <w:pPr>
        <w:pStyle w:val="TOC3"/>
        <w:rPr>
          <w:rFonts w:asciiTheme="minorHAnsi" w:eastAsiaTheme="minorEastAsia" w:hAnsiTheme="minorHAnsi" w:cstheme="minorBidi"/>
          <w:noProof/>
          <w:sz w:val="22"/>
          <w:szCs w:val="22"/>
        </w:rPr>
      </w:pPr>
      <w:hyperlink w:anchor="_Toc32660956" w:history="1">
        <w:r w:rsidR="00973F41" w:rsidRPr="00705244">
          <w:rPr>
            <w:rStyle w:val="Hyperlink"/>
            <w:noProof/>
          </w:rPr>
          <w:t>3.X2.2 Actor Roles</w:t>
        </w:r>
        <w:r w:rsidR="00973F41">
          <w:rPr>
            <w:noProof/>
            <w:webHidden/>
          </w:rPr>
          <w:tab/>
        </w:r>
        <w:r w:rsidR="00973F41">
          <w:rPr>
            <w:noProof/>
            <w:webHidden/>
          </w:rPr>
          <w:fldChar w:fldCharType="begin"/>
        </w:r>
        <w:r w:rsidR="00973F41">
          <w:rPr>
            <w:noProof/>
            <w:webHidden/>
          </w:rPr>
          <w:instrText xml:space="preserve"> PAGEREF _Toc32660956 \h </w:instrText>
        </w:r>
        <w:r w:rsidR="00973F41">
          <w:rPr>
            <w:noProof/>
            <w:webHidden/>
          </w:rPr>
        </w:r>
        <w:r w:rsidR="00973F41">
          <w:rPr>
            <w:noProof/>
            <w:webHidden/>
          </w:rPr>
          <w:fldChar w:fldCharType="separate"/>
        </w:r>
        <w:r w:rsidR="00973F41">
          <w:rPr>
            <w:noProof/>
            <w:webHidden/>
          </w:rPr>
          <w:t>31</w:t>
        </w:r>
        <w:r w:rsidR="00973F41">
          <w:rPr>
            <w:noProof/>
            <w:webHidden/>
          </w:rPr>
          <w:fldChar w:fldCharType="end"/>
        </w:r>
      </w:hyperlink>
    </w:p>
    <w:p w14:paraId="6B743B5E" w14:textId="389353B5" w:rsidR="00973F41" w:rsidRDefault="00B203E9">
      <w:pPr>
        <w:pStyle w:val="TOC3"/>
        <w:rPr>
          <w:rFonts w:asciiTheme="minorHAnsi" w:eastAsiaTheme="minorEastAsia" w:hAnsiTheme="minorHAnsi" w:cstheme="minorBidi"/>
          <w:noProof/>
          <w:sz w:val="22"/>
          <w:szCs w:val="22"/>
        </w:rPr>
      </w:pPr>
      <w:hyperlink w:anchor="_Toc32660957" w:history="1">
        <w:r w:rsidR="00973F41" w:rsidRPr="00705244">
          <w:rPr>
            <w:rStyle w:val="Hyperlink"/>
            <w:noProof/>
          </w:rPr>
          <w:t>3.X2.3 Referenced Standards</w:t>
        </w:r>
        <w:r w:rsidR="00973F41">
          <w:rPr>
            <w:noProof/>
            <w:webHidden/>
          </w:rPr>
          <w:tab/>
        </w:r>
        <w:r w:rsidR="00973F41">
          <w:rPr>
            <w:noProof/>
            <w:webHidden/>
          </w:rPr>
          <w:fldChar w:fldCharType="begin"/>
        </w:r>
        <w:r w:rsidR="00973F41">
          <w:rPr>
            <w:noProof/>
            <w:webHidden/>
          </w:rPr>
          <w:instrText xml:space="preserve"> PAGEREF _Toc32660957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5166548" w14:textId="7175372F" w:rsidR="00973F41" w:rsidRDefault="00B203E9">
      <w:pPr>
        <w:pStyle w:val="TOC3"/>
        <w:rPr>
          <w:rFonts w:asciiTheme="minorHAnsi" w:eastAsiaTheme="minorEastAsia" w:hAnsiTheme="minorHAnsi" w:cstheme="minorBidi"/>
          <w:noProof/>
          <w:sz w:val="22"/>
          <w:szCs w:val="22"/>
        </w:rPr>
      </w:pPr>
      <w:hyperlink w:anchor="_Toc32660958" w:history="1">
        <w:r w:rsidR="00973F41" w:rsidRPr="00705244">
          <w:rPr>
            <w:rStyle w:val="Hyperlink"/>
            <w:noProof/>
          </w:rPr>
          <w:t>3.X2.4 Interaction Diagram</w:t>
        </w:r>
        <w:r w:rsidR="00973F41">
          <w:rPr>
            <w:noProof/>
            <w:webHidden/>
          </w:rPr>
          <w:tab/>
        </w:r>
        <w:r w:rsidR="00973F41">
          <w:rPr>
            <w:noProof/>
            <w:webHidden/>
          </w:rPr>
          <w:fldChar w:fldCharType="begin"/>
        </w:r>
        <w:r w:rsidR="00973F41">
          <w:rPr>
            <w:noProof/>
            <w:webHidden/>
          </w:rPr>
          <w:instrText xml:space="preserve"> PAGEREF _Toc32660958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273856CC" w14:textId="7A3CDDB3" w:rsidR="00973F41" w:rsidRDefault="00B203E9">
      <w:pPr>
        <w:pStyle w:val="TOC4"/>
        <w:rPr>
          <w:rFonts w:asciiTheme="minorHAnsi" w:eastAsiaTheme="minorEastAsia" w:hAnsiTheme="minorHAnsi" w:cstheme="minorBidi"/>
          <w:noProof/>
          <w:sz w:val="22"/>
          <w:szCs w:val="22"/>
        </w:rPr>
      </w:pPr>
      <w:hyperlink w:anchor="_Toc32660959" w:history="1">
        <w:r w:rsidR="00973F41" w:rsidRPr="00705244">
          <w:rPr>
            <w:rStyle w:val="Hyperlink"/>
            <w:noProof/>
          </w:rPr>
          <w:t>3.X2.4.1 Retrieve Artifact Request message</w:t>
        </w:r>
        <w:r w:rsidR="00973F41">
          <w:rPr>
            <w:noProof/>
            <w:webHidden/>
          </w:rPr>
          <w:tab/>
        </w:r>
        <w:r w:rsidR="00973F41">
          <w:rPr>
            <w:noProof/>
            <w:webHidden/>
          </w:rPr>
          <w:fldChar w:fldCharType="begin"/>
        </w:r>
        <w:r w:rsidR="00973F41">
          <w:rPr>
            <w:noProof/>
            <w:webHidden/>
          </w:rPr>
          <w:instrText xml:space="preserve"> PAGEREF _Toc32660959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37668935" w14:textId="70F62B7D" w:rsidR="00973F41" w:rsidRDefault="00B203E9">
      <w:pPr>
        <w:pStyle w:val="TOC5"/>
        <w:rPr>
          <w:rFonts w:asciiTheme="minorHAnsi" w:eastAsiaTheme="minorEastAsia" w:hAnsiTheme="minorHAnsi" w:cstheme="minorBidi"/>
          <w:noProof/>
          <w:sz w:val="22"/>
          <w:szCs w:val="22"/>
        </w:rPr>
      </w:pPr>
      <w:hyperlink w:anchor="_Toc32660960" w:history="1">
        <w:r w:rsidR="00973F41" w:rsidRPr="00705244">
          <w:rPr>
            <w:rStyle w:val="Hyperlink"/>
            <w:noProof/>
          </w:rPr>
          <w:t>3.X2.4.1.1 Trigger Events</w:t>
        </w:r>
        <w:r w:rsidR="00973F41">
          <w:rPr>
            <w:noProof/>
            <w:webHidden/>
          </w:rPr>
          <w:tab/>
        </w:r>
        <w:r w:rsidR="00973F41">
          <w:rPr>
            <w:noProof/>
            <w:webHidden/>
          </w:rPr>
          <w:fldChar w:fldCharType="begin"/>
        </w:r>
        <w:r w:rsidR="00973F41">
          <w:rPr>
            <w:noProof/>
            <w:webHidden/>
          </w:rPr>
          <w:instrText xml:space="preserve"> PAGEREF _Toc32660960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73AA7976" w14:textId="6798091F" w:rsidR="00973F41" w:rsidRDefault="00B203E9">
      <w:pPr>
        <w:pStyle w:val="TOC5"/>
        <w:rPr>
          <w:rFonts w:asciiTheme="minorHAnsi" w:eastAsiaTheme="minorEastAsia" w:hAnsiTheme="minorHAnsi" w:cstheme="minorBidi"/>
          <w:noProof/>
          <w:sz w:val="22"/>
          <w:szCs w:val="22"/>
        </w:rPr>
      </w:pPr>
      <w:hyperlink w:anchor="_Toc32660961" w:history="1">
        <w:r w:rsidR="00973F41" w:rsidRPr="00705244">
          <w:rPr>
            <w:rStyle w:val="Hyperlink"/>
            <w:noProof/>
          </w:rPr>
          <w:t>3.X2.4.1.2 Message Semantics</w:t>
        </w:r>
        <w:r w:rsidR="00973F41">
          <w:rPr>
            <w:noProof/>
            <w:webHidden/>
          </w:rPr>
          <w:tab/>
        </w:r>
        <w:r w:rsidR="00973F41">
          <w:rPr>
            <w:noProof/>
            <w:webHidden/>
          </w:rPr>
          <w:fldChar w:fldCharType="begin"/>
        </w:r>
        <w:r w:rsidR="00973F41">
          <w:rPr>
            <w:noProof/>
            <w:webHidden/>
          </w:rPr>
          <w:instrText xml:space="preserve"> PAGEREF _Toc32660961 \h </w:instrText>
        </w:r>
        <w:r w:rsidR="00973F41">
          <w:rPr>
            <w:noProof/>
            <w:webHidden/>
          </w:rPr>
        </w:r>
        <w:r w:rsidR="00973F41">
          <w:rPr>
            <w:noProof/>
            <w:webHidden/>
          </w:rPr>
          <w:fldChar w:fldCharType="separate"/>
        </w:r>
        <w:r w:rsidR="00973F41">
          <w:rPr>
            <w:noProof/>
            <w:webHidden/>
          </w:rPr>
          <w:t>32</w:t>
        </w:r>
        <w:r w:rsidR="00973F41">
          <w:rPr>
            <w:noProof/>
            <w:webHidden/>
          </w:rPr>
          <w:fldChar w:fldCharType="end"/>
        </w:r>
      </w:hyperlink>
    </w:p>
    <w:p w14:paraId="6E02A172" w14:textId="7FC84D54" w:rsidR="00973F41" w:rsidRDefault="00B203E9">
      <w:pPr>
        <w:pStyle w:val="TOC6"/>
        <w:rPr>
          <w:rFonts w:asciiTheme="minorHAnsi" w:eastAsiaTheme="minorEastAsia" w:hAnsiTheme="minorHAnsi" w:cstheme="minorBidi"/>
          <w:noProof/>
          <w:sz w:val="22"/>
          <w:szCs w:val="22"/>
        </w:rPr>
      </w:pPr>
      <w:hyperlink w:anchor="_Toc32660962" w:history="1">
        <w:r w:rsidR="00973F41" w:rsidRPr="00705244">
          <w:rPr>
            <w:rStyle w:val="Hyperlink"/>
            <w:noProof/>
          </w:rPr>
          <w:t>3.X2.4.1.2.1 Query Search Parameters</w:t>
        </w:r>
        <w:r w:rsidR="00973F41">
          <w:rPr>
            <w:noProof/>
            <w:webHidden/>
          </w:rPr>
          <w:tab/>
        </w:r>
        <w:r w:rsidR="00973F41">
          <w:rPr>
            <w:noProof/>
            <w:webHidden/>
          </w:rPr>
          <w:fldChar w:fldCharType="begin"/>
        </w:r>
        <w:r w:rsidR="00973F41">
          <w:rPr>
            <w:noProof/>
            <w:webHidden/>
          </w:rPr>
          <w:instrText xml:space="preserve"> PAGEREF _Toc32660962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75F87CBC" w14:textId="0F7BBA53" w:rsidR="00973F41" w:rsidRDefault="00B203E9">
      <w:pPr>
        <w:pStyle w:val="TOC6"/>
        <w:rPr>
          <w:rFonts w:asciiTheme="minorHAnsi" w:eastAsiaTheme="minorEastAsia" w:hAnsiTheme="minorHAnsi" w:cstheme="minorBidi"/>
          <w:noProof/>
          <w:sz w:val="22"/>
          <w:szCs w:val="22"/>
        </w:rPr>
      </w:pPr>
      <w:hyperlink w:anchor="_Toc32660963" w:history="1">
        <w:r w:rsidR="00973F41" w:rsidRPr="00705244">
          <w:rPr>
            <w:rStyle w:val="Hyperlink"/>
            <w:noProof/>
          </w:rPr>
          <w:t>3.X2.4.1.2.2 Populating Expected Response Format</w:t>
        </w:r>
        <w:r w:rsidR="00973F41">
          <w:rPr>
            <w:noProof/>
            <w:webHidden/>
          </w:rPr>
          <w:tab/>
        </w:r>
        <w:r w:rsidR="00973F41">
          <w:rPr>
            <w:noProof/>
            <w:webHidden/>
          </w:rPr>
          <w:fldChar w:fldCharType="begin"/>
        </w:r>
        <w:r w:rsidR="00973F41">
          <w:rPr>
            <w:noProof/>
            <w:webHidden/>
          </w:rPr>
          <w:instrText xml:space="preserve"> PAGEREF _Toc32660963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58D62EE8" w14:textId="6DE8C81A" w:rsidR="00973F41" w:rsidRDefault="00B203E9">
      <w:pPr>
        <w:pStyle w:val="TOC5"/>
        <w:rPr>
          <w:rFonts w:asciiTheme="minorHAnsi" w:eastAsiaTheme="minorEastAsia" w:hAnsiTheme="minorHAnsi" w:cstheme="minorBidi"/>
          <w:noProof/>
          <w:sz w:val="22"/>
          <w:szCs w:val="22"/>
        </w:rPr>
      </w:pPr>
      <w:hyperlink w:anchor="_Toc32660964" w:history="1">
        <w:r w:rsidR="00973F41" w:rsidRPr="00705244">
          <w:rPr>
            <w:rStyle w:val="Hyperlink"/>
            <w:noProof/>
          </w:rPr>
          <w:t>3.X2.4.1.3 Expected Actions</w:t>
        </w:r>
        <w:r w:rsidR="00973F41">
          <w:rPr>
            <w:noProof/>
            <w:webHidden/>
          </w:rPr>
          <w:tab/>
        </w:r>
        <w:r w:rsidR="00973F41">
          <w:rPr>
            <w:noProof/>
            <w:webHidden/>
          </w:rPr>
          <w:fldChar w:fldCharType="begin"/>
        </w:r>
        <w:r w:rsidR="00973F41">
          <w:rPr>
            <w:noProof/>
            <w:webHidden/>
          </w:rPr>
          <w:instrText xml:space="preserve"> PAGEREF _Toc32660964 \h </w:instrText>
        </w:r>
        <w:r w:rsidR="00973F41">
          <w:rPr>
            <w:noProof/>
            <w:webHidden/>
          </w:rPr>
        </w:r>
        <w:r w:rsidR="00973F41">
          <w:rPr>
            <w:noProof/>
            <w:webHidden/>
          </w:rPr>
          <w:fldChar w:fldCharType="separate"/>
        </w:r>
        <w:r w:rsidR="00973F41">
          <w:rPr>
            <w:noProof/>
            <w:webHidden/>
          </w:rPr>
          <w:t>33</w:t>
        </w:r>
        <w:r w:rsidR="00973F41">
          <w:rPr>
            <w:noProof/>
            <w:webHidden/>
          </w:rPr>
          <w:fldChar w:fldCharType="end"/>
        </w:r>
      </w:hyperlink>
    </w:p>
    <w:p w14:paraId="2BD268CD" w14:textId="6C28E50A" w:rsidR="00973F41" w:rsidRDefault="00B203E9">
      <w:pPr>
        <w:pStyle w:val="TOC4"/>
        <w:rPr>
          <w:rFonts w:asciiTheme="minorHAnsi" w:eastAsiaTheme="minorEastAsia" w:hAnsiTheme="minorHAnsi" w:cstheme="minorBidi"/>
          <w:noProof/>
          <w:sz w:val="22"/>
          <w:szCs w:val="22"/>
        </w:rPr>
      </w:pPr>
      <w:hyperlink w:anchor="_Toc32660965" w:history="1">
        <w:r w:rsidR="00973F41" w:rsidRPr="00705244">
          <w:rPr>
            <w:rStyle w:val="Hyperlink"/>
            <w:noProof/>
          </w:rPr>
          <w:t>3.X2.4.2 Retrieve Artifact Response message</w:t>
        </w:r>
        <w:r w:rsidR="00973F41">
          <w:rPr>
            <w:noProof/>
            <w:webHidden/>
          </w:rPr>
          <w:tab/>
        </w:r>
        <w:r w:rsidR="00973F41">
          <w:rPr>
            <w:noProof/>
            <w:webHidden/>
          </w:rPr>
          <w:fldChar w:fldCharType="begin"/>
        </w:r>
        <w:r w:rsidR="00973F41">
          <w:rPr>
            <w:noProof/>
            <w:webHidden/>
          </w:rPr>
          <w:instrText xml:space="preserve"> PAGEREF _Toc32660965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20B573D" w14:textId="498FCD0D" w:rsidR="00973F41" w:rsidRDefault="00B203E9">
      <w:pPr>
        <w:pStyle w:val="TOC5"/>
        <w:rPr>
          <w:rFonts w:asciiTheme="minorHAnsi" w:eastAsiaTheme="minorEastAsia" w:hAnsiTheme="minorHAnsi" w:cstheme="minorBidi"/>
          <w:noProof/>
          <w:sz w:val="22"/>
          <w:szCs w:val="22"/>
        </w:rPr>
      </w:pPr>
      <w:hyperlink w:anchor="_Toc32660966" w:history="1">
        <w:r w:rsidR="00973F41" w:rsidRPr="00705244">
          <w:rPr>
            <w:rStyle w:val="Hyperlink"/>
            <w:noProof/>
          </w:rPr>
          <w:t>3.X2.4.2.1 Trigger Events</w:t>
        </w:r>
        <w:r w:rsidR="00973F41">
          <w:rPr>
            <w:noProof/>
            <w:webHidden/>
          </w:rPr>
          <w:tab/>
        </w:r>
        <w:r w:rsidR="00973F41">
          <w:rPr>
            <w:noProof/>
            <w:webHidden/>
          </w:rPr>
          <w:fldChar w:fldCharType="begin"/>
        </w:r>
        <w:r w:rsidR="00973F41">
          <w:rPr>
            <w:noProof/>
            <w:webHidden/>
          </w:rPr>
          <w:instrText xml:space="preserve"> PAGEREF _Toc32660966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481EA609" w14:textId="2DB7EC62" w:rsidR="00973F41" w:rsidRDefault="00B203E9">
      <w:pPr>
        <w:pStyle w:val="TOC5"/>
        <w:rPr>
          <w:rFonts w:asciiTheme="minorHAnsi" w:eastAsiaTheme="minorEastAsia" w:hAnsiTheme="minorHAnsi" w:cstheme="minorBidi"/>
          <w:noProof/>
          <w:sz w:val="22"/>
          <w:szCs w:val="22"/>
        </w:rPr>
      </w:pPr>
      <w:hyperlink w:anchor="_Toc32660967" w:history="1">
        <w:r w:rsidR="00973F41" w:rsidRPr="00705244">
          <w:rPr>
            <w:rStyle w:val="Hyperlink"/>
            <w:noProof/>
          </w:rPr>
          <w:t>3.X2.4.2.2 Message Semantics</w:t>
        </w:r>
        <w:r w:rsidR="00973F41">
          <w:rPr>
            <w:noProof/>
            <w:webHidden/>
          </w:rPr>
          <w:tab/>
        </w:r>
        <w:r w:rsidR="00973F41">
          <w:rPr>
            <w:noProof/>
            <w:webHidden/>
          </w:rPr>
          <w:fldChar w:fldCharType="begin"/>
        </w:r>
        <w:r w:rsidR="00973F41">
          <w:rPr>
            <w:noProof/>
            <w:webHidden/>
          </w:rPr>
          <w:instrText xml:space="preserve"> PAGEREF _Toc32660967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5AD4902B" w14:textId="300E6942" w:rsidR="00973F41" w:rsidRDefault="00B203E9">
      <w:pPr>
        <w:pStyle w:val="TOC6"/>
        <w:rPr>
          <w:rFonts w:asciiTheme="minorHAnsi" w:eastAsiaTheme="minorEastAsia" w:hAnsiTheme="minorHAnsi" w:cstheme="minorBidi"/>
          <w:noProof/>
          <w:sz w:val="22"/>
          <w:szCs w:val="22"/>
        </w:rPr>
      </w:pPr>
      <w:hyperlink w:anchor="_Toc32660968" w:history="1">
        <w:r w:rsidR="00973F41" w:rsidRPr="00705244">
          <w:rPr>
            <w:rStyle w:val="Hyperlink"/>
            <w:noProof/>
          </w:rPr>
          <w:t>3.X2.4.2.2.2 Resource Bundling</w:t>
        </w:r>
        <w:r w:rsidR="00973F41">
          <w:rPr>
            <w:noProof/>
            <w:webHidden/>
          </w:rPr>
          <w:tab/>
        </w:r>
        <w:r w:rsidR="00973F41">
          <w:rPr>
            <w:noProof/>
            <w:webHidden/>
          </w:rPr>
          <w:fldChar w:fldCharType="begin"/>
        </w:r>
        <w:r w:rsidR="00973F41">
          <w:rPr>
            <w:noProof/>
            <w:webHidden/>
          </w:rPr>
          <w:instrText xml:space="preserve"> PAGEREF _Toc32660968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27ABA6DA" w14:textId="15879E4C" w:rsidR="00973F41" w:rsidRDefault="00B203E9">
      <w:pPr>
        <w:pStyle w:val="TOC5"/>
        <w:rPr>
          <w:rFonts w:asciiTheme="minorHAnsi" w:eastAsiaTheme="minorEastAsia" w:hAnsiTheme="minorHAnsi" w:cstheme="minorBidi"/>
          <w:noProof/>
          <w:sz w:val="22"/>
          <w:szCs w:val="22"/>
        </w:rPr>
      </w:pPr>
      <w:hyperlink w:anchor="_Toc32660969" w:history="1">
        <w:r w:rsidR="00973F41" w:rsidRPr="00705244">
          <w:rPr>
            <w:rStyle w:val="Hyperlink"/>
            <w:noProof/>
          </w:rPr>
          <w:t>3.X2.4.2.3 Expected Actions</w:t>
        </w:r>
        <w:r w:rsidR="00973F41">
          <w:rPr>
            <w:noProof/>
            <w:webHidden/>
          </w:rPr>
          <w:tab/>
        </w:r>
        <w:r w:rsidR="00973F41">
          <w:rPr>
            <w:noProof/>
            <w:webHidden/>
          </w:rPr>
          <w:fldChar w:fldCharType="begin"/>
        </w:r>
        <w:r w:rsidR="00973F41">
          <w:rPr>
            <w:noProof/>
            <w:webHidden/>
          </w:rPr>
          <w:instrText xml:space="preserve"> PAGEREF _Toc32660969 \h </w:instrText>
        </w:r>
        <w:r w:rsidR="00973F41">
          <w:rPr>
            <w:noProof/>
            <w:webHidden/>
          </w:rPr>
        </w:r>
        <w:r w:rsidR="00973F41">
          <w:rPr>
            <w:noProof/>
            <w:webHidden/>
          </w:rPr>
          <w:fldChar w:fldCharType="separate"/>
        </w:r>
        <w:r w:rsidR="00973F41">
          <w:rPr>
            <w:noProof/>
            <w:webHidden/>
          </w:rPr>
          <w:t>34</w:t>
        </w:r>
        <w:r w:rsidR="00973F41">
          <w:rPr>
            <w:noProof/>
            <w:webHidden/>
          </w:rPr>
          <w:fldChar w:fldCharType="end"/>
        </w:r>
      </w:hyperlink>
    </w:p>
    <w:p w14:paraId="7F2CBBE1" w14:textId="364E8580" w:rsidR="00973F41" w:rsidRDefault="00B203E9">
      <w:pPr>
        <w:pStyle w:val="TOC4"/>
        <w:rPr>
          <w:rFonts w:asciiTheme="minorHAnsi" w:eastAsiaTheme="minorEastAsia" w:hAnsiTheme="minorHAnsi" w:cstheme="minorBidi"/>
          <w:noProof/>
          <w:sz w:val="22"/>
          <w:szCs w:val="22"/>
        </w:rPr>
      </w:pPr>
      <w:hyperlink w:anchor="_Toc32660970" w:history="1">
        <w:r w:rsidR="00973F41" w:rsidRPr="00705244">
          <w:rPr>
            <w:rStyle w:val="Hyperlink"/>
            <w:noProof/>
          </w:rPr>
          <w:t>3.X2.4.3 Conformance Resource</w:t>
        </w:r>
        <w:r w:rsidR="00973F41">
          <w:rPr>
            <w:noProof/>
            <w:webHidden/>
          </w:rPr>
          <w:tab/>
        </w:r>
        <w:r w:rsidR="00973F41">
          <w:rPr>
            <w:noProof/>
            <w:webHidden/>
          </w:rPr>
          <w:fldChar w:fldCharType="begin"/>
        </w:r>
        <w:r w:rsidR="00973F41">
          <w:rPr>
            <w:noProof/>
            <w:webHidden/>
          </w:rPr>
          <w:instrText xml:space="preserve"> PAGEREF _Toc32660970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723099E6" w14:textId="7B550E5F" w:rsidR="00973F41" w:rsidRDefault="00B203E9">
      <w:pPr>
        <w:pStyle w:val="TOC3"/>
        <w:rPr>
          <w:rFonts w:asciiTheme="minorHAnsi" w:eastAsiaTheme="minorEastAsia" w:hAnsiTheme="minorHAnsi" w:cstheme="minorBidi"/>
          <w:noProof/>
          <w:sz w:val="22"/>
          <w:szCs w:val="22"/>
        </w:rPr>
      </w:pPr>
      <w:hyperlink w:anchor="_Toc32660971" w:history="1">
        <w:r w:rsidR="00973F41" w:rsidRPr="00705244">
          <w:rPr>
            <w:rStyle w:val="Hyperlink"/>
            <w:noProof/>
          </w:rPr>
          <w:t>3.X2.5 Security Considerations</w:t>
        </w:r>
        <w:r w:rsidR="00973F41">
          <w:rPr>
            <w:noProof/>
            <w:webHidden/>
          </w:rPr>
          <w:tab/>
        </w:r>
        <w:r w:rsidR="00973F41">
          <w:rPr>
            <w:noProof/>
            <w:webHidden/>
          </w:rPr>
          <w:fldChar w:fldCharType="begin"/>
        </w:r>
        <w:r w:rsidR="00973F41">
          <w:rPr>
            <w:noProof/>
            <w:webHidden/>
          </w:rPr>
          <w:instrText xml:space="preserve"> PAGEREF _Toc32660971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4D8D13CD" w14:textId="3B49F46B" w:rsidR="00973F41" w:rsidRDefault="00B203E9">
      <w:pPr>
        <w:pStyle w:val="TOC4"/>
        <w:rPr>
          <w:rFonts w:asciiTheme="minorHAnsi" w:eastAsiaTheme="minorEastAsia" w:hAnsiTheme="minorHAnsi" w:cstheme="minorBidi"/>
          <w:noProof/>
          <w:sz w:val="22"/>
          <w:szCs w:val="22"/>
        </w:rPr>
      </w:pPr>
      <w:hyperlink w:anchor="_Toc32660972" w:history="1">
        <w:r w:rsidR="00973F41" w:rsidRPr="00705244">
          <w:rPr>
            <w:rStyle w:val="Hyperlink"/>
            <w:noProof/>
          </w:rPr>
          <w:t>3.X2.5.1 Security Audit Considerations</w:t>
        </w:r>
        <w:r w:rsidR="00973F41">
          <w:rPr>
            <w:noProof/>
            <w:webHidden/>
          </w:rPr>
          <w:tab/>
        </w:r>
        <w:r w:rsidR="00973F41">
          <w:rPr>
            <w:noProof/>
            <w:webHidden/>
          </w:rPr>
          <w:fldChar w:fldCharType="begin"/>
        </w:r>
        <w:r w:rsidR="00973F41">
          <w:rPr>
            <w:noProof/>
            <w:webHidden/>
          </w:rPr>
          <w:instrText xml:space="preserve"> PAGEREF _Toc32660972 \h </w:instrText>
        </w:r>
        <w:r w:rsidR="00973F41">
          <w:rPr>
            <w:noProof/>
            <w:webHidden/>
          </w:rPr>
        </w:r>
        <w:r w:rsidR="00973F41">
          <w:rPr>
            <w:noProof/>
            <w:webHidden/>
          </w:rPr>
          <w:fldChar w:fldCharType="separate"/>
        </w:r>
        <w:r w:rsidR="00973F41">
          <w:rPr>
            <w:noProof/>
            <w:webHidden/>
          </w:rPr>
          <w:t>35</w:t>
        </w:r>
        <w:r w:rsidR="00973F41">
          <w:rPr>
            <w:noProof/>
            <w:webHidden/>
          </w:rPr>
          <w:fldChar w:fldCharType="end"/>
        </w:r>
      </w:hyperlink>
    </w:p>
    <w:p w14:paraId="383D7411" w14:textId="0E23D019" w:rsidR="00973F41" w:rsidRDefault="00B203E9">
      <w:pPr>
        <w:pStyle w:val="TOC2"/>
        <w:rPr>
          <w:rFonts w:asciiTheme="minorHAnsi" w:eastAsiaTheme="minorEastAsia" w:hAnsiTheme="minorHAnsi" w:cstheme="minorBidi"/>
          <w:noProof/>
          <w:sz w:val="22"/>
          <w:szCs w:val="22"/>
        </w:rPr>
      </w:pPr>
      <w:hyperlink w:anchor="_Toc32660973" w:history="1">
        <w:r w:rsidR="00973F41" w:rsidRPr="00705244">
          <w:rPr>
            <w:rStyle w:val="Hyperlink"/>
            <w:noProof/>
          </w:rPr>
          <w:t>3.X3 Request Assessment [PCC-X3]</w:t>
        </w:r>
        <w:r w:rsidR="00973F41">
          <w:rPr>
            <w:noProof/>
            <w:webHidden/>
          </w:rPr>
          <w:tab/>
        </w:r>
        <w:r w:rsidR="00973F41">
          <w:rPr>
            <w:noProof/>
            <w:webHidden/>
          </w:rPr>
          <w:fldChar w:fldCharType="begin"/>
        </w:r>
        <w:r w:rsidR="00973F41">
          <w:rPr>
            <w:noProof/>
            <w:webHidden/>
          </w:rPr>
          <w:instrText xml:space="preserve"> PAGEREF _Toc32660973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289A8CCA" w14:textId="0E6E744F" w:rsidR="00973F41" w:rsidRDefault="00B203E9">
      <w:pPr>
        <w:pStyle w:val="TOC3"/>
        <w:rPr>
          <w:rFonts w:asciiTheme="minorHAnsi" w:eastAsiaTheme="minorEastAsia" w:hAnsiTheme="minorHAnsi" w:cstheme="minorBidi"/>
          <w:noProof/>
          <w:sz w:val="22"/>
          <w:szCs w:val="22"/>
        </w:rPr>
      </w:pPr>
      <w:hyperlink w:anchor="_Toc32660974" w:history="1">
        <w:r w:rsidR="00973F41" w:rsidRPr="00705244">
          <w:rPr>
            <w:rStyle w:val="Hyperlink"/>
            <w:noProof/>
          </w:rPr>
          <w:t>3.X3.1 Scope</w:t>
        </w:r>
        <w:r w:rsidR="00973F41">
          <w:rPr>
            <w:noProof/>
            <w:webHidden/>
          </w:rPr>
          <w:tab/>
        </w:r>
        <w:r w:rsidR="00973F41">
          <w:rPr>
            <w:noProof/>
            <w:webHidden/>
          </w:rPr>
          <w:fldChar w:fldCharType="begin"/>
        </w:r>
        <w:r w:rsidR="00973F41">
          <w:rPr>
            <w:noProof/>
            <w:webHidden/>
          </w:rPr>
          <w:instrText xml:space="preserve"> PAGEREF _Toc32660974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17E857" w14:textId="3B2CA6FB" w:rsidR="00973F41" w:rsidRDefault="00B203E9">
      <w:pPr>
        <w:pStyle w:val="TOC3"/>
        <w:rPr>
          <w:rFonts w:asciiTheme="minorHAnsi" w:eastAsiaTheme="minorEastAsia" w:hAnsiTheme="minorHAnsi" w:cstheme="minorBidi"/>
          <w:noProof/>
          <w:sz w:val="22"/>
          <w:szCs w:val="22"/>
        </w:rPr>
      </w:pPr>
      <w:hyperlink w:anchor="_Toc32660975" w:history="1">
        <w:r w:rsidR="00973F41" w:rsidRPr="00705244">
          <w:rPr>
            <w:rStyle w:val="Hyperlink"/>
            <w:noProof/>
          </w:rPr>
          <w:t>3.X3.2 Actor Roles</w:t>
        </w:r>
        <w:r w:rsidR="00973F41">
          <w:rPr>
            <w:noProof/>
            <w:webHidden/>
          </w:rPr>
          <w:tab/>
        </w:r>
        <w:r w:rsidR="00973F41">
          <w:rPr>
            <w:noProof/>
            <w:webHidden/>
          </w:rPr>
          <w:fldChar w:fldCharType="begin"/>
        </w:r>
        <w:r w:rsidR="00973F41">
          <w:rPr>
            <w:noProof/>
            <w:webHidden/>
          </w:rPr>
          <w:instrText xml:space="preserve"> PAGEREF _Toc32660975 \h </w:instrText>
        </w:r>
        <w:r w:rsidR="00973F41">
          <w:rPr>
            <w:noProof/>
            <w:webHidden/>
          </w:rPr>
        </w:r>
        <w:r w:rsidR="00973F41">
          <w:rPr>
            <w:noProof/>
            <w:webHidden/>
          </w:rPr>
          <w:fldChar w:fldCharType="separate"/>
        </w:r>
        <w:r w:rsidR="00973F41">
          <w:rPr>
            <w:noProof/>
            <w:webHidden/>
          </w:rPr>
          <w:t>37</w:t>
        </w:r>
        <w:r w:rsidR="00973F41">
          <w:rPr>
            <w:noProof/>
            <w:webHidden/>
          </w:rPr>
          <w:fldChar w:fldCharType="end"/>
        </w:r>
      </w:hyperlink>
    </w:p>
    <w:p w14:paraId="4C392BF8" w14:textId="5DA1381F" w:rsidR="00973F41" w:rsidRDefault="00B203E9">
      <w:pPr>
        <w:pStyle w:val="TOC3"/>
        <w:rPr>
          <w:rFonts w:asciiTheme="minorHAnsi" w:eastAsiaTheme="minorEastAsia" w:hAnsiTheme="minorHAnsi" w:cstheme="minorBidi"/>
          <w:noProof/>
          <w:sz w:val="22"/>
          <w:szCs w:val="22"/>
        </w:rPr>
      </w:pPr>
      <w:hyperlink w:anchor="_Toc32660976" w:history="1">
        <w:r w:rsidR="00973F41" w:rsidRPr="00705244">
          <w:rPr>
            <w:rStyle w:val="Hyperlink"/>
            <w:noProof/>
          </w:rPr>
          <w:t>3.X3.3 Referenced Standards</w:t>
        </w:r>
        <w:r w:rsidR="00973F41">
          <w:rPr>
            <w:noProof/>
            <w:webHidden/>
          </w:rPr>
          <w:tab/>
        </w:r>
        <w:r w:rsidR="00973F41">
          <w:rPr>
            <w:noProof/>
            <w:webHidden/>
          </w:rPr>
          <w:fldChar w:fldCharType="begin"/>
        </w:r>
        <w:r w:rsidR="00973F41">
          <w:rPr>
            <w:noProof/>
            <w:webHidden/>
          </w:rPr>
          <w:instrText xml:space="preserve"> PAGEREF _Toc32660976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4858A52E" w14:textId="55F571DE" w:rsidR="00973F41" w:rsidRDefault="00B203E9">
      <w:pPr>
        <w:pStyle w:val="TOC3"/>
        <w:rPr>
          <w:rFonts w:asciiTheme="minorHAnsi" w:eastAsiaTheme="minorEastAsia" w:hAnsiTheme="minorHAnsi" w:cstheme="minorBidi"/>
          <w:noProof/>
          <w:sz w:val="22"/>
          <w:szCs w:val="22"/>
        </w:rPr>
      </w:pPr>
      <w:hyperlink w:anchor="_Toc32660977" w:history="1">
        <w:r w:rsidR="00973F41" w:rsidRPr="00705244">
          <w:rPr>
            <w:rStyle w:val="Hyperlink"/>
            <w:noProof/>
          </w:rPr>
          <w:t>3.X3.4 Interaction Diagram</w:t>
        </w:r>
        <w:r w:rsidR="00973F41">
          <w:rPr>
            <w:noProof/>
            <w:webHidden/>
          </w:rPr>
          <w:tab/>
        </w:r>
        <w:r w:rsidR="00973F41">
          <w:rPr>
            <w:noProof/>
            <w:webHidden/>
          </w:rPr>
          <w:fldChar w:fldCharType="begin"/>
        </w:r>
        <w:r w:rsidR="00973F41">
          <w:rPr>
            <w:noProof/>
            <w:webHidden/>
          </w:rPr>
          <w:instrText xml:space="preserve"> PAGEREF _Toc32660977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0BC5B89F" w14:textId="3323600B" w:rsidR="00973F41" w:rsidRDefault="00B203E9">
      <w:pPr>
        <w:pStyle w:val="TOC4"/>
        <w:rPr>
          <w:rFonts w:asciiTheme="minorHAnsi" w:eastAsiaTheme="minorEastAsia" w:hAnsiTheme="minorHAnsi" w:cstheme="minorBidi"/>
          <w:noProof/>
          <w:sz w:val="22"/>
          <w:szCs w:val="22"/>
        </w:rPr>
      </w:pPr>
      <w:hyperlink w:anchor="_Toc32660978" w:history="1">
        <w:r w:rsidR="00973F41" w:rsidRPr="00705244">
          <w:rPr>
            <w:rStyle w:val="Hyperlink"/>
            <w:noProof/>
          </w:rPr>
          <w:t>3.X3.4.1 Launch Assessment message</w:t>
        </w:r>
        <w:r w:rsidR="00973F41">
          <w:rPr>
            <w:noProof/>
            <w:webHidden/>
          </w:rPr>
          <w:tab/>
        </w:r>
        <w:r w:rsidR="00973F41">
          <w:rPr>
            <w:noProof/>
            <w:webHidden/>
          </w:rPr>
          <w:fldChar w:fldCharType="begin"/>
        </w:r>
        <w:r w:rsidR="00973F41">
          <w:rPr>
            <w:noProof/>
            <w:webHidden/>
          </w:rPr>
          <w:instrText xml:space="preserve"> PAGEREF _Toc32660978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3B48563F" w14:textId="600696BA" w:rsidR="00973F41" w:rsidRDefault="00B203E9">
      <w:pPr>
        <w:pStyle w:val="TOC5"/>
        <w:rPr>
          <w:rFonts w:asciiTheme="minorHAnsi" w:eastAsiaTheme="minorEastAsia" w:hAnsiTheme="minorHAnsi" w:cstheme="minorBidi"/>
          <w:noProof/>
          <w:sz w:val="22"/>
          <w:szCs w:val="22"/>
        </w:rPr>
      </w:pPr>
      <w:hyperlink w:anchor="_Toc32660979" w:history="1">
        <w:r w:rsidR="00973F41" w:rsidRPr="00705244">
          <w:rPr>
            <w:rStyle w:val="Hyperlink"/>
            <w:noProof/>
          </w:rPr>
          <w:t>3.X3.4.1.1 Trigger Events</w:t>
        </w:r>
        <w:r w:rsidR="00973F41">
          <w:rPr>
            <w:noProof/>
            <w:webHidden/>
          </w:rPr>
          <w:tab/>
        </w:r>
        <w:r w:rsidR="00973F41">
          <w:rPr>
            <w:noProof/>
            <w:webHidden/>
          </w:rPr>
          <w:fldChar w:fldCharType="begin"/>
        </w:r>
        <w:r w:rsidR="00973F41">
          <w:rPr>
            <w:noProof/>
            <w:webHidden/>
          </w:rPr>
          <w:instrText xml:space="preserve"> PAGEREF _Toc32660979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61218859" w14:textId="0E70E019" w:rsidR="00973F41" w:rsidRDefault="00B203E9">
      <w:pPr>
        <w:pStyle w:val="TOC5"/>
        <w:rPr>
          <w:rFonts w:asciiTheme="minorHAnsi" w:eastAsiaTheme="minorEastAsia" w:hAnsiTheme="minorHAnsi" w:cstheme="minorBidi"/>
          <w:noProof/>
          <w:sz w:val="22"/>
          <w:szCs w:val="22"/>
        </w:rPr>
      </w:pPr>
      <w:hyperlink w:anchor="_Toc32660980" w:history="1">
        <w:r w:rsidR="00973F41" w:rsidRPr="00705244">
          <w:rPr>
            <w:rStyle w:val="Hyperlink"/>
            <w:noProof/>
          </w:rPr>
          <w:t>3.X3.4.1.2 Message Semantics</w:t>
        </w:r>
        <w:r w:rsidR="00973F41">
          <w:rPr>
            <w:noProof/>
            <w:webHidden/>
          </w:rPr>
          <w:tab/>
        </w:r>
        <w:r w:rsidR="00973F41">
          <w:rPr>
            <w:noProof/>
            <w:webHidden/>
          </w:rPr>
          <w:fldChar w:fldCharType="begin"/>
        </w:r>
        <w:r w:rsidR="00973F41">
          <w:rPr>
            <w:noProof/>
            <w:webHidden/>
          </w:rPr>
          <w:instrText xml:space="preserve"> PAGEREF _Toc32660980 \h </w:instrText>
        </w:r>
        <w:r w:rsidR="00973F41">
          <w:rPr>
            <w:noProof/>
            <w:webHidden/>
          </w:rPr>
        </w:r>
        <w:r w:rsidR="00973F41">
          <w:rPr>
            <w:noProof/>
            <w:webHidden/>
          </w:rPr>
          <w:fldChar w:fldCharType="separate"/>
        </w:r>
        <w:r w:rsidR="00973F41">
          <w:rPr>
            <w:noProof/>
            <w:webHidden/>
          </w:rPr>
          <w:t>38</w:t>
        </w:r>
        <w:r w:rsidR="00973F41">
          <w:rPr>
            <w:noProof/>
            <w:webHidden/>
          </w:rPr>
          <w:fldChar w:fldCharType="end"/>
        </w:r>
      </w:hyperlink>
    </w:p>
    <w:p w14:paraId="5E78B9E3" w14:textId="30821770" w:rsidR="00973F41" w:rsidRDefault="00B203E9">
      <w:pPr>
        <w:pStyle w:val="TOC5"/>
        <w:rPr>
          <w:rFonts w:asciiTheme="minorHAnsi" w:eastAsiaTheme="minorEastAsia" w:hAnsiTheme="minorHAnsi" w:cstheme="minorBidi"/>
          <w:noProof/>
          <w:sz w:val="22"/>
          <w:szCs w:val="22"/>
        </w:rPr>
      </w:pPr>
      <w:hyperlink w:anchor="_Toc32660981" w:history="1">
        <w:r w:rsidR="00973F41" w:rsidRPr="00705244">
          <w:rPr>
            <w:rStyle w:val="Hyperlink"/>
            <w:noProof/>
          </w:rPr>
          <w:t>3.X3.4.1.3 Expected Actions</w:t>
        </w:r>
        <w:r w:rsidR="00973F41">
          <w:rPr>
            <w:noProof/>
            <w:webHidden/>
          </w:rPr>
          <w:tab/>
        </w:r>
        <w:r w:rsidR="00973F41">
          <w:rPr>
            <w:noProof/>
            <w:webHidden/>
          </w:rPr>
          <w:fldChar w:fldCharType="begin"/>
        </w:r>
        <w:r w:rsidR="00973F41">
          <w:rPr>
            <w:noProof/>
            <w:webHidden/>
          </w:rPr>
          <w:instrText xml:space="preserve"> PAGEREF _Toc32660981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58802775" w14:textId="7B0CC788" w:rsidR="00973F41" w:rsidRDefault="00B203E9">
      <w:pPr>
        <w:pStyle w:val="TOC4"/>
        <w:rPr>
          <w:rFonts w:asciiTheme="minorHAnsi" w:eastAsiaTheme="minorEastAsia" w:hAnsiTheme="minorHAnsi" w:cstheme="minorBidi"/>
          <w:noProof/>
          <w:sz w:val="22"/>
          <w:szCs w:val="22"/>
        </w:rPr>
      </w:pPr>
      <w:hyperlink w:anchor="_Toc32660982" w:history="1">
        <w:r w:rsidR="00973F41" w:rsidRPr="00705244">
          <w:rPr>
            <w:rStyle w:val="Hyperlink"/>
            <w:noProof/>
          </w:rPr>
          <w:t>3.X3.4.2 Assess Patient Activity message</w:t>
        </w:r>
        <w:r w:rsidR="00973F41">
          <w:rPr>
            <w:noProof/>
            <w:webHidden/>
          </w:rPr>
          <w:tab/>
        </w:r>
        <w:r w:rsidR="00973F41">
          <w:rPr>
            <w:noProof/>
            <w:webHidden/>
          </w:rPr>
          <w:fldChar w:fldCharType="begin"/>
        </w:r>
        <w:r w:rsidR="00973F41">
          <w:rPr>
            <w:noProof/>
            <w:webHidden/>
          </w:rPr>
          <w:instrText xml:space="preserve"> PAGEREF _Toc32660982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776A638" w14:textId="36C6AE3C" w:rsidR="00973F41" w:rsidRDefault="00B203E9">
      <w:pPr>
        <w:pStyle w:val="TOC4"/>
        <w:rPr>
          <w:rFonts w:asciiTheme="minorHAnsi" w:eastAsiaTheme="minorEastAsia" w:hAnsiTheme="minorHAnsi" w:cstheme="minorBidi"/>
          <w:noProof/>
          <w:sz w:val="22"/>
          <w:szCs w:val="22"/>
        </w:rPr>
      </w:pPr>
      <w:hyperlink w:anchor="_Toc32660983" w:history="1">
        <w:r w:rsidR="00973F41" w:rsidRPr="00705244">
          <w:rPr>
            <w:rStyle w:val="Hyperlink"/>
            <w:noProof/>
          </w:rPr>
          <w:t>3.X3.4.2.1 Trigger Events</w:t>
        </w:r>
        <w:r w:rsidR="00973F41">
          <w:rPr>
            <w:noProof/>
            <w:webHidden/>
          </w:rPr>
          <w:tab/>
        </w:r>
        <w:r w:rsidR="00973F41">
          <w:rPr>
            <w:noProof/>
            <w:webHidden/>
          </w:rPr>
          <w:fldChar w:fldCharType="begin"/>
        </w:r>
        <w:r w:rsidR="00973F41">
          <w:rPr>
            <w:noProof/>
            <w:webHidden/>
          </w:rPr>
          <w:instrText xml:space="preserve"> PAGEREF _Toc32660983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DD38FB5" w14:textId="5C7073B2" w:rsidR="00973F41" w:rsidRDefault="00B203E9">
      <w:pPr>
        <w:pStyle w:val="TOC4"/>
        <w:rPr>
          <w:rFonts w:asciiTheme="minorHAnsi" w:eastAsiaTheme="minorEastAsia" w:hAnsiTheme="minorHAnsi" w:cstheme="minorBidi"/>
          <w:noProof/>
          <w:sz w:val="22"/>
          <w:szCs w:val="22"/>
        </w:rPr>
      </w:pPr>
      <w:hyperlink w:anchor="_Toc32660984" w:history="1">
        <w:r w:rsidR="00973F41" w:rsidRPr="00705244">
          <w:rPr>
            <w:rStyle w:val="Hyperlink"/>
            <w:noProof/>
          </w:rPr>
          <w:t>3.X3.4.2.2 Semantics</w:t>
        </w:r>
        <w:r w:rsidR="00973F41">
          <w:rPr>
            <w:noProof/>
            <w:webHidden/>
          </w:rPr>
          <w:tab/>
        </w:r>
        <w:r w:rsidR="00973F41">
          <w:rPr>
            <w:noProof/>
            <w:webHidden/>
          </w:rPr>
          <w:fldChar w:fldCharType="begin"/>
        </w:r>
        <w:r w:rsidR="00973F41">
          <w:rPr>
            <w:noProof/>
            <w:webHidden/>
          </w:rPr>
          <w:instrText xml:space="preserve"> PAGEREF _Toc32660984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283CD2AB" w14:textId="1816E6F1" w:rsidR="00973F41" w:rsidRDefault="00B203E9">
      <w:pPr>
        <w:pStyle w:val="TOC4"/>
        <w:rPr>
          <w:rFonts w:asciiTheme="minorHAnsi" w:eastAsiaTheme="minorEastAsia" w:hAnsiTheme="minorHAnsi" w:cstheme="minorBidi"/>
          <w:noProof/>
          <w:sz w:val="22"/>
          <w:szCs w:val="22"/>
        </w:rPr>
      </w:pPr>
      <w:hyperlink w:anchor="_Toc32660985" w:history="1">
        <w:r w:rsidR="00973F41" w:rsidRPr="00705244">
          <w:rPr>
            <w:rStyle w:val="Hyperlink"/>
            <w:noProof/>
          </w:rPr>
          <w:t>3.X3.4.2.3 Expected Actions</w:t>
        </w:r>
        <w:r w:rsidR="00973F41">
          <w:rPr>
            <w:noProof/>
            <w:webHidden/>
          </w:rPr>
          <w:tab/>
        </w:r>
        <w:r w:rsidR="00973F41">
          <w:rPr>
            <w:noProof/>
            <w:webHidden/>
          </w:rPr>
          <w:fldChar w:fldCharType="begin"/>
        </w:r>
        <w:r w:rsidR="00973F41">
          <w:rPr>
            <w:noProof/>
            <w:webHidden/>
          </w:rPr>
          <w:instrText xml:space="preserve"> PAGEREF _Toc32660985 \h </w:instrText>
        </w:r>
        <w:r w:rsidR="00973F41">
          <w:rPr>
            <w:noProof/>
            <w:webHidden/>
          </w:rPr>
        </w:r>
        <w:r w:rsidR="00973F41">
          <w:rPr>
            <w:noProof/>
            <w:webHidden/>
          </w:rPr>
          <w:fldChar w:fldCharType="separate"/>
        </w:r>
        <w:r w:rsidR="00973F41">
          <w:rPr>
            <w:noProof/>
            <w:webHidden/>
          </w:rPr>
          <w:t>39</w:t>
        </w:r>
        <w:r w:rsidR="00973F41">
          <w:rPr>
            <w:noProof/>
            <w:webHidden/>
          </w:rPr>
          <w:fldChar w:fldCharType="end"/>
        </w:r>
      </w:hyperlink>
    </w:p>
    <w:p w14:paraId="406AC1A3" w14:textId="3EE55B2C" w:rsidR="00973F41" w:rsidRDefault="00B203E9">
      <w:pPr>
        <w:pStyle w:val="TOC4"/>
        <w:rPr>
          <w:rFonts w:asciiTheme="minorHAnsi" w:eastAsiaTheme="minorEastAsia" w:hAnsiTheme="minorHAnsi" w:cstheme="minorBidi"/>
          <w:noProof/>
          <w:sz w:val="22"/>
          <w:szCs w:val="22"/>
        </w:rPr>
      </w:pPr>
      <w:hyperlink w:anchor="_Toc32660986" w:history="1">
        <w:r w:rsidR="00973F41" w:rsidRPr="00705244">
          <w:rPr>
            <w:rStyle w:val="Hyperlink"/>
            <w:noProof/>
          </w:rPr>
          <w:t>3.X3.4.3 Record Assessment message</w:t>
        </w:r>
        <w:r w:rsidR="00973F41">
          <w:rPr>
            <w:noProof/>
            <w:webHidden/>
          </w:rPr>
          <w:tab/>
        </w:r>
        <w:r w:rsidR="00973F41">
          <w:rPr>
            <w:noProof/>
            <w:webHidden/>
          </w:rPr>
          <w:fldChar w:fldCharType="begin"/>
        </w:r>
        <w:r w:rsidR="00973F41">
          <w:rPr>
            <w:noProof/>
            <w:webHidden/>
          </w:rPr>
          <w:instrText xml:space="preserve"> PAGEREF _Toc32660986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5A936A0C" w14:textId="76F51FF2" w:rsidR="00973F41" w:rsidRDefault="00B203E9">
      <w:pPr>
        <w:pStyle w:val="TOC5"/>
        <w:rPr>
          <w:rFonts w:asciiTheme="minorHAnsi" w:eastAsiaTheme="minorEastAsia" w:hAnsiTheme="minorHAnsi" w:cstheme="minorBidi"/>
          <w:noProof/>
          <w:sz w:val="22"/>
          <w:szCs w:val="22"/>
        </w:rPr>
      </w:pPr>
      <w:hyperlink w:anchor="_Toc32660987" w:history="1">
        <w:r w:rsidR="00973F41" w:rsidRPr="00705244">
          <w:rPr>
            <w:rStyle w:val="Hyperlink"/>
            <w:noProof/>
          </w:rPr>
          <w:t>3.X3.4.3.1 Trigger Events</w:t>
        </w:r>
        <w:r w:rsidR="00973F41">
          <w:rPr>
            <w:noProof/>
            <w:webHidden/>
          </w:rPr>
          <w:tab/>
        </w:r>
        <w:r w:rsidR="00973F41">
          <w:rPr>
            <w:noProof/>
            <w:webHidden/>
          </w:rPr>
          <w:fldChar w:fldCharType="begin"/>
        </w:r>
        <w:r w:rsidR="00973F41">
          <w:rPr>
            <w:noProof/>
            <w:webHidden/>
          </w:rPr>
          <w:instrText xml:space="preserve"> PAGEREF _Toc32660987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4583469" w14:textId="58554D51" w:rsidR="00973F41" w:rsidRDefault="00B203E9">
      <w:pPr>
        <w:pStyle w:val="TOC5"/>
        <w:rPr>
          <w:rFonts w:asciiTheme="minorHAnsi" w:eastAsiaTheme="minorEastAsia" w:hAnsiTheme="minorHAnsi" w:cstheme="minorBidi"/>
          <w:noProof/>
          <w:sz w:val="22"/>
          <w:szCs w:val="22"/>
        </w:rPr>
      </w:pPr>
      <w:hyperlink w:anchor="_Toc32660988" w:history="1">
        <w:r w:rsidR="00973F41" w:rsidRPr="00705244">
          <w:rPr>
            <w:rStyle w:val="Hyperlink"/>
            <w:noProof/>
          </w:rPr>
          <w:t>3.X3.4.3.2 Message Semantics</w:t>
        </w:r>
        <w:r w:rsidR="00973F41">
          <w:rPr>
            <w:noProof/>
            <w:webHidden/>
          </w:rPr>
          <w:tab/>
        </w:r>
        <w:r w:rsidR="00973F41">
          <w:rPr>
            <w:noProof/>
            <w:webHidden/>
          </w:rPr>
          <w:fldChar w:fldCharType="begin"/>
        </w:r>
        <w:r w:rsidR="00973F41">
          <w:rPr>
            <w:noProof/>
            <w:webHidden/>
          </w:rPr>
          <w:instrText xml:space="preserve"> PAGEREF _Toc32660988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6DF891F" w14:textId="36203066" w:rsidR="00973F41" w:rsidRDefault="00B203E9">
      <w:pPr>
        <w:pStyle w:val="TOC5"/>
        <w:rPr>
          <w:rFonts w:asciiTheme="minorHAnsi" w:eastAsiaTheme="minorEastAsia" w:hAnsiTheme="minorHAnsi" w:cstheme="minorBidi"/>
          <w:noProof/>
          <w:sz w:val="22"/>
          <w:szCs w:val="22"/>
        </w:rPr>
      </w:pPr>
      <w:hyperlink w:anchor="_Toc32660989" w:history="1">
        <w:r w:rsidR="00973F41" w:rsidRPr="00705244">
          <w:rPr>
            <w:rStyle w:val="Hyperlink"/>
            <w:noProof/>
          </w:rPr>
          <w:t>3.X3.4.3.3 Expected Actions</w:t>
        </w:r>
        <w:r w:rsidR="00973F41">
          <w:rPr>
            <w:noProof/>
            <w:webHidden/>
          </w:rPr>
          <w:tab/>
        </w:r>
        <w:r w:rsidR="00973F41">
          <w:rPr>
            <w:noProof/>
            <w:webHidden/>
          </w:rPr>
          <w:fldChar w:fldCharType="begin"/>
        </w:r>
        <w:r w:rsidR="00973F41">
          <w:rPr>
            <w:noProof/>
            <w:webHidden/>
          </w:rPr>
          <w:instrText xml:space="preserve"> PAGEREF _Toc32660989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689C3018" w14:textId="5495F0BA" w:rsidR="00973F41" w:rsidRDefault="00B203E9">
      <w:pPr>
        <w:pStyle w:val="TOC4"/>
        <w:rPr>
          <w:rFonts w:asciiTheme="minorHAnsi" w:eastAsiaTheme="minorEastAsia" w:hAnsiTheme="minorHAnsi" w:cstheme="minorBidi"/>
          <w:noProof/>
          <w:sz w:val="22"/>
          <w:szCs w:val="22"/>
        </w:rPr>
      </w:pPr>
      <w:hyperlink w:anchor="_Toc32660990" w:history="1">
        <w:r w:rsidR="00973F41" w:rsidRPr="00705244">
          <w:rPr>
            <w:rStyle w:val="Hyperlink"/>
            <w:noProof/>
          </w:rPr>
          <w:t>3.X3.4.4 Capability Statement Resource</w:t>
        </w:r>
        <w:r w:rsidR="00973F41">
          <w:rPr>
            <w:noProof/>
            <w:webHidden/>
          </w:rPr>
          <w:tab/>
        </w:r>
        <w:r w:rsidR="00973F41">
          <w:rPr>
            <w:noProof/>
            <w:webHidden/>
          </w:rPr>
          <w:fldChar w:fldCharType="begin"/>
        </w:r>
        <w:r w:rsidR="00973F41">
          <w:rPr>
            <w:noProof/>
            <w:webHidden/>
          </w:rPr>
          <w:instrText xml:space="preserve"> PAGEREF _Toc32660990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4AEDEDA6" w14:textId="7890E4E4" w:rsidR="00973F41" w:rsidRDefault="00B203E9">
      <w:pPr>
        <w:pStyle w:val="TOC3"/>
        <w:rPr>
          <w:rFonts w:asciiTheme="minorHAnsi" w:eastAsiaTheme="minorEastAsia" w:hAnsiTheme="minorHAnsi" w:cstheme="minorBidi"/>
          <w:noProof/>
          <w:sz w:val="22"/>
          <w:szCs w:val="22"/>
        </w:rPr>
      </w:pPr>
      <w:hyperlink w:anchor="_Toc32660991" w:history="1">
        <w:r w:rsidR="00973F41" w:rsidRPr="00705244">
          <w:rPr>
            <w:rStyle w:val="Hyperlink"/>
            <w:noProof/>
          </w:rPr>
          <w:t>3.X3.5 Security Considerations</w:t>
        </w:r>
        <w:r w:rsidR="00973F41">
          <w:rPr>
            <w:noProof/>
            <w:webHidden/>
          </w:rPr>
          <w:tab/>
        </w:r>
        <w:r w:rsidR="00973F41">
          <w:rPr>
            <w:noProof/>
            <w:webHidden/>
          </w:rPr>
          <w:fldChar w:fldCharType="begin"/>
        </w:r>
        <w:r w:rsidR="00973F41">
          <w:rPr>
            <w:noProof/>
            <w:webHidden/>
          </w:rPr>
          <w:instrText xml:space="preserve"> PAGEREF _Toc32660991 \h </w:instrText>
        </w:r>
        <w:r w:rsidR="00973F41">
          <w:rPr>
            <w:noProof/>
            <w:webHidden/>
          </w:rPr>
        </w:r>
        <w:r w:rsidR="00973F41">
          <w:rPr>
            <w:noProof/>
            <w:webHidden/>
          </w:rPr>
          <w:fldChar w:fldCharType="separate"/>
        </w:r>
        <w:r w:rsidR="00973F41">
          <w:rPr>
            <w:noProof/>
            <w:webHidden/>
          </w:rPr>
          <w:t>40</w:t>
        </w:r>
        <w:r w:rsidR="00973F41">
          <w:rPr>
            <w:noProof/>
            <w:webHidden/>
          </w:rPr>
          <w:fldChar w:fldCharType="end"/>
        </w:r>
      </w:hyperlink>
    </w:p>
    <w:p w14:paraId="24C2C67C" w14:textId="6889B042" w:rsidR="00973F41" w:rsidRDefault="00B203E9">
      <w:pPr>
        <w:pStyle w:val="TOC4"/>
        <w:rPr>
          <w:rFonts w:asciiTheme="minorHAnsi" w:eastAsiaTheme="minorEastAsia" w:hAnsiTheme="minorHAnsi" w:cstheme="minorBidi"/>
          <w:noProof/>
          <w:sz w:val="22"/>
          <w:szCs w:val="22"/>
        </w:rPr>
      </w:pPr>
      <w:hyperlink w:anchor="_Toc32660992" w:history="1">
        <w:r w:rsidR="00973F41" w:rsidRPr="00705244">
          <w:rPr>
            <w:rStyle w:val="Hyperlink"/>
            <w:noProof/>
          </w:rPr>
          <w:t>3.X3.5.1 Security Audit Considerations</w:t>
        </w:r>
        <w:r w:rsidR="00973F41">
          <w:rPr>
            <w:noProof/>
            <w:webHidden/>
          </w:rPr>
          <w:tab/>
        </w:r>
        <w:r w:rsidR="00973F41">
          <w:rPr>
            <w:noProof/>
            <w:webHidden/>
          </w:rPr>
          <w:fldChar w:fldCharType="begin"/>
        </w:r>
        <w:r w:rsidR="00973F41">
          <w:rPr>
            <w:noProof/>
            <w:webHidden/>
          </w:rPr>
          <w:instrText xml:space="preserve"> PAGEREF _Toc32660992 \h </w:instrText>
        </w:r>
        <w:r w:rsidR="00973F41">
          <w:rPr>
            <w:noProof/>
            <w:webHidden/>
          </w:rPr>
        </w:r>
        <w:r w:rsidR="00973F41">
          <w:rPr>
            <w:noProof/>
            <w:webHidden/>
          </w:rPr>
          <w:fldChar w:fldCharType="separate"/>
        </w:r>
        <w:r w:rsidR="00973F41">
          <w:rPr>
            <w:noProof/>
            <w:webHidden/>
          </w:rPr>
          <w:t>41</w:t>
        </w:r>
        <w:r w:rsidR="00973F41">
          <w:rPr>
            <w:noProof/>
            <w:webHidden/>
          </w:rPr>
          <w:fldChar w:fldCharType="end"/>
        </w:r>
      </w:hyperlink>
    </w:p>
    <w:p w14:paraId="5F4539F8" w14:textId="34D522AE" w:rsidR="00973F41" w:rsidRDefault="00B203E9">
      <w:pPr>
        <w:pStyle w:val="TOC1"/>
        <w:rPr>
          <w:rFonts w:asciiTheme="minorHAnsi" w:eastAsiaTheme="minorEastAsia" w:hAnsiTheme="minorHAnsi" w:cstheme="minorBidi"/>
          <w:noProof/>
          <w:sz w:val="22"/>
          <w:szCs w:val="22"/>
        </w:rPr>
      </w:pPr>
      <w:hyperlink w:anchor="_Toc32660993" w:history="1">
        <w:r w:rsidR="00973F41" w:rsidRPr="00705244">
          <w:rPr>
            <w:rStyle w:val="Hyperlink"/>
            <w:noProof/>
          </w:rPr>
          <w:t>Volume 3 – Content Modules</w:t>
        </w:r>
        <w:r w:rsidR="00973F41">
          <w:rPr>
            <w:noProof/>
            <w:webHidden/>
          </w:rPr>
          <w:tab/>
        </w:r>
        <w:r w:rsidR="00973F41">
          <w:rPr>
            <w:noProof/>
            <w:webHidden/>
          </w:rPr>
          <w:fldChar w:fldCharType="begin"/>
        </w:r>
        <w:r w:rsidR="00973F41">
          <w:rPr>
            <w:noProof/>
            <w:webHidden/>
          </w:rPr>
          <w:instrText xml:space="preserve"> PAGEREF _Toc32660993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7DCDBE66" w14:textId="5D611E9A" w:rsidR="00973F41" w:rsidRDefault="00B203E9">
      <w:pPr>
        <w:pStyle w:val="TOC2"/>
        <w:rPr>
          <w:rFonts w:asciiTheme="minorHAnsi" w:eastAsiaTheme="minorEastAsia" w:hAnsiTheme="minorHAnsi" w:cstheme="minorBidi"/>
          <w:noProof/>
          <w:sz w:val="22"/>
          <w:szCs w:val="22"/>
        </w:rPr>
      </w:pPr>
      <w:hyperlink w:anchor="_Toc32660994" w:history="1">
        <w:r w:rsidR="00973F41" w:rsidRPr="00705244">
          <w:rPr>
            <w:rStyle w:val="Hyperlink"/>
            <w:bCs/>
            <w:noProof/>
          </w:rPr>
          <w:t>6.6 HL7 FHIR Content Module</w:t>
        </w:r>
        <w:r w:rsidR="00973F41">
          <w:rPr>
            <w:noProof/>
            <w:webHidden/>
          </w:rPr>
          <w:tab/>
        </w:r>
        <w:r w:rsidR="00973F41">
          <w:rPr>
            <w:noProof/>
            <w:webHidden/>
          </w:rPr>
          <w:fldChar w:fldCharType="begin"/>
        </w:r>
        <w:r w:rsidR="00973F41">
          <w:rPr>
            <w:noProof/>
            <w:webHidden/>
          </w:rPr>
          <w:instrText xml:space="preserve"> PAGEREF _Toc32660994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590E510E" w14:textId="169111F3" w:rsidR="00973F41" w:rsidRDefault="00B203E9">
      <w:pPr>
        <w:pStyle w:val="TOC3"/>
        <w:rPr>
          <w:rFonts w:asciiTheme="minorHAnsi" w:eastAsiaTheme="minorEastAsia" w:hAnsiTheme="minorHAnsi" w:cstheme="minorBidi"/>
          <w:noProof/>
          <w:sz w:val="22"/>
          <w:szCs w:val="22"/>
        </w:rPr>
      </w:pPr>
      <w:hyperlink w:anchor="_Toc32660995" w:history="1">
        <w:r w:rsidR="00973F41" w:rsidRPr="00705244">
          <w:rPr>
            <w:rStyle w:val="Hyperlink"/>
            <w:bCs/>
            <w:noProof/>
          </w:rPr>
          <w:t>6.6.Y1 Questionnaire</w:t>
        </w:r>
        <w:r w:rsidR="00973F41">
          <w:rPr>
            <w:noProof/>
            <w:webHidden/>
          </w:rPr>
          <w:tab/>
        </w:r>
        <w:r w:rsidR="00973F41">
          <w:rPr>
            <w:noProof/>
            <w:webHidden/>
          </w:rPr>
          <w:fldChar w:fldCharType="begin"/>
        </w:r>
        <w:r w:rsidR="00973F41">
          <w:rPr>
            <w:noProof/>
            <w:webHidden/>
          </w:rPr>
          <w:instrText xml:space="preserve"> PAGEREF _Toc32660995 \h </w:instrText>
        </w:r>
        <w:r w:rsidR="00973F41">
          <w:rPr>
            <w:noProof/>
            <w:webHidden/>
          </w:rPr>
        </w:r>
        <w:r w:rsidR="00973F41">
          <w:rPr>
            <w:noProof/>
            <w:webHidden/>
          </w:rPr>
          <w:fldChar w:fldCharType="separate"/>
        </w:r>
        <w:r w:rsidR="00973F41">
          <w:rPr>
            <w:noProof/>
            <w:webHidden/>
          </w:rPr>
          <w:t>42</w:t>
        </w:r>
        <w:r w:rsidR="00973F41">
          <w:rPr>
            <w:noProof/>
            <w:webHidden/>
          </w:rPr>
          <w:fldChar w:fldCharType="end"/>
        </w:r>
      </w:hyperlink>
    </w:p>
    <w:p w14:paraId="1548659F" w14:textId="4B14990B" w:rsidR="00973F41" w:rsidRDefault="00B203E9">
      <w:pPr>
        <w:pStyle w:val="TOC4"/>
        <w:rPr>
          <w:rFonts w:asciiTheme="minorHAnsi" w:eastAsiaTheme="minorEastAsia" w:hAnsiTheme="minorHAnsi" w:cstheme="minorBidi"/>
          <w:noProof/>
          <w:sz w:val="22"/>
          <w:szCs w:val="22"/>
        </w:rPr>
      </w:pPr>
      <w:hyperlink w:anchor="_Toc32660996" w:history="1">
        <w:r w:rsidR="00973F41" w:rsidRPr="00705244">
          <w:rPr>
            <w:rStyle w:val="Hyperlink"/>
            <w:noProof/>
          </w:rPr>
          <w:t>6.6.Y2.1 Launch URL Extension</w:t>
        </w:r>
        <w:r w:rsidR="00973F41">
          <w:rPr>
            <w:noProof/>
            <w:webHidden/>
          </w:rPr>
          <w:tab/>
        </w:r>
        <w:r w:rsidR="00973F41">
          <w:rPr>
            <w:noProof/>
            <w:webHidden/>
          </w:rPr>
          <w:fldChar w:fldCharType="begin"/>
        </w:r>
        <w:r w:rsidR="00973F41">
          <w:rPr>
            <w:noProof/>
            <w:webHidden/>
          </w:rPr>
          <w:instrText xml:space="preserve"> PAGEREF _Toc32660996 \h </w:instrText>
        </w:r>
        <w:r w:rsidR="00973F41">
          <w:rPr>
            <w:noProof/>
            <w:webHidden/>
          </w:rPr>
        </w:r>
        <w:r w:rsidR="00973F41">
          <w:rPr>
            <w:noProof/>
            <w:webHidden/>
          </w:rPr>
          <w:fldChar w:fldCharType="separate"/>
        </w:r>
        <w:r w:rsidR="00973F41">
          <w:rPr>
            <w:noProof/>
            <w:webHidden/>
          </w:rPr>
          <w:t>43</w:t>
        </w:r>
        <w:r w:rsidR="00973F41">
          <w:rPr>
            <w:noProof/>
            <w:webHidden/>
          </w:rPr>
          <w:fldChar w:fldCharType="end"/>
        </w:r>
      </w:hyperlink>
    </w:p>
    <w:p w14:paraId="156F4EF2" w14:textId="7BA5029C" w:rsidR="00973F41" w:rsidRDefault="00B203E9">
      <w:pPr>
        <w:pStyle w:val="TOC3"/>
        <w:rPr>
          <w:rFonts w:asciiTheme="minorHAnsi" w:eastAsiaTheme="minorEastAsia" w:hAnsiTheme="minorHAnsi" w:cstheme="minorBidi"/>
          <w:noProof/>
          <w:sz w:val="22"/>
          <w:szCs w:val="22"/>
        </w:rPr>
      </w:pPr>
      <w:hyperlink w:anchor="_Toc32660997" w:history="1">
        <w:r w:rsidR="00973F41" w:rsidRPr="00705244">
          <w:rPr>
            <w:rStyle w:val="Hyperlink"/>
            <w:bCs/>
            <w:noProof/>
          </w:rPr>
          <w:t>6.6.Y2 QuestionnaireResponse</w:t>
        </w:r>
        <w:r w:rsidR="00973F41">
          <w:rPr>
            <w:noProof/>
            <w:webHidden/>
          </w:rPr>
          <w:tab/>
        </w:r>
        <w:r w:rsidR="00973F41">
          <w:rPr>
            <w:noProof/>
            <w:webHidden/>
          </w:rPr>
          <w:fldChar w:fldCharType="begin"/>
        </w:r>
        <w:r w:rsidR="00973F41">
          <w:rPr>
            <w:noProof/>
            <w:webHidden/>
          </w:rPr>
          <w:instrText xml:space="preserve"> PAGEREF _Toc32660997 \h </w:instrText>
        </w:r>
        <w:r w:rsidR="00973F41">
          <w:rPr>
            <w:noProof/>
            <w:webHidden/>
          </w:rPr>
        </w:r>
        <w:r w:rsidR="00973F41">
          <w:rPr>
            <w:noProof/>
            <w:webHidden/>
          </w:rPr>
          <w:fldChar w:fldCharType="separate"/>
        </w:r>
        <w:r w:rsidR="00973F41">
          <w:rPr>
            <w:noProof/>
            <w:webHidden/>
          </w:rPr>
          <w:t>44</w:t>
        </w:r>
        <w:r w:rsidR="00973F41">
          <w:rPr>
            <w:noProof/>
            <w:webHidden/>
          </w:rPr>
          <w:fldChar w:fldCharType="end"/>
        </w:r>
      </w:hyperlink>
    </w:p>
    <w:p w14:paraId="1908F058" w14:textId="6A3446A5"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bookmarkStart w:id="10" w:name="_Toc32660895"/>
      <w:r w:rsidR="00CF283F" w:rsidRPr="00404C2C">
        <w:t>Introduction</w:t>
      </w:r>
      <w:bookmarkEnd w:id="3"/>
      <w:bookmarkEnd w:id="4"/>
      <w:bookmarkEnd w:id="5"/>
      <w:bookmarkEnd w:id="6"/>
      <w:bookmarkEnd w:id="7"/>
      <w:bookmarkEnd w:id="8"/>
      <w:bookmarkEnd w:id="9"/>
      <w:r w:rsidR="00167DB7" w:rsidRPr="00404C2C">
        <w:t xml:space="preserve"> to this Supplement</w:t>
      </w:r>
      <w:bookmarkEnd w:id="10"/>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E60B8A">
        <w:trPr>
          <w:trHeight w:val="6501"/>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3C4E113D"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w:t>
            </w:r>
            <w:r w:rsidR="00E60B8A">
              <w:rPr>
                <w:rFonts w:ascii="Times New Roman" w:hAnsi="Times New Roman" w:cs="Times New Roman"/>
              </w:rPr>
              <w:t>Release 4</w:t>
            </w:r>
            <w:r w:rsidRPr="007C30CE">
              <w:rPr>
                <w:rFonts w:ascii="Times New Roman" w:hAnsi="Times New Roman" w:cs="Times New Roman"/>
              </w:rPr>
              <w:t xml:space="preserve">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6D4FDCD0" w14:textId="0478CE52" w:rsidR="005329FC" w:rsidRPr="00404C2C" w:rsidRDefault="005329FC" w:rsidP="005329FC">
      <w:pPr>
        <w:pStyle w:val="BodyText"/>
      </w:pPr>
      <w:r w:rsidRPr="00404C2C">
        <w:t xml:space="preserve">The </w:t>
      </w:r>
      <w:r w:rsidR="00C52D7A">
        <w:t xml:space="preserve">IHE </w:t>
      </w:r>
      <w:r w:rsidRPr="004A011A">
        <w:t>Assessment Curation and Data Collection (ACDC)</w:t>
      </w:r>
      <w:r>
        <w:t xml:space="preserve"> profile </w:t>
      </w:r>
      <w:r w:rsidRPr="00404C2C">
        <w:t>supports</w:t>
      </w:r>
      <w:r>
        <w:t xml:space="preserve"> the selection of assessment instruments from a repository and the integration of those instruments into a provider workflow for the capture of assessment data for a given patient.</w:t>
      </w:r>
    </w:p>
    <w:p w14:paraId="454B8D07" w14:textId="467ABA74" w:rsidR="008A25EE" w:rsidRPr="00404C2C" w:rsidRDefault="008A25EE" w:rsidP="008A25EE">
      <w:pPr>
        <w:pStyle w:val="BodyText"/>
      </w:pP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28D2A693" w:rsidR="00CF283F" w:rsidRDefault="00CF283F" w:rsidP="003954FE">
      <w:pPr>
        <w:pStyle w:val="Heading2"/>
      </w:pPr>
      <w:bookmarkStart w:id="11" w:name="_Toc32660896"/>
      <w:r w:rsidRPr="00404C2C">
        <w:t>Open Issues and Questions</w:t>
      </w:r>
      <w:bookmarkEnd w:id="11"/>
    </w:p>
    <w:p w14:paraId="280B6578" w14:textId="7897C580" w:rsidR="000C2F6C" w:rsidRDefault="000C2F6C" w:rsidP="00A37AD9">
      <w:pPr>
        <w:pStyle w:val="BodyText"/>
        <w:numPr>
          <w:ilvl w:val="0"/>
          <w:numId w:val="26"/>
        </w:numPr>
      </w:pPr>
      <w:r>
        <w:t>We seek feedback on storage of assessment content (see section X.4.1.1</w:t>
      </w:r>
      <w:r w:rsidR="006D465F">
        <w:t>) and</w:t>
      </w:r>
      <w:r>
        <w:t xml:space="preserve"> use of the FHIR create operation in PCC-X3 to “return” the results of the assessment instrument.  Are these mechanisms acceptable to implementers?</w:t>
      </w:r>
    </w:p>
    <w:p w14:paraId="7180BAFB" w14:textId="4237FF22" w:rsidR="0081213A" w:rsidRDefault="0081213A" w:rsidP="00A37AD9">
      <w:pPr>
        <w:pStyle w:val="BodyText"/>
        <w:numPr>
          <w:ilvl w:val="0"/>
          <w:numId w:val="26"/>
        </w:numPr>
      </w:pPr>
      <w:r>
        <w:t>We seek feedback on the need to be able to update the results from an assessment.  How, for example, should the system operate in cases where the assessment needs to be performed again to correct an error in input?</w:t>
      </w:r>
    </w:p>
    <w:p w14:paraId="26562468" w14:textId="33A283FA" w:rsidR="006D465F" w:rsidRPr="00A37AD9" w:rsidRDefault="006D465F" w:rsidP="00A37AD9">
      <w:pPr>
        <w:pStyle w:val="BodyText"/>
        <w:numPr>
          <w:ilvl w:val="0"/>
          <w:numId w:val="26"/>
        </w:numPr>
      </w:pPr>
      <w:r>
        <w:t>The IHE QRPH Structured Data Capture (SDC) profile addresses the definition of forms that can be used to fill out questionnaires, typically for collecting data for registries.  This profile overlaps with that one.  We seek feedback on how we should address this overlap.</w:t>
      </w:r>
    </w:p>
    <w:p w14:paraId="6B06AF35" w14:textId="44CBE2A6" w:rsidR="00CF283F" w:rsidRDefault="00CF283F" w:rsidP="003954FE">
      <w:pPr>
        <w:pStyle w:val="Heading2"/>
      </w:pPr>
      <w:bookmarkStart w:id="12" w:name="_Toc32660897"/>
      <w:bookmarkStart w:id="13" w:name="_Toc473170357"/>
      <w:bookmarkStart w:id="14" w:name="_Toc504625754"/>
      <w:r w:rsidRPr="00404C2C">
        <w:t>Closed Issues</w:t>
      </w:r>
      <w:bookmarkEnd w:id="12"/>
    </w:p>
    <w:p w14:paraId="0E99B6D4" w14:textId="77777777" w:rsidR="0081213A" w:rsidRDefault="0081213A" w:rsidP="0081213A">
      <w:pPr>
        <w:pStyle w:val="BodyText"/>
        <w:numPr>
          <w:ilvl w:val="0"/>
          <w:numId w:val="33"/>
        </w:numPr>
      </w:pPr>
      <w:r>
        <w:t>Should PCC-X1 and PCC-X2 be collapsed into a single transaction that can be used for multiple purposes (finding a resource and acquiring it)?  The reason for separating them at this time is that PCC-X2 contains the assessment IP, which may require licensing of the content, and we felt that it was appropriate to keep this as a separate transaction.  However, we seek feedback from assessment implementors on whether there are other ways this could be addressed to simplify this profile.</w:t>
      </w:r>
    </w:p>
    <w:p w14:paraId="6E415BF3" w14:textId="7EFDD3C3" w:rsidR="009D6DE9" w:rsidRDefault="009D6DE9" w:rsidP="0081213A">
      <w:pPr>
        <w:pStyle w:val="BodyText"/>
        <w:numPr>
          <w:ilvl w:val="0"/>
          <w:numId w:val="33"/>
        </w:numPr>
      </w:pPr>
      <w:r>
        <w:t>Is assessment an option, in that it describes the type of resource returned from the knowledge repository?  This anticipates retrieval of other definitional artifacts (i.e., care plan definition) from the clinical knowledge resource repository.</w:t>
      </w:r>
      <w:r>
        <w:br/>
      </w:r>
      <w:r>
        <w:br/>
        <w:t xml:space="preserve">For now, assessment isn’t an option of this profile, though we might make it one in the future to support access to other definitional resources (e.g., </w:t>
      </w:r>
      <w:proofErr w:type="spellStart"/>
      <w:r>
        <w:t>CarePlanDefinition</w:t>
      </w:r>
      <w:proofErr w:type="spellEnd"/>
      <w:r>
        <w:t>).</w:t>
      </w:r>
    </w:p>
    <w:p w14:paraId="4808D3FB" w14:textId="7738459A" w:rsidR="009D6DE9" w:rsidRDefault="009D6DE9" w:rsidP="0081213A">
      <w:pPr>
        <w:pStyle w:val="BodyText"/>
        <w:numPr>
          <w:ilvl w:val="0"/>
          <w:numId w:val="33"/>
        </w:numPr>
      </w:pPr>
      <w:r>
        <w:t>How should we address authentication / authorization to a) access the repository, and obtain a resource for implementation?  Ideally this would allow for use of bearer tokens after authorization to enable repositories to be compatible with SMART on FHIR (SoF).  Considerations: Questionnaires are not patient specific resources, so patient/</w:t>
      </w:r>
      <w:proofErr w:type="spellStart"/>
      <w:r>
        <w:t>Questionnaire.read</w:t>
      </w:r>
      <w:proofErr w:type="spellEnd"/>
      <w:r>
        <w:t xml:space="preserve"> is NOT a useful scope.  It should be user/</w:t>
      </w:r>
      <w:proofErr w:type="spellStart"/>
      <w:r>
        <w:t>Questionnaire.read</w:t>
      </w:r>
      <w:proofErr w:type="spellEnd"/>
      <w:r>
        <w:t>.  What scope would distinguish between search and acquire permissions?  Is that outside of the scope of this profile?  That would only be a minor challenge, I think b/c user access controls could enforce user capabilities.</w:t>
      </w:r>
      <w:r>
        <w:br/>
      </w:r>
      <w:r>
        <w:br/>
        <w:t>The profile will require user authentication/</w:t>
      </w:r>
      <w:r w:rsidR="006B22EA">
        <w:t>authorization but</w:t>
      </w:r>
      <w:r>
        <w:t xml:space="preserve"> will not specify details.</w:t>
      </w:r>
    </w:p>
    <w:p w14:paraId="057CB5D2" w14:textId="3E5CA808" w:rsidR="009D6DE9" w:rsidRDefault="009D6DE9" w:rsidP="0081213A">
      <w:pPr>
        <w:pStyle w:val="BodyText"/>
        <w:numPr>
          <w:ilvl w:val="0"/>
          <w:numId w:val="33"/>
        </w:numPr>
      </w:pPr>
      <w:r>
        <w:t>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up to the requestor to determine what to do with the data and how to associate it with provenance.</w:t>
      </w:r>
      <w:r>
        <w:br/>
      </w:r>
      <w:r>
        <w:br/>
        <w:t xml:space="preserve">Provenance is challenging b/c the Assessor actor is requesting the creation of the resource, and the </w:t>
      </w:r>
      <w:proofErr w:type="spellStart"/>
      <w:r>
        <w:t>AssessmentRequestor</w:t>
      </w:r>
      <w:proofErr w:type="spellEnd"/>
      <w:r>
        <w:t xml:space="preserve"> is responsible for creating/storing it.   Often, the information system responsible for storage manages provenance and audit resources, preventing clients from being able to create Provenance resources.  However</w:t>
      </w:r>
      <w:r w:rsidR="00597AEE">
        <w:t xml:space="preserve">, </w:t>
      </w:r>
      <w:r>
        <w:t>HL7 has defined an extension on the QuestionnaireResponse resource which enables the Assessor to provide a digital signature of the response, enabling validation of the integrity of the assessment content</w:t>
      </w:r>
      <w:r w:rsidR="005329FC">
        <w:t>, and so we need not say anything about Provenance resources, but should discuss the signature extension.</w:t>
      </w:r>
    </w:p>
    <w:p w14:paraId="1C57EAE5" w14:textId="6883133C" w:rsidR="009D6DE9" w:rsidRDefault="009D6DE9" w:rsidP="0081213A">
      <w:pPr>
        <w:pStyle w:val="BodyText"/>
        <w:numPr>
          <w:ilvl w:val="0"/>
          <w:numId w:val="33"/>
        </w:numPr>
      </w:pPr>
      <w:r>
        <w:t>Do we want repositories to be able to implement assessment logic for an instrument and return the QuestionnaireResponse?  In this case, how is the interaction triggered?  Yes, this case needs to be supported for some Clinical Knowledge Resource Repositor</w:t>
      </w:r>
      <w:r w:rsidR="005329FC">
        <w:t>ie</w:t>
      </w:r>
      <w:r>
        <w:t>s</w:t>
      </w:r>
      <w:r w:rsidR="005329FC">
        <w:t>.  We have provided an option and a Clinical Knowledge Resource Repositories to reflect the use of a grouped Assessor.</w:t>
      </w:r>
    </w:p>
    <w:p w14:paraId="73DB101B" w14:textId="341FA029" w:rsidR="009D6DE9" w:rsidRDefault="009D6DE9" w:rsidP="0081213A">
      <w:pPr>
        <w:pStyle w:val="BodyText"/>
        <w:numPr>
          <w:ilvl w:val="0"/>
          <w:numId w:val="33"/>
        </w:numPr>
      </w:pPr>
      <w:r>
        <w:t>Should there be an option for EHR Launch/Standalone Launch?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3C500ACE" w14:textId="659F62C3" w:rsidR="005329FC" w:rsidRDefault="005329FC" w:rsidP="005329FC">
      <w:pPr>
        <w:pStyle w:val="BodyText"/>
        <w:ind w:left="720"/>
      </w:pPr>
      <w:r>
        <w:t>We have defined an EHR Launch option which defines the launch parameter identifying the assessment to be performed.</w:t>
      </w:r>
    </w:p>
    <w:p w14:paraId="3605CF80" w14:textId="5CC2A34C" w:rsidR="009D6DE9" w:rsidRPr="0068562F" w:rsidRDefault="009D6DE9" w:rsidP="0081213A">
      <w:pPr>
        <w:pStyle w:val="BodyText"/>
        <w:numPr>
          <w:ilvl w:val="0"/>
          <w:numId w:val="33"/>
        </w:numPr>
      </w:pPr>
      <w:r>
        <w:t>ATNA requirements.  Questionnaires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standalone and EHR Launch, which enforces encryption and authentication requirements, so they only thing we need to add is a logging requirement.</w:t>
      </w:r>
      <w:r w:rsidR="005329FC">
        <w:br/>
      </w:r>
      <w:r w:rsidR="005329FC">
        <w:br/>
        <w:t>Per joint meeting, we have referred to Section 8 of Appendix Z in the ITI Technical Framework.</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5" w:name="_Toc32660898"/>
      <w:r w:rsidRPr="00404C2C">
        <w:t>General Introduction</w:t>
      </w:r>
      <w:bookmarkEnd w:id="15"/>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6" w:name="_Toc32660899"/>
      <w:r w:rsidRPr="00404C2C">
        <w:t xml:space="preserve">Appendix A </w:t>
      </w:r>
      <w:r w:rsidR="00404C2C">
        <w:t>–</w:t>
      </w:r>
      <w:r w:rsidRPr="00404C2C">
        <w:t xml:space="preserve"> Actor Summary Definitions</w:t>
      </w:r>
      <w:bookmarkEnd w:id="16"/>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17"/>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17"/>
            <w:r>
              <w:rPr>
                <w:rStyle w:val="CommentReference"/>
              </w:rPr>
              <w:commentReference w:id="17"/>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18" w:name="_Toc32660900"/>
      <w:r w:rsidRPr="00404C2C">
        <w:t xml:space="preserve">Appendix B </w:t>
      </w:r>
      <w:r w:rsidR="00404C2C">
        <w:t>–</w:t>
      </w:r>
      <w:r w:rsidRPr="00404C2C">
        <w:t xml:space="preserve"> Transaction Summary Definitions</w:t>
      </w:r>
      <w:bookmarkEnd w:id="18"/>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140FF6F1"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assessment instruments that meet certain criteria, e.g., by topic, coded concern, procedure, clinical area, et cetera,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19" w:name="_Hlk7301834"/>
      <w:r>
        <w:t xml:space="preserve">uses RESTful API to </w:t>
      </w:r>
      <w:bookmarkEnd w:id="19"/>
      <w:r>
        <w:t>requests the complete details of an Assessment Instrument in order to implement it for evaluation or production use.</w:t>
      </w:r>
    </w:p>
    <w:p w14:paraId="137A47A2" w14:textId="61494CB3" w:rsidR="004D0459" w:rsidRDefault="002F2EFA" w:rsidP="004A011A">
      <w:pPr>
        <w:pStyle w:val="BodyText"/>
      </w:pPr>
      <w:r>
        <w:rPr>
          <w:b/>
          <w:i/>
        </w:rPr>
        <w:t>Request Assessment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t xml:space="preserve">this transaction </w:t>
      </w:r>
      <w:r>
        <w:t xml:space="preserve">initiates an </w:t>
      </w:r>
      <w:r w:rsidR="0031754B">
        <w:t>assessment.</w:t>
      </w:r>
    </w:p>
    <w:p w14:paraId="34E19DD2" w14:textId="259011FD" w:rsidR="002F2EFA" w:rsidRDefault="002F2EFA" w:rsidP="002F2EFA">
      <w:pPr>
        <w:pStyle w:val="BodyText"/>
      </w:pPr>
      <w:r>
        <w:rPr>
          <w:b/>
          <w:i/>
        </w:rPr>
        <w:t xml:space="preserve">Report Assessment </w:t>
      </w:r>
      <w:r w:rsidRPr="004A011A">
        <w:rPr>
          <w:b/>
          <w:i/>
        </w:rPr>
        <w:t>[</w:t>
      </w:r>
      <w:r w:rsidRPr="008D42EF">
        <w:rPr>
          <w:b/>
          <w:i/>
        </w:rPr>
        <w:t>PCC-</w:t>
      </w:r>
      <w:r>
        <w:rPr>
          <w:b/>
          <w:i/>
        </w:rPr>
        <w:t>X</w:t>
      </w:r>
      <w:r w:rsidR="00807FCF">
        <w:rPr>
          <w:b/>
          <w:i/>
        </w:rPr>
        <w:t>4</w:t>
      </w:r>
      <w:r w:rsidRPr="008D42EF">
        <w:rPr>
          <w:b/>
          <w:i/>
        </w:rPr>
        <w:t>]</w:t>
      </w:r>
      <w:r w:rsidRPr="008D42EF" w:rsidDel="007F115C">
        <w:rPr>
          <w:b/>
          <w:i/>
        </w:rPr>
        <w:t xml:space="preserve"> </w:t>
      </w:r>
      <w:r w:rsidRPr="008D42EF">
        <w:rPr>
          <w:b/>
        </w:rPr>
        <w:t>–</w:t>
      </w:r>
      <w:r>
        <w:t>this transaction reports on the results of an assessment via a restful API.</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0" w:name="_Toc32660901"/>
      <w:r w:rsidRPr="00404C2C">
        <w:t>Glossary</w:t>
      </w:r>
      <w:bookmarkEnd w:id="20"/>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1"/>
      <w:r w:rsidRPr="00404C2C">
        <w:t>No new terms added</w:t>
      </w:r>
      <w:commentRangeEnd w:id="21"/>
      <w:r w:rsidR="00A2249A">
        <w:rPr>
          <w:rStyle w:val="CommentReference"/>
        </w:rPr>
        <w:commentReference w:id="21"/>
      </w:r>
      <w:r w:rsidRPr="00404C2C">
        <w:t>.</w:t>
      </w:r>
    </w:p>
    <w:p w14:paraId="7904976A" w14:textId="77777777" w:rsidR="00CF283F" w:rsidRPr="00404C2C" w:rsidRDefault="00CF283F" w:rsidP="008616CB">
      <w:pPr>
        <w:pStyle w:val="PartTitle"/>
      </w:pPr>
      <w:bookmarkStart w:id="22" w:name="_Toc32660902"/>
      <w:r w:rsidRPr="00404C2C">
        <w:t xml:space="preserve">Volume </w:t>
      </w:r>
      <w:r w:rsidR="00B43198" w:rsidRPr="00404C2C">
        <w:t>1</w:t>
      </w:r>
      <w:r w:rsidRPr="00404C2C">
        <w:t xml:space="preserve"> –</w:t>
      </w:r>
      <w:r w:rsidR="003A09FE" w:rsidRPr="00404C2C">
        <w:t xml:space="preserve"> </w:t>
      </w:r>
      <w:r w:rsidRPr="00404C2C">
        <w:t>Profiles</w:t>
      </w:r>
      <w:bookmarkEnd w:id="22"/>
    </w:p>
    <w:p w14:paraId="4031A848" w14:textId="025E9CFF" w:rsidR="00514CD9" w:rsidRPr="00404C2C" w:rsidRDefault="00514CD9" w:rsidP="00623821">
      <w:pPr>
        <w:pStyle w:val="Heading2"/>
      </w:pPr>
      <w:bookmarkStart w:id="23" w:name="_Toc345074648"/>
      <w:bookmarkStart w:id="24" w:name="_Toc32660903"/>
      <w:bookmarkStart w:id="25" w:name="_Hlk481502980"/>
      <w:r w:rsidRPr="00404C2C">
        <w:t>Copyright Licenses</w:t>
      </w:r>
      <w:bookmarkEnd w:id="23"/>
      <w:bookmarkEnd w:id="24"/>
    </w:p>
    <w:bookmarkEnd w:id="25"/>
    <w:p w14:paraId="4C11A5DA" w14:textId="77777777" w:rsidR="00514CD9" w:rsidRPr="00404C2C" w:rsidRDefault="00514CD9" w:rsidP="00514CD9">
      <w:pPr>
        <w:pStyle w:val="EditorInstructions"/>
      </w:pPr>
      <w:r w:rsidRPr="00404C2C">
        <w:t xml:space="preserve">Add the following to the IHE Technical </w:t>
      </w:r>
      <w:bookmarkStart w:id="26" w:name="_Hlk481503091"/>
      <w:r w:rsidRPr="00404C2C">
        <w:t xml:space="preserve">Frameworks General Introduction </w:t>
      </w:r>
      <w:bookmarkEnd w:id="26"/>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3"/>
      <w:bookmarkEnd w:id="14"/>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5" w:name="_Toc32660904"/>
      <w:r w:rsidRPr="00404C2C">
        <w:t xml:space="preserve">X </w:t>
      </w:r>
      <w:r w:rsidR="004A011A" w:rsidRPr="004A011A">
        <w:t>Assessment Curation and Data Collection (ACDC)</w:t>
      </w:r>
      <w:r w:rsidRPr="00404C2C">
        <w:t xml:space="preserve"> Profile</w:t>
      </w:r>
      <w:bookmarkEnd w:id="35"/>
    </w:p>
    <w:p w14:paraId="48464334" w14:textId="09659F46" w:rsidR="00660BD2" w:rsidRPr="00404C2C" w:rsidRDefault="00E90796" w:rsidP="005329FC">
      <w:pPr>
        <w:pStyle w:val="BodyText"/>
      </w:pPr>
      <w:bookmarkStart w:id="36" w:name="_Hlk479849798"/>
      <w:r w:rsidRPr="00404C2C">
        <w:t xml:space="preserve">The </w:t>
      </w:r>
      <w:r w:rsidR="004A011A" w:rsidRPr="004A011A">
        <w:t>Assessment Curation and Data Collection (ACDC)</w:t>
      </w:r>
      <w:r w:rsidR="004A011A">
        <w:t xml:space="preserve"> </w:t>
      </w:r>
      <w:r w:rsidRPr="00404C2C">
        <w:t>supports</w:t>
      </w:r>
      <w:bookmarkEnd w:id="36"/>
      <w:r w:rsidR="005329FC">
        <w:t xml:space="preserve"> the selection of assessment instruments from a repository and the integration of those instruments into a provider workflow for the capture of the assessment data.</w:t>
      </w:r>
    </w:p>
    <w:p w14:paraId="655E6DAB" w14:textId="74DCA4BE" w:rsidR="00A85861" w:rsidRPr="00404C2C" w:rsidRDefault="00CF283F" w:rsidP="008F65B7">
      <w:pPr>
        <w:pStyle w:val="Heading2"/>
        <w:keepLines/>
      </w:pPr>
      <w:bookmarkStart w:id="37" w:name="_Toc32660905"/>
      <w:r w:rsidRPr="00404C2C">
        <w:t xml:space="preserve">X.1 </w:t>
      </w:r>
      <w:r w:rsidR="004A011A">
        <w:t>ACDC</w:t>
      </w:r>
      <w:r w:rsidR="004A011A" w:rsidRPr="00404C2C">
        <w:t xml:space="preserve"> </w:t>
      </w:r>
      <w:r w:rsidRPr="00404C2C">
        <w:t>Actors</w:t>
      </w:r>
      <w:r w:rsidR="008608EF" w:rsidRPr="00404C2C">
        <w:t xml:space="preserve">, </w:t>
      </w:r>
      <w:r w:rsidRPr="00404C2C">
        <w:t>Transactions</w:t>
      </w:r>
      <w:bookmarkEnd w:id="27"/>
      <w:bookmarkEnd w:id="28"/>
      <w:bookmarkEnd w:id="29"/>
      <w:bookmarkEnd w:id="30"/>
      <w:bookmarkEnd w:id="31"/>
      <w:bookmarkEnd w:id="32"/>
      <w:bookmarkEnd w:id="33"/>
      <w:bookmarkEnd w:id="34"/>
      <w:r w:rsidR="008608EF" w:rsidRPr="00404C2C">
        <w:t xml:space="preserve">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46" w:name="_Hlk481503109"/>
      <w:r w:rsidR="006C371A" w:rsidRPr="00404C2C">
        <w:t xml:space="preserve">Technical Frameworks </w:t>
      </w:r>
      <w:bookmarkEnd w:id="46"/>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63D908A4">
                <wp:extent cx="6116320" cy="2714625"/>
                <wp:effectExtent l="0" t="0" r="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858047" y="118499"/>
                            <a:ext cx="1358265" cy="822325"/>
                          </a:xfrm>
                          <a:prstGeom prst="rect">
                            <a:avLst/>
                          </a:prstGeom>
                          <a:solidFill>
                            <a:srgbClr val="FFFFFF"/>
                          </a:solidFill>
                          <a:ln w="19050">
                            <a:solidFill>
                              <a:srgbClr val="000000"/>
                            </a:solidFill>
                            <a:miter lim="800000"/>
                            <a:headEnd/>
                            <a:tailEnd/>
                          </a:ln>
                        </wps:spPr>
                        <wps:txbx>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469658" y="1060040"/>
                            <a:ext cx="1863090" cy="666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1537180" y="940824"/>
                            <a:ext cx="0" cy="826430"/>
                          </a:xfrm>
                          <a:prstGeom prst="straightConnector1">
                            <a:avLst/>
                          </a:prstGeom>
                          <a:noFill/>
                          <a:ln w="12700">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Rectangle 177"/>
                        <wps:cNvSpPr>
                          <a:spLocks noChangeArrowheads="1"/>
                        </wps:cNvSpPr>
                        <wps:spPr bwMode="auto">
                          <a:xfrm>
                            <a:off x="858047" y="1767254"/>
                            <a:ext cx="1358265" cy="822325"/>
                          </a:xfrm>
                          <a:prstGeom prst="rect">
                            <a:avLst/>
                          </a:prstGeom>
                          <a:solidFill>
                            <a:srgbClr val="FFFFFF"/>
                          </a:solidFill>
                          <a:ln w="19050">
                            <a:solidFill>
                              <a:srgbClr val="000000"/>
                            </a:solidFill>
                            <a:miter lim="800000"/>
                            <a:headEnd/>
                            <a:tailEnd/>
                          </a:ln>
                        </wps:spPr>
                        <wps:txbx>
                          <w:txbxContent>
                            <w:p w14:paraId="1EE07556" w14:textId="77777777" w:rsidR="00807FCF" w:rsidRDefault="00807FCF"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807FCF" w:rsidRDefault="00807FCF"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5" name="Text Box 11"/>
                        <wps:cNvSpPr txBox="1">
                          <a:spLocks noChangeArrowheads="1"/>
                        </wps:cNvSpPr>
                        <wps:spPr bwMode="auto">
                          <a:xfrm>
                            <a:off x="2762250" y="1076273"/>
                            <a:ext cx="2134870" cy="635545"/>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213.75pt;mso-position-horizontal-relative:char;mso-position-vertical-relative:line" coordsize="61163,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27146;visibility:visible;mso-wrap-style:square">
                  <v:fill o:detectmouseclick="t"/>
                  <v:path o:connecttype="none"/>
                </v:shape>
                <v:rect id="Rectangle 8" o:spid="_x0000_s1028" style="position:absolute;left:8580;top:1184;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807FCF" w:rsidRPr="00070754" w:rsidRDefault="00807FCF"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807FCF" w:rsidRDefault="00807FCF" w:rsidP="008F65B7">
                        <w:pPr>
                          <w:jc w:val="center"/>
                        </w:pPr>
                        <w:r w:rsidRPr="00693D28">
                          <w:rPr>
                            <w:rFonts w:eastAsia="Arial Unicode MS"/>
                            <w:b/>
                            <w:bCs/>
                            <w:sz w:val="25"/>
                            <w:szCs w:val="25"/>
                          </w:rPr>
                          <w:t>Assessment Requestor</w:t>
                        </w:r>
                      </w:p>
                      <w:p w14:paraId="0352C8ED" w14:textId="77777777" w:rsidR="00807FCF" w:rsidRPr="00070754" w:rsidRDefault="00807FCF"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4696;top:10600;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807FCF" w:rsidRDefault="00807FCF"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807FCF" w:rsidRPr="00316B06" w:rsidRDefault="00807FCF"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5371;top:9408;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8580;top:17672;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807FCF" w:rsidRDefault="00807FCF" w:rsidP="008F65B7">
                        <w:pPr>
                          <w:jc w:val="center"/>
                        </w:pPr>
                        <w:r w:rsidRPr="004A011A">
                          <w:rPr>
                            <w:rFonts w:eastAsia="Arial Unicode MS"/>
                            <w:b/>
                            <w:bCs/>
                            <w:sz w:val="25"/>
                            <w:szCs w:val="25"/>
                          </w:rPr>
                          <w:t>Artifact Consumer</w:t>
                        </w:r>
                      </w:p>
                    </w:txbxContent>
                  </v:textbox>
                </v:rect>
                <v:rect id="Rectangle 213" o:spid="_x0000_s1033"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807FCF" w:rsidRDefault="00807FCF" w:rsidP="00F64D45">
                        <w:pPr>
                          <w:jc w:val="center"/>
                          <w:rPr>
                            <w:szCs w:val="24"/>
                          </w:rPr>
                        </w:pPr>
                        <w:r>
                          <w:rPr>
                            <w:rFonts w:eastAsia="Arial Unicode MS"/>
                            <w:b/>
                            <w:bCs/>
                            <w:sz w:val="25"/>
                            <w:szCs w:val="25"/>
                          </w:rPr>
                          <w:br/>
                          <w:t>Assessor</w:t>
                        </w:r>
                      </w:p>
                    </w:txbxContent>
                  </v:textbox>
                </v:rect>
                <v:shape id="Straight Arrow Connector 214" o:spid="_x0000_s1034"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5" type="#_x0000_t202" style="position:absolute;left:27622;top:10762;width:21349;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50729C86" w:rsidR="00807FCF" w:rsidRDefault="00807FCF" w:rsidP="00F6529B">
                        <w:pPr>
                          <w:spacing w:before="0"/>
                          <w:jc w:val="right"/>
                          <w:rPr>
                            <w:rFonts w:ascii="Arial" w:eastAsia="Arial Unicode MS" w:hAnsi="Arial" w:cs="Arial"/>
                            <w:sz w:val="32"/>
                            <w:szCs w:val="32"/>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57EBAAD1" w14:textId="3BC368AF" w:rsidR="00807FCF" w:rsidRDefault="00807FCF" w:rsidP="00F6529B">
                        <w:pPr>
                          <w:spacing w:before="0"/>
                          <w:jc w:val="right"/>
                          <w:rPr>
                            <w:szCs w:val="24"/>
                          </w:rPr>
                        </w:pPr>
                        <w:r>
                          <w:rPr>
                            <w:szCs w:val="24"/>
                          </w:rPr>
                          <w:t xml:space="preserve">Publish Assessment [PCC-X4] </w:t>
                        </w:r>
                        <w:r w:rsidRPr="00F6529B">
                          <w:rPr>
                            <w:rFonts w:ascii="Arial" w:eastAsia="Arial Unicode MS" w:hAnsi="Arial" w:cs="Arial"/>
                            <w:sz w:val="32"/>
                            <w:szCs w:val="32"/>
                          </w:rPr>
                          <w:t>↑</w:t>
                        </w:r>
                      </w:p>
                      <w:p w14:paraId="27DA0AD2" w14:textId="77777777" w:rsidR="00807FCF" w:rsidRDefault="00807FCF" w:rsidP="00F6529B">
                        <w:pPr>
                          <w:spacing w:before="240"/>
                          <w:jc w:val="right"/>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1D1B14">
      <w:pPr>
        <w:pStyle w:val="BodyText"/>
      </w:pPr>
    </w:p>
    <w:bookmarkEnd w:id="38"/>
    <w:bookmarkEnd w:id="39"/>
    <w:bookmarkEnd w:id="40"/>
    <w:bookmarkEnd w:id="41"/>
    <w:bookmarkEnd w:id="42"/>
    <w:bookmarkEnd w:id="43"/>
    <w:bookmarkEnd w:id="44"/>
    <w:bookmarkEnd w:id="45"/>
    <w:p w14:paraId="5479A14B" w14:textId="0EE67925" w:rsidR="001B3DCA" w:rsidRPr="00404C2C" w:rsidRDefault="001B3DCA" w:rsidP="001D1B14">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D1B14">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D1B14">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D1B14">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D1B14">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1D1B14">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1D1B14">
            <w:pPr>
              <w:pStyle w:val="TableEntry"/>
              <w:keepNext/>
              <w:keepLines/>
            </w:pPr>
            <w:r w:rsidRPr="00693D28">
              <w:t>Query Artifact [PCC-X1]</w:t>
            </w:r>
          </w:p>
        </w:tc>
        <w:tc>
          <w:tcPr>
            <w:tcW w:w="1530" w:type="dxa"/>
          </w:tcPr>
          <w:p w14:paraId="60C924AD" w14:textId="77777777" w:rsidR="00693D28" w:rsidRPr="00404C2C" w:rsidRDefault="00693D28" w:rsidP="001D1B14">
            <w:pPr>
              <w:pStyle w:val="TableEntry"/>
              <w:keepNext/>
              <w:keepLines/>
              <w:jc w:val="center"/>
            </w:pPr>
            <w:r w:rsidRPr="00404C2C">
              <w:t>R</w:t>
            </w:r>
          </w:p>
        </w:tc>
        <w:tc>
          <w:tcPr>
            <w:tcW w:w="1719" w:type="dxa"/>
          </w:tcPr>
          <w:p w14:paraId="1F90E7F4" w14:textId="50597E57" w:rsidR="00693D28" w:rsidRPr="00404C2C" w:rsidRDefault="00693D28" w:rsidP="001D1B14">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1D1B14">
            <w:pPr>
              <w:pStyle w:val="TableEntry"/>
              <w:keepNext/>
              <w:keepLines/>
            </w:pPr>
          </w:p>
        </w:tc>
        <w:tc>
          <w:tcPr>
            <w:tcW w:w="3685" w:type="dxa"/>
            <w:tcBorders>
              <w:left w:val="nil"/>
            </w:tcBorders>
          </w:tcPr>
          <w:p w14:paraId="3F9FE2D1" w14:textId="17FEE543" w:rsidR="00693D28" w:rsidRPr="00404C2C" w:rsidRDefault="00693D28" w:rsidP="001D1B14">
            <w:pPr>
              <w:pStyle w:val="TableEntry"/>
              <w:keepNext/>
              <w:keepLines/>
            </w:pPr>
            <w:r w:rsidRPr="00693D28">
              <w:t>Retrieve Artifact [PCC-X2]</w:t>
            </w:r>
          </w:p>
        </w:tc>
        <w:tc>
          <w:tcPr>
            <w:tcW w:w="1530" w:type="dxa"/>
          </w:tcPr>
          <w:p w14:paraId="73CD3581" w14:textId="7539C63A" w:rsidR="00693D28" w:rsidRPr="00404C2C" w:rsidRDefault="0026659C" w:rsidP="001D1B14">
            <w:pPr>
              <w:pStyle w:val="TableEntry"/>
              <w:keepNext/>
              <w:keepLines/>
              <w:jc w:val="center"/>
            </w:pPr>
            <w:r>
              <w:t>R</w:t>
            </w:r>
          </w:p>
        </w:tc>
        <w:tc>
          <w:tcPr>
            <w:tcW w:w="1719" w:type="dxa"/>
          </w:tcPr>
          <w:p w14:paraId="228A7DF1" w14:textId="513F6433" w:rsidR="00693D28" w:rsidRPr="00404C2C" w:rsidRDefault="00693D28" w:rsidP="001D1B14">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1D1B14">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1D1B14">
            <w:pPr>
              <w:pStyle w:val="TableEntry"/>
              <w:keepNext/>
              <w:keepLines/>
            </w:pPr>
            <w:r w:rsidRPr="00693D28">
              <w:t>Query Artifact [PCC-X1]</w:t>
            </w:r>
          </w:p>
        </w:tc>
        <w:tc>
          <w:tcPr>
            <w:tcW w:w="1530" w:type="dxa"/>
          </w:tcPr>
          <w:p w14:paraId="70C890B2" w14:textId="77777777" w:rsidR="00C91EA9" w:rsidRPr="00404C2C" w:rsidRDefault="00C91EA9" w:rsidP="001D1B14">
            <w:pPr>
              <w:pStyle w:val="TableEntry"/>
              <w:keepNext/>
              <w:keepLines/>
              <w:jc w:val="center"/>
            </w:pPr>
            <w:r w:rsidRPr="00404C2C">
              <w:t>R</w:t>
            </w:r>
          </w:p>
        </w:tc>
        <w:tc>
          <w:tcPr>
            <w:tcW w:w="1719" w:type="dxa"/>
          </w:tcPr>
          <w:p w14:paraId="5963EC62" w14:textId="27DBF249" w:rsidR="00C91EA9" w:rsidRPr="00404C2C" w:rsidRDefault="00C91EA9" w:rsidP="001D1B14">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1D1B14">
            <w:pPr>
              <w:pStyle w:val="TableEntry"/>
              <w:keepNext/>
              <w:keepLines/>
            </w:pPr>
          </w:p>
        </w:tc>
        <w:tc>
          <w:tcPr>
            <w:tcW w:w="3685" w:type="dxa"/>
            <w:tcBorders>
              <w:left w:val="nil"/>
            </w:tcBorders>
          </w:tcPr>
          <w:p w14:paraId="139C2787" w14:textId="0FBCE0D5" w:rsidR="00C91EA9" w:rsidRPr="00404C2C" w:rsidRDefault="00C91EA9" w:rsidP="001D1B14">
            <w:pPr>
              <w:pStyle w:val="TableEntry"/>
              <w:keepNext/>
              <w:keepLines/>
            </w:pPr>
            <w:r w:rsidRPr="00693D28">
              <w:t>Retrieve Artifact [PCC-X2]</w:t>
            </w:r>
          </w:p>
        </w:tc>
        <w:tc>
          <w:tcPr>
            <w:tcW w:w="1530" w:type="dxa"/>
          </w:tcPr>
          <w:p w14:paraId="68A5201C" w14:textId="32FD1F59" w:rsidR="00C91EA9" w:rsidRPr="00404C2C" w:rsidRDefault="0026659C" w:rsidP="001D1B14">
            <w:pPr>
              <w:pStyle w:val="TableEntry"/>
              <w:keepNext/>
              <w:keepLines/>
              <w:jc w:val="center"/>
            </w:pPr>
            <w:r>
              <w:t>R</w:t>
            </w:r>
          </w:p>
        </w:tc>
        <w:tc>
          <w:tcPr>
            <w:tcW w:w="1719" w:type="dxa"/>
          </w:tcPr>
          <w:p w14:paraId="21CDC99C" w14:textId="15A4A6CC" w:rsidR="00C91EA9" w:rsidRPr="00404C2C" w:rsidRDefault="00C91EA9" w:rsidP="001D1B14">
            <w:pPr>
              <w:pStyle w:val="TableEntry"/>
              <w:keepNext/>
              <w:keepLines/>
            </w:pPr>
            <w:r w:rsidRPr="00404C2C">
              <w:t xml:space="preserve">PCC TF-2: </w:t>
            </w:r>
            <w:r>
              <w:t>3.X2</w:t>
            </w:r>
          </w:p>
        </w:tc>
      </w:tr>
      <w:tr w:rsidR="00F6529B" w:rsidRPr="00404C2C" w14:paraId="6EA64E6B" w14:textId="77777777" w:rsidTr="00FF3F9D">
        <w:trPr>
          <w:cantSplit/>
          <w:jc w:val="center"/>
        </w:trPr>
        <w:tc>
          <w:tcPr>
            <w:tcW w:w="2122" w:type="dxa"/>
            <w:vMerge w:val="restart"/>
            <w:tcBorders>
              <w:left w:val="single" w:sz="4" w:space="0" w:color="auto"/>
              <w:right w:val="single" w:sz="4" w:space="0" w:color="auto"/>
            </w:tcBorders>
          </w:tcPr>
          <w:p w14:paraId="6D1CAFBF" w14:textId="322E2097" w:rsidR="00F6529B" w:rsidRPr="00693D28" w:rsidRDefault="00F6529B" w:rsidP="001D1B14">
            <w:pPr>
              <w:pStyle w:val="TableEntry"/>
              <w:keepNext/>
              <w:keepLines/>
            </w:pPr>
            <w:r w:rsidRPr="00693D28">
              <w:t>Assessor</w:t>
            </w:r>
          </w:p>
        </w:tc>
        <w:tc>
          <w:tcPr>
            <w:tcW w:w="3685" w:type="dxa"/>
            <w:tcBorders>
              <w:left w:val="nil"/>
            </w:tcBorders>
          </w:tcPr>
          <w:p w14:paraId="008F29E7" w14:textId="6B088930" w:rsidR="00F6529B" w:rsidRPr="00404C2C" w:rsidRDefault="00180FF0" w:rsidP="001D1B14">
            <w:pPr>
              <w:pStyle w:val="TableEntry"/>
              <w:keepNext/>
              <w:keepLines/>
            </w:pPr>
            <w:r>
              <w:t>Request Assessment</w:t>
            </w:r>
            <w:r w:rsidR="00F6529B" w:rsidRPr="00693D28">
              <w:t xml:space="preserve"> [PCC-X3]</w:t>
            </w:r>
          </w:p>
        </w:tc>
        <w:tc>
          <w:tcPr>
            <w:tcW w:w="1530" w:type="dxa"/>
          </w:tcPr>
          <w:p w14:paraId="0F472B9B" w14:textId="390DEF7E" w:rsidR="00F6529B" w:rsidRPr="00404C2C" w:rsidRDefault="00180FF0" w:rsidP="001D1B14">
            <w:pPr>
              <w:pStyle w:val="TableEntry"/>
              <w:keepNext/>
              <w:keepLines/>
              <w:jc w:val="center"/>
            </w:pPr>
            <w:r>
              <w:t>R</w:t>
            </w:r>
          </w:p>
        </w:tc>
        <w:tc>
          <w:tcPr>
            <w:tcW w:w="1719" w:type="dxa"/>
          </w:tcPr>
          <w:p w14:paraId="3860A4FD" w14:textId="21034EB7" w:rsidR="00F6529B" w:rsidRPr="00404C2C" w:rsidRDefault="00F6529B" w:rsidP="001D1B14">
            <w:pPr>
              <w:pStyle w:val="TableEntry"/>
              <w:keepNext/>
              <w:keepLines/>
            </w:pPr>
            <w:r w:rsidRPr="00404C2C">
              <w:t xml:space="preserve">PCC TF-2: </w:t>
            </w:r>
            <w:r>
              <w:t>3.X3</w:t>
            </w:r>
          </w:p>
        </w:tc>
      </w:tr>
      <w:tr w:rsidR="00F6529B" w:rsidRPr="00404C2C" w14:paraId="35C4ADCE" w14:textId="77777777" w:rsidTr="00FF3F9D">
        <w:trPr>
          <w:cantSplit/>
          <w:jc w:val="center"/>
        </w:trPr>
        <w:tc>
          <w:tcPr>
            <w:tcW w:w="2122" w:type="dxa"/>
            <w:vMerge/>
            <w:tcBorders>
              <w:left w:val="single" w:sz="4" w:space="0" w:color="auto"/>
              <w:right w:val="single" w:sz="4" w:space="0" w:color="auto"/>
            </w:tcBorders>
          </w:tcPr>
          <w:p w14:paraId="7AC5DED1" w14:textId="77777777" w:rsidR="00F6529B" w:rsidRPr="00693D28" w:rsidRDefault="00F6529B" w:rsidP="001D1B14">
            <w:pPr>
              <w:pStyle w:val="TableEntry"/>
              <w:keepNext/>
              <w:keepLines/>
            </w:pPr>
          </w:p>
        </w:tc>
        <w:tc>
          <w:tcPr>
            <w:tcW w:w="3685" w:type="dxa"/>
            <w:tcBorders>
              <w:left w:val="nil"/>
            </w:tcBorders>
          </w:tcPr>
          <w:p w14:paraId="1401EF24" w14:textId="502C61CB" w:rsidR="00F6529B" w:rsidRDefault="00180FF0" w:rsidP="001D1B14">
            <w:pPr>
              <w:pStyle w:val="TableEntry"/>
              <w:keepNext/>
              <w:keepLines/>
            </w:pPr>
            <w:r>
              <w:t>Report Assessment</w:t>
            </w:r>
            <w:r w:rsidR="00F6529B">
              <w:t xml:space="preserve"> [PCC-X4]</w:t>
            </w:r>
          </w:p>
        </w:tc>
        <w:tc>
          <w:tcPr>
            <w:tcW w:w="1530" w:type="dxa"/>
          </w:tcPr>
          <w:p w14:paraId="293FEB42" w14:textId="08112520" w:rsidR="00F6529B" w:rsidRDefault="00F6529B" w:rsidP="001D1B14">
            <w:pPr>
              <w:pStyle w:val="TableEntry"/>
              <w:keepNext/>
              <w:keepLines/>
              <w:jc w:val="center"/>
            </w:pPr>
            <w:r>
              <w:t>R</w:t>
            </w:r>
          </w:p>
        </w:tc>
        <w:tc>
          <w:tcPr>
            <w:tcW w:w="1719" w:type="dxa"/>
          </w:tcPr>
          <w:p w14:paraId="1430F8C7" w14:textId="12DE00CA" w:rsidR="00F6529B" w:rsidRPr="00404C2C" w:rsidRDefault="00F6529B" w:rsidP="001D1B14">
            <w:pPr>
              <w:pStyle w:val="TableEntry"/>
              <w:keepNext/>
              <w:keepLines/>
            </w:pPr>
            <w:r>
              <w:t>PCC TF-2: 3.X4</w:t>
            </w:r>
          </w:p>
        </w:tc>
      </w:tr>
      <w:tr w:rsidR="00F6529B" w:rsidRPr="00404C2C" w14:paraId="649E203F" w14:textId="77777777" w:rsidTr="00FF3F9D">
        <w:trPr>
          <w:cantSplit/>
          <w:jc w:val="center"/>
        </w:trPr>
        <w:tc>
          <w:tcPr>
            <w:tcW w:w="2122" w:type="dxa"/>
            <w:vMerge w:val="restart"/>
            <w:tcBorders>
              <w:left w:val="single" w:sz="4" w:space="0" w:color="auto"/>
              <w:right w:val="single" w:sz="4" w:space="0" w:color="auto"/>
            </w:tcBorders>
          </w:tcPr>
          <w:p w14:paraId="29943403" w14:textId="27992207" w:rsidR="00F6529B" w:rsidRPr="00693D28" w:rsidRDefault="00F6529B" w:rsidP="001D1B14">
            <w:pPr>
              <w:pStyle w:val="TableEntry"/>
              <w:keepNext/>
              <w:keepLines/>
            </w:pPr>
            <w:r w:rsidRPr="00693D28">
              <w:t>Assessment Requestor</w:t>
            </w:r>
          </w:p>
        </w:tc>
        <w:tc>
          <w:tcPr>
            <w:tcW w:w="3685" w:type="dxa"/>
            <w:tcBorders>
              <w:left w:val="nil"/>
            </w:tcBorders>
          </w:tcPr>
          <w:p w14:paraId="359C30EE" w14:textId="264FBA5C" w:rsidR="00F6529B" w:rsidRPr="00404C2C" w:rsidRDefault="00180FF0" w:rsidP="001D1B14">
            <w:pPr>
              <w:pStyle w:val="TableEntry"/>
              <w:keepNext/>
              <w:keepLines/>
            </w:pPr>
            <w:r>
              <w:t>Request Assessment</w:t>
            </w:r>
            <w:r w:rsidR="00F6529B" w:rsidRPr="00693D28">
              <w:t xml:space="preserve"> [PCC-X3]</w:t>
            </w:r>
          </w:p>
        </w:tc>
        <w:tc>
          <w:tcPr>
            <w:tcW w:w="1530" w:type="dxa"/>
          </w:tcPr>
          <w:p w14:paraId="440DEC22" w14:textId="0FEE0470" w:rsidR="00F6529B" w:rsidRPr="00404C2C" w:rsidRDefault="00180FF0" w:rsidP="001D1B14">
            <w:pPr>
              <w:pStyle w:val="TableEntry"/>
              <w:keepNext/>
              <w:keepLines/>
              <w:jc w:val="center"/>
            </w:pPr>
            <w:r>
              <w:t>R</w:t>
            </w:r>
          </w:p>
        </w:tc>
        <w:tc>
          <w:tcPr>
            <w:tcW w:w="1719" w:type="dxa"/>
          </w:tcPr>
          <w:p w14:paraId="6528ADBD" w14:textId="0FEDFD3F" w:rsidR="00F6529B" w:rsidRPr="00404C2C" w:rsidRDefault="00F6529B" w:rsidP="001D1B14">
            <w:pPr>
              <w:pStyle w:val="TableEntry"/>
              <w:keepNext/>
              <w:keepLines/>
            </w:pPr>
            <w:r w:rsidRPr="00404C2C">
              <w:t xml:space="preserve">PCC TF-2: </w:t>
            </w:r>
            <w:r>
              <w:t>3.X3</w:t>
            </w:r>
          </w:p>
        </w:tc>
      </w:tr>
      <w:tr w:rsidR="00F6529B" w:rsidRPr="00404C2C" w14:paraId="6E4243C0" w14:textId="77777777" w:rsidTr="00FF3F9D">
        <w:trPr>
          <w:cantSplit/>
          <w:jc w:val="center"/>
        </w:trPr>
        <w:tc>
          <w:tcPr>
            <w:tcW w:w="2122" w:type="dxa"/>
            <w:vMerge/>
            <w:tcBorders>
              <w:left w:val="single" w:sz="4" w:space="0" w:color="auto"/>
              <w:right w:val="single" w:sz="4" w:space="0" w:color="auto"/>
            </w:tcBorders>
          </w:tcPr>
          <w:p w14:paraId="038947D6" w14:textId="77777777" w:rsidR="00F6529B" w:rsidRPr="00693D28" w:rsidRDefault="00F6529B" w:rsidP="001D1B14">
            <w:pPr>
              <w:pStyle w:val="TableEntry"/>
              <w:keepNext/>
              <w:keepLines/>
            </w:pPr>
          </w:p>
        </w:tc>
        <w:tc>
          <w:tcPr>
            <w:tcW w:w="3685" w:type="dxa"/>
            <w:tcBorders>
              <w:left w:val="nil"/>
            </w:tcBorders>
          </w:tcPr>
          <w:p w14:paraId="44958700" w14:textId="45F38ADD" w:rsidR="00F6529B" w:rsidRDefault="00180FF0" w:rsidP="001D1B14">
            <w:pPr>
              <w:pStyle w:val="TableEntry"/>
              <w:keepNext/>
              <w:keepLines/>
            </w:pPr>
            <w:r>
              <w:t>Report Assessment</w:t>
            </w:r>
            <w:r w:rsidR="00F6529B">
              <w:t xml:space="preserve"> [PCC-X4]</w:t>
            </w:r>
          </w:p>
        </w:tc>
        <w:tc>
          <w:tcPr>
            <w:tcW w:w="1530" w:type="dxa"/>
          </w:tcPr>
          <w:p w14:paraId="3768F5EC" w14:textId="1DFEE738" w:rsidR="00F6529B" w:rsidRDefault="00F6529B" w:rsidP="001D1B14">
            <w:pPr>
              <w:pStyle w:val="TableEntry"/>
              <w:keepNext/>
              <w:keepLines/>
              <w:jc w:val="center"/>
            </w:pPr>
            <w:r>
              <w:t>R</w:t>
            </w:r>
          </w:p>
        </w:tc>
        <w:tc>
          <w:tcPr>
            <w:tcW w:w="1719" w:type="dxa"/>
          </w:tcPr>
          <w:p w14:paraId="50AF404A" w14:textId="4BEC6745" w:rsidR="00F6529B" w:rsidRPr="00404C2C" w:rsidRDefault="00F6529B" w:rsidP="001D1B14">
            <w:pPr>
              <w:pStyle w:val="TableEntry"/>
              <w:keepNext/>
              <w:keepLines/>
            </w:pPr>
            <w:r>
              <w:t>PCC TF-2: 3.X4</w:t>
            </w:r>
          </w:p>
        </w:tc>
      </w:tr>
    </w:tbl>
    <w:p w14:paraId="2BE062C4" w14:textId="77777777" w:rsidR="001D1B14" w:rsidRDefault="001D1B14" w:rsidP="001D1B14"/>
    <w:p w14:paraId="2B6989B4" w14:textId="73B2C299" w:rsidR="00FF4C4E" w:rsidRPr="00404C2C" w:rsidRDefault="00FF4C4E" w:rsidP="00623821">
      <w:pPr>
        <w:pStyle w:val="Heading3"/>
      </w:pPr>
      <w:bookmarkStart w:id="47" w:name="_Toc32660906"/>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47"/>
    </w:p>
    <w:p w14:paraId="6BC99D4B" w14:textId="4E1CD7FA" w:rsidR="00513479" w:rsidRPr="00404C2C" w:rsidRDefault="00513479" w:rsidP="00623821">
      <w:pPr>
        <w:pStyle w:val="Heading4"/>
      </w:pPr>
      <w:bookmarkStart w:id="48" w:name="_Toc345074653"/>
      <w:bookmarkStart w:id="49" w:name="_Toc479861717"/>
      <w:bookmarkStart w:id="50" w:name="_Toc32660907"/>
      <w:r w:rsidRPr="00404C2C">
        <w:t xml:space="preserve">X.1.1.1 </w:t>
      </w:r>
      <w:bookmarkEnd w:id="48"/>
      <w:bookmarkEnd w:id="49"/>
      <w:r w:rsidR="00693D28" w:rsidRPr="00693D28">
        <w:t>Clinical Knowledge Resource Repository</w:t>
      </w:r>
      <w:bookmarkEnd w:id="50"/>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649280E6"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 xml:space="preserve">This can be implemented in one of </w:t>
      </w:r>
      <w:r w:rsidR="00AA0C13">
        <w:t>three</w:t>
      </w:r>
      <w:r>
        <w:t xml:space="preserve"> ways:</w:t>
      </w:r>
    </w:p>
    <w:p w14:paraId="6DD41DF6" w14:textId="7CC5435B" w:rsidR="00F64D45" w:rsidRPr="00EC289D" w:rsidRDefault="00F64D45" w:rsidP="00123F07">
      <w:pPr>
        <w:pStyle w:val="BodyText"/>
        <w:numPr>
          <w:ilvl w:val="1"/>
          <w:numId w:val="22"/>
        </w:numPr>
        <w:rPr>
          <w:i/>
        </w:rPr>
      </w:pPr>
      <w:r>
        <w:t xml:space="preserve">The </w:t>
      </w:r>
      <w:r w:rsidR="001D1B14">
        <w:t>Clinical Knowledge Resource Repository</w:t>
      </w:r>
      <w:r>
        <w:t xml:space="preserve"> implement</w:t>
      </w:r>
      <w:r w:rsidR="00486C84">
        <w:t>s</w:t>
      </w:r>
      <w:r>
        <w:t xml:space="preserve">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23B020A5" w14:textId="0A56066D" w:rsidR="00AA0C13" w:rsidRPr="00AA0C13" w:rsidRDefault="00EC289D" w:rsidP="00123F07">
      <w:pPr>
        <w:pStyle w:val="BodyText"/>
        <w:numPr>
          <w:ilvl w:val="1"/>
          <w:numId w:val="22"/>
        </w:numPr>
        <w:rPr>
          <w:i/>
        </w:rPr>
      </w:pPr>
      <w:r>
        <w:t xml:space="preserve">The </w:t>
      </w:r>
      <w:r w:rsidR="001D1B14">
        <w:t>Clinical Knowledge Resource Repository</w:t>
      </w:r>
      <w:r>
        <w:t xml:space="preserve"> </w:t>
      </w:r>
      <w:r w:rsidR="00486C84">
        <w:t xml:space="preserve">implements the Assessor option; it </w:t>
      </w:r>
      <w:r>
        <w:t>must be grouped with an Assessor that the healthcare provider’s Health IT system can use to execute the assessment instrument.</w:t>
      </w:r>
      <w:r w:rsidR="001D1B14">
        <w:t xml:space="preserve">  </w:t>
      </w:r>
    </w:p>
    <w:p w14:paraId="5A2749AF" w14:textId="33234A3F" w:rsidR="00EC289D" w:rsidRPr="00AA0C13" w:rsidRDefault="00AA0C13" w:rsidP="00123F07">
      <w:pPr>
        <w:pStyle w:val="BodyText"/>
        <w:numPr>
          <w:ilvl w:val="1"/>
          <w:numId w:val="22"/>
        </w:numPr>
        <w:rPr>
          <w:i/>
        </w:rPr>
      </w:pPr>
      <w:r>
        <w:t xml:space="preserve">The Clinical Knowledge Resource Repository implements the EHR Launch Option.  </w:t>
      </w:r>
      <w:r w:rsidR="001D1B14">
        <w:t xml:space="preserve">It must also provide the Launch URL for the </w:t>
      </w:r>
      <w:r>
        <w:t xml:space="preserve">SMART on FHIR </w:t>
      </w:r>
      <w:r w:rsidR="001D1B14">
        <w:t>application that implements the accessor capabilities.</w:t>
      </w:r>
    </w:p>
    <w:p w14:paraId="6BE43437" w14:textId="79342F98" w:rsidR="00AA0C13" w:rsidRDefault="00AA0C13" w:rsidP="00AA0C13">
      <w:pPr>
        <w:pStyle w:val="BodyText"/>
      </w:pPr>
      <w:r>
        <w:t>For each assessment instrument that can be accessed by a Clinical Knowledge Resource Repository, it must do at least one of the following:</w:t>
      </w:r>
    </w:p>
    <w:p w14:paraId="23E74B54" w14:textId="57817046" w:rsidR="00AA0C13" w:rsidRDefault="00AA0C13" w:rsidP="00AA0C13">
      <w:pPr>
        <w:pStyle w:val="BodyText"/>
        <w:numPr>
          <w:ilvl w:val="0"/>
          <w:numId w:val="29"/>
        </w:numPr>
      </w:pPr>
      <w:r w:rsidRPr="00AA0C13">
        <w:t xml:space="preserve">Provide </w:t>
      </w:r>
      <w:r>
        <w:t xml:space="preserve">the </w:t>
      </w:r>
      <w:proofErr w:type="spellStart"/>
      <w:r>
        <w:t>Questionnaire.item</w:t>
      </w:r>
      <w:proofErr w:type="spellEnd"/>
      <w:r>
        <w:t xml:space="preserve"> fields that can be used to implement the assessment.</w:t>
      </w:r>
    </w:p>
    <w:p w14:paraId="1BBD0B05" w14:textId="0E90FE58" w:rsidR="00AA0C13" w:rsidRDefault="00AA0C13" w:rsidP="00AA0C13">
      <w:pPr>
        <w:pStyle w:val="BodyText"/>
        <w:numPr>
          <w:ilvl w:val="0"/>
          <w:numId w:val="29"/>
        </w:numPr>
      </w:pPr>
      <w:r>
        <w:t>Provide at least one Launch URL for a SMART on FHIR application that performs the assessment.</w:t>
      </w:r>
    </w:p>
    <w:p w14:paraId="08E8442C" w14:textId="7E1D5CE9" w:rsidR="00AA0C13" w:rsidRPr="00AA0C13" w:rsidRDefault="00AA0C13" w:rsidP="00AA0C13">
      <w:pPr>
        <w:pStyle w:val="BodyText"/>
        <w:numPr>
          <w:ilvl w:val="0"/>
          <w:numId w:val="29"/>
        </w:numPr>
      </w:pPr>
      <w:r>
        <w:t>Demonstrate that the Assessor actor it is grouped with can be configured to perform the specified assessment with an Assessment Requestor</w:t>
      </w:r>
      <w:r w:rsidR="00A970A0">
        <w:t>.</w:t>
      </w:r>
    </w:p>
    <w:p w14:paraId="26807A5C" w14:textId="5B0FE0D3" w:rsidR="00513479" w:rsidRPr="00404C2C" w:rsidRDefault="00513479">
      <w:pPr>
        <w:pStyle w:val="Heading4"/>
      </w:pPr>
      <w:bookmarkStart w:id="51" w:name="_Toc345074654"/>
      <w:bookmarkStart w:id="52" w:name="_Toc479861718"/>
      <w:bookmarkStart w:id="53" w:name="_Toc32660908"/>
      <w:r w:rsidRPr="00404C2C">
        <w:t xml:space="preserve">X.1.1.2 </w:t>
      </w:r>
      <w:bookmarkEnd w:id="51"/>
      <w:bookmarkEnd w:id="52"/>
      <w:r w:rsidR="00693D28" w:rsidRPr="00693D28">
        <w:t>Artifact Consumer</w:t>
      </w:r>
      <w:bookmarkEnd w:id="53"/>
    </w:p>
    <w:p w14:paraId="3CBEE6CD" w14:textId="2127EF8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1EEE0B75"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r w:rsidR="00486C84">
        <w:t xml:space="preserve">. </w:t>
      </w:r>
    </w:p>
    <w:p w14:paraId="7DE16E4F" w14:textId="2F182FFA" w:rsidR="00FB4FC3" w:rsidRDefault="00FB4FC3" w:rsidP="00123F07">
      <w:pPr>
        <w:pStyle w:val="BodyText"/>
        <w:numPr>
          <w:ilvl w:val="0"/>
          <w:numId w:val="23"/>
        </w:numPr>
      </w:pPr>
      <w:r>
        <w:t xml:space="preserve">A healthcare provider’s health IT system must be able to support assessments from a </w:t>
      </w:r>
      <w:r w:rsidR="001D1B14">
        <w:t xml:space="preserve">Clinical Knowledge Resource Repository </w:t>
      </w:r>
      <w:r>
        <w:t>that implements the Questionnaire Retrieval Option.</w:t>
      </w:r>
    </w:p>
    <w:p w14:paraId="02BD23CB" w14:textId="3BBF4AA0" w:rsidR="00FB4FC3" w:rsidRDefault="00FB4FC3" w:rsidP="00123F07">
      <w:pPr>
        <w:pStyle w:val="BodyText"/>
        <w:numPr>
          <w:ilvl w:val="0"/>
          <w:numId w:val="23"/>
        </w:numPr>
      </w:pPr>
      <w:r>
        <w:t xml:space="preserve">A healthcare provider’s health IT system must be able to support assessments from a </w:t>
      </w:r>
      <w:r w:rsidR="001D1B14">
        <w:t>Clinical Knowledge Resource Repository</w:t>
      </w:r>
      <w:r>
        <w:t xml:space="preserve"> that implements the Assessor Option.</w:t>
      </w:r>
    </w:p>
    <w:p w14:paraId="5E013274" w14:textId="69E15709" w:rsidR="00693D28" w:rsidRPr="00404C2C" w:rsidRDefault="00693D28" w:rsidP="00693D28">
      <w:pPr>
        <w:pStyle w:val="Heading4"/>
      </w:pPr>
      <w:bookmarkStart w:id="54" w:name="_Toc32660909"/>
      <w:r w:rsidRPr="00404C2C">
        <w:t>X.1.1.</w:t>
      </w:r>
      <w:r>
        <w:t>3</w:t>
      </w:r>
      <w:r w:rsidRPr="00404C2C">
        <w:t xml:space="preserve"> </w:t>
      </w:r>
      <w:r>
        <w:t>Assessor</w:t>
      </w:r>
      <w:bookmarkEnd w:id="54"/>
    </w:p>
    <w:p w14:paraId="6EF97842" w14:textId="78A5F8C9" w:rsidR="00693D28" w:rsidRDefault="00693D28" w:rsidP="00693D28">
      <w:pPr>
        <w:pStyle w:val="BodyText"/>
      </w:pPr>
      <w:r w:rsidRPr="00404C2C">
        <w:t xml:space="preserve">The </w:t>
      </w:r>
      <w:r>
        <w:t xml:space="preserve">Assessor </w:t>
      </w:r>
      <w:r w:rsidRPr="00404C2C">
        <w:t xml:space="preserve">in this profile </w:t>
      </w:r>
      <w:r w:rsidR="00EC25D6">
        <w:t xml:space="preserve">performs an assessment and </w:t>
      </w:r>
      <w:r w:rsidR="001651C2">
        <w:t xml:space="preserve">reports the </w:t>
      </w:r>
      <w:r w:rsidR="00EC25D6">
        <w:t>results as a QuestionnaireResponse to the appropriate patient and encounter</w:t>
      </w:r>
      <w:r w:rsidRPr="00404C2C">
        <w:t>.</w:t>
      </w:r>
      <w:r w:rsidR="001651C2">
        <w:t xml:space="preserve"> </w:t>
      </w:r>
      <w:r w:rsidR="00486C84">
        <w:t xml:space="preserve">It must populate the QuestionnaireResponse resource with the appropriate references to the subject, encounter, author and questionnaire resources.  The subject, encounter, and author resources must be obtained from the current context of the Assessor actor.  The questionnaire resource should be represented by the canonical </w:t>
      </w:r>
      <w:proofErr w:type="spellStart"/>
      <w:r w:rsidR="00486C84">
        <w:t>url</w:t>
      </w:r>
      <w:proofErr w:type="spellEnd"/>
      <w:r w:rsidR="00486C84">
        <w:t xml:space="preserve"> which uniquely identifies the assessment instrument.</w:t>
      </w:r>
    </w:p>
    <w:p w14:paraId="6694DF1C" w14:textId="4B889164" w:rsidR="00693D28" w:rsidRPr="00404C2C" w:rsidRDefault="00693D28" w:rsidP="00693D28">
      <w:pPr>
        <w:pStyle w:val="Heading4"/>
      </w:pPr>
      <w:bookmarkStart w:id="55" w:name="_Toc32660910"/>
      <w:r w:rsidRPr="00404C2C">
        <w:t>X.1.1.</w:t>
      </w:r>
      <w:r>
        <w:t>4</w:t>
      </w:r>
      <w:r w:rsidRPr="00404C2C">
        <w:t xml:space="preserve"> </w:t>
      </w:r>
      <w:r>
        <w:t>Assessment Requestor</w:t>
      </w:r>
      <w:bookmarkEnd w:id="55"/>
    </w:p>
    <w:p w14:paraId="3CD67FE9" w14:textId="318F8011" w:rsidR="00693D28" w:rsidRDefault="00693D28" w:rsidP="00034309">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r w:rsidR="00486C84">
        <w:t xml:space="preserve">  It must accept an assessment as a QuestionnaireResponse resource from the Assessor actor.</w:t>
      </w:r>
    </w:p>
    <w:p w14:paraId="12CAF736" w14:textId="7CAC6D80" w:rsidR="00CF283F" w:rsidRDefault="00CF283F" w:rsidP="00623821">
      <w:pPr>
        <w:pStyle w:val="Heading2"/>
      </w:pPr>
      <w:bookmarkStart w:id="56" w:name="_Toc32660911"/>
      <w:r w:rsidRPr="00404C2C">
        <w:t xml:space="preserve">X.2 </w:t>
      </w:r>
      <w:r w:rsidR="004A011A">
        <w:t>ACDC</w:t>
      </w:r>
      <w:r w:rsidR="00104BE6" w:rsidRPr="00404C2C">
        <w:t xml:space="preserve"> Actor</w:t>
      </w:r>
      <w:r w:rsidRPr="00404C2C">
        <w:t xml:space="preserve"> Options</w:t>
      </w:r>
      <w:bookmarkEnd w:id="56"/>
    </w:p>
    <w:p w14:paraId="20ADBE6C" w14:textId="5B5194F3" w:rsidR="001D1B14" w:rsidRPr="00404C2C" w:rsidRDefault="001D1B14" w:rsidP="001D1B14">
      <w:pPr>
        <w:pStyle w:val="BodyText"/>
      </w:pPr>
      <w:r w:rsidRPr="00404C2C">
        <w:t xml:space="preserve">Options that may be selected for each actor in this profile, are listed in the </w:t>
      </w:r>
      <w:r>
        <w:t>Table</w:t>
      </w:r>
      <w:r w:rsidRPr="00404C2C">
        <w:t xml:space="preserve"> X.2-1. Dependencies between options when applicable are specified in notes.</w:t>
      </w:r>
    </w:p>
    <w:p w14:paraId="446F0269" w14:textId="77777777" w:rsidR="001D1B14" w:rsidRPr="00404C2C" w:rsidRDefault="001D1B14" w:rsidP="001D1B14">
      <w:pPr>
        <w:pStyle w:val="BodyText"/>
      </w:pPr>
    </w:p>
    <w:p w14:paraId="71BC536D" w14:textId="77777777" w:rsidR="001D1B14" w:rsidRPr="00404C2C" w:rsidRDefault="001D1B14" w:rsidP="001D1B14">
      <w:pPr>
        <w:pStyle w:val="TableTitle"/>
      </w:pPr>
      <w:r w:rsidRPr="00404C2C">
        <w:t>Table X.2-1: QEDm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325"/>
        <w:gridCol w:w="3060"/>
        <w:gridCol w:w="2824"/>
      </w:tblGrid>
      <w:tr w:rsidR="001D1B14" w:rsidRPr="00404C2C" w14:paraId="0DA6B269" w14:textId="77777777" w:rsidTr="000833CB">
        <w:trPr>
          <w:cantSplit/>
          <w:tblHeader/>
          <w:jc w:val="center"/>
        </w:trPr>
        <w:tc>
          <w:tcPr>
            <w:tcW w:w="3325" w:type="dxa"/>
            <w:shd w:val="pct15" w:color="auto" w:fill="FFFFFF"/>
            <w:vAlign w:val="center"/>
          </w:tcPr>
          <w:p w14:paraId="60D98245" w14:textId="77777777" w:rsidR="001D1B14" w:rsidRPr="00404C2C" w:rsidRDefault="001D1B14" w:rsidP="00733E21">
            <w:pPr>
              <w:pStyle w:val="TableEntryHeader"/>
            </w:pPr>
            <w:r w:rsidRPr="00404C2C">
              <w:t>Actor</w:t>
            </w:r>
          </w:p>
        </w:tc>
        <w:tc>
          <w:tcPr>
            <w:tcW w:w="3060" w:type="dxa"/>
            <w:shd w:val="pct15" w:color="auto" w:fill="FFFFFF"/>
            <w:vAlign w:val="center"/>
          </w:tcPr>
          <w:p w14:paraId="13676CB5" w14:textId="77777777" w:rsidR="001D1B14" w:rsidRPr="00404C2C" w:rsidRDefault="001D1B14" w:rsidP="00733E21">
            <w:pPr>
              <w:pStyle w:val="TableEntryHeader"/>
            </w:pPr>
            <w:r w:rsidRPr="00404C2C">
              <w:t>Option Name</w:t>
            </w:r>
          </w:p>
        </w:tc>
        <w:tc>
          <w:tcPr>
            <w:tcW w:w="2824" w:type="dxa"/>
            <w:shd w:val="pct15" w:color="auto" w:fill="FFFFFF"/>
            <w:vAlign w:val="center"/>
          </w:tcPr>
          <w:p w14:paraId="01C214DA" w14:textId="77777777" w:rsidR="001D1B14" w:rsidRPr="00404C2C" w:rsidRDefault="001D1B14" w:rsidP="00733E21">
            <w:pPr>
              <w:pStyle w:val="TableEntryHeader"/>
            </w:pPr>
            <w:r w:rsidRPr="00404C2C">
              <w:t>Reference</w:t>
            </w:r>
          </w:p>
        </w:tc>
      </w:tr>
      <w:tr w:rsidR="00AA0C13" w:rsidRPr="00404C2C" w14:paraId="4AB3F90B" w14:textId="77777777" w:rsidTr="000833CB">
        <w:trPr>
          <w:cantSplit/>
          <w:trHeight w:val="332"/>
          <w:jc w:val="center"/>
        </w:trPr>
        <w:tc>
          <w:tcPr>
            <w:tcW w:w="3325" w:type="dxa"/>
            <w:vMerge w:val="restart"/>
          </w:tcPr>
          <w:p w14:paraId="4F171700" w14:textId="195C6995" w:rsidR="00AA0C13" w:rsidRPr="00404C2C" w:rsidRDefault="00AA0C13" w:rsidP="007738C3">
            <w:pPr>
              <w:pStyle w:val="TableEntry"/>
              <w:ind w:left="0"/>
            </w:pPr>
            <w:r w:rsidRPr="00693D28">
              <w:t>Clinical Knowledge Resource Repository</w:t>
            </w:r>
          </w:p>
        </w:tc>
        <w:tc>
          <w:tcPr>
            <w:tcW w:w="3060" w:type="dxa"/>
            <w:vAlign w:val="center"/>
          </w:tcPr>
          <w:p w14:paraId="43DA35F7" w14:textId="5223FC69" w:rsidR="00AA0C13" w:rsidRPr="00404C2C" w:rsidRDefault="00AA0C13" w:rsidP="007738C3">
            <w:pPr>
              <w:pStyle w:val="TableEntry"/>
              <w:ind w:left="0"/>
            </w:pPr>
            <w:r>
              <w:t>Questionnaire Item Retrieval Option</w:t>
            </w:r>
            <w:r w:rsidRPr="007738C3">
              <w:rPr>
                <w:vertAlign w:val="superscript"/>
              </w:rPr>
              <w:t>1</w:t>
            </w:r>
          </w:p>
        </w:tc>
        <w:tc>
          <w:tcPr>
            <w:tcW w:w="2824" w:type="dxa"/>
          </w:tcPr>
          <w:p w14:paraId="25550BD7" w14:textId="33CFF00E" w:rsidR="00AA0C13" w:rsidRPr="00404C2C" w:rsidRDefault="00AA0C13" w:rsidP="007738C3">
            <w:pPr>
              <w:pStyle w:val="TableEntry"/>
            </w:pPr>
            <w:r w:rsidRPr="00404C2C">
              <w:t>PCC TF-X.2.1</w:t>
            </w:r>
            <w:r>
              <w:t>.1</w:t>
            </w:r>
          </w:p>
        </w:tc>
      </w:tr>
      <w:tr w:rsidR="00AA0C13" w:rsidRPr="00404C2C" w14:paraId="1500E34E" w14:textId="77777777" w:rsidTr="000833CB">
        <w:trPr>
          <w:cantSplit/>
          <w:trHeight w:val="332"/>
          <w:jc w:val="center"/>
        </w:trPr>
        <w:tc>
          <w:tcPr>
            <w:tcW w:w="3325" w:type="dxa"/>
            <w:vMerge/>
          </w:tcPr>
          <w:p w14:paraId="7565EED7" w14:textId="1776FF52" w:rsidR="00AA0C13" w:rsidRPr="00404C2C" w:rsidRDefault="00AA0C13" w:rsidP="007738C3">
            <w:pPr>
              <w:pStyle w:val="TableEntry"/>
              <w:ind w:left="0"/>
            </w:pPr>
          </w:p>
        </w:tc>
        <w:tc>
          <w:tcPr>
            <w:tcW w:w="3060" w:type="dxa"/>
            <w:vAlign w:val="center"/>
          </w:tcPr>
          <w:p w14:paraId="628891C2" w14:textId="49972E7F" w:rsidR="00AA0C13" w:rsidRPr="007738C3" w:rsidRDefault="00AA0C13" w:rsidP="007738C3">
            <w:pPr>
              <w:pStyle w:val="TableEntry"/>
              <w:ind w:left="0"/>
              <w:rPr>
                <w:vertAlign w:val="superscript"/>
              </w:rPr>
            </w:pPr>
            <w:r>
              <w:t>Assessor Option</w:t>
            </w:r>
            <w:r>
              <w:rPr>
                <w:vertAlign w:val="superscript"/>
              </w:rPr>
              <w:t>1</w:t>
            </w:r>
          </w:p>
        </w:tc>
        <w:tc>
          <w:tcPr>
            <w:tcW w:w="2824" w:type="dxa"/>
          </w:tcPr>
          <w:p w14:paraId="2C4CAFCC" w14:textId="4DC68CFD" w:rsidR="00AA0C13" w:rsidRPr="00404C2C" w:rsidRDefault="00AA0C13" w:rsidP="007738C3">
            <w:pPr>
              <w:pStyle w:val="TableEntry"/>
            </w:pPr>
            <w:r w:rsidRPr="00404C2C">
              <w:t>PCC TF-X.2</w:t>
            </w:r>
            <w:r w:rsidR="00CE4908">
              <w:t>.2</w:t>
            </w:r>
          </w:p>
        </w:tc>
      </w:tr>
      <w:tr w:rsidR="00AA0C13" w:rsidRPr="00404C2C" w14:paraId="0CC7F73D" w14:textId="77777777" w:rsidTr="000833CB">
        <w:trPr>
          <w:cantSplit/>
          <w:trHeight w:val="332"/>
          <w:jc w:val="center"/>
        </w:trPr>
        <w:tc>
          <w:tcPr>
            <w:tcW w:w="3325" w:type="dxa"/>
            <w:vMerge/>
          </w:tcPr>
          <w:p w14:paraId="439C99D6" w14:textId="77777777" w:rsidR="00AA0C13" w:rsidRPr="00404C2C" w:rsidRDefault="00AA0C13" w:rsidP="007738C3">
            <w:pPr>
              <w:pStyle w:val="TableEntry"/>
              <w:ind w:left="0"/>
            </w:pPr>
          </w:p>
        </w:tc>
        <w:tc>
          <w:tcPr>
            <w:tcW w:w="3060" w:type="dxa"/>
            <w:vAlign w:val="center"/>
          </w:tcPr>
          <w:p w14:paraId="69C67D95" w14:textId="7E0AB92B" w:rsidR="00AA0C13" w:rsidRDefault="00AA0C13" w:rsidP="007738C3">
            <w:pPr>
              <w:pStyle w:val="TableEntry"/>
              <w:ind w:left="0"/>
            </w:pPr>
            <w:r>
              <w:t>EHR Launch Option</w:t>
            </w:r>
            <w:r>
              <w:rPr>
                <w:vertAlign w:val="superscript"/>
              </w:rPr>
              <w:t>1</w:t>
            </w:r>
          </w:p>
        </w:tc>
        <w:tc>
          <w:tcPr>
            <w:tcW w:w="2824" w:type="dxa"/>
          </w:tcPr>
          <w:p w14:paraId="7ECCAAF8" w14:textId="1F7EBDEA" w:rsidR="00AA0C13" w:rsidRPr="00404C2C" w:rsidRDefault="00AA0C13" w:rsidP="007738C3">
            <w:pPr>
              <w:pStyle w:val="TableEntry"/>
            </w:pPr>
            <w:r w:rsidRPr="00404C2C">
              <w:t>PCC TF-X.2.</w:t>
            </w:r>
            <w:r w:rsidR="00CE4908">
              <w:t>3</w:t>
            </w:r>
          </w:p>
        </w:tc>
      </w:tr>
      <w:tr w:rsidR="00CE4908" w:rsidRPr="00404C2C" w14:paraId="3EC1C8ED" w14:textId="77777777" w:rsidTr="00B27DE8">
        <w:trPr>
          <w:cantSplit/>
          <w:trHeight w:val="332"/>
          <w:jc w:val="center"/>
        </w:trPr>
        <w:tc>
          <w:tcPr>
            <w:tcW w:w="3325" w:type="dxa"/>
          </w:tcPr>
          <w:p w14:paraId="5E1CD1AB" w14:textId="61FB24E1" w:rsidR="00CE4908" w:rsidRPr="00404C2C" w:rsidRDefault="00CE4908" w:rsidP="00F6529B">
            <w:pPr>
              <w:pStyle w:val="TableEntry"/>
              <w:ind w:left="0"/>
            </w:pPr>
            <w:r w:rsidRPr="00693D28">
              <w:t>Artifact Consumer</w:t>
            </w:r>
          </w:p>
        </w:tc>
        <w:tc>
          <w:tcPr>
            <w:tcW w:w="5884" w:type="dxa"/>
            <w:gridSpan w:val="2"/>
            <w:vAlign w:val="center"/>
          </w:tcPr>
          <w:p w14:paraId="4BA97386" w14:textId="11EF2516" w:rsidR="00CE4908" w:rsidRPr="00404C2C" w:rsidRDefault="00CE4908" w:rsidP="00CE4908">
            <w:pPr>
              <w:pStyle w:val="TableEntry"/>
              <w:jc w:val="center"/>
            </w:pPr>
            <w:r>
              <w:t>None Defined</w:t>
            </w:r>
          </w:p>
        </w:tc>
      </w:tr>
      <w:tr w:rsidR="00F6529B" w:rsidRPr="00404C2C" w14:paraId="6C5BE7D9" w14:textId="77777777" w:rsidTr="00F6529B">
        <w:trPr>
          <w:cantSplit/>
          <w:trHeight w:val="332"/>
          <w:jc w:val="center"/>
        </w:trPr>
        <w:tc>
          <w:tcPr>
            <w:tcW w:w="3325" w:type="dxa"/>
          </w:tcPr>
          <w:p w14:paraId="2B45FF7F" w14:textId="633B48F6" w:rsidR="00F6529B" w:rsidRPr="00404C2C" w:rsidRDefault="00F6529B" w:rsidP="00F6529B">
            <w:pPr>
              <w:pStyle w:val="TableEntry"/>
              <w:ind w:left="0"/>
            </w:pPr>
            <w:r w:rsidRPr="00693D28">
              <w:t>Assessment Requestor</w:t>
            </w:r>
          </w:p>
        </w:tc>
        <w:tc>
          <w:tcPr>
            <w:tcW w:w="3060" w:type="dxa"/>
            <w:vAlign w:val="center"/>
          </w:tcPr>
          <w:p w14:paraId="66E55669" w14:textId="752DD536" w:rsidR="00F6529B" w:rsidRPr="00404C2C" w:rsidRDefault="00F6529B" w:rsidP="00F6529B">
            <w:pPr>
              <w:pStyle w:val="TableEntry"/>
              <w:ind w:left="0"/>
            </w:pPr>
            <w:r>
              <w:t>EHR Launch Option</w:t>
            </w:r>
          </w:p>
        </w:tc>
        <w:tc>
          <w:tcPr>
            <w:tcW w:w="2824" w:type="dxa"/>
          </w:tcPr>
          <w:p w14:paraId="1499D3B8" w14:textId="70E15DD3" w:rsidR="00F6529B" w:rsidRPr="00404C2C" w:rsidRDefault="00F6529B" w:rsidP="00F6529B">
            <w:pPr>
              <w:pStyle w:val="TableEntry"/>
            </w:pPr>
            <w:r w:rsidRPr="00404C2C">
              <w:t>PCC TF-X.2.</w:t>
            </w:r>
            <w:r w:rsidR="00CE4908">
              <w:t>3</w:t>
            </w:r>
          </w:p>
        </w:tc>
      </w:tr>
      <w:tr w:rsidR="007738C3" w:rsidRPr="00404C2C" w14:paraId="156D94D7" w14:textId="77777777" w:rsidTr="000833CB">
        <w:trPr>
          <w:cantSplit/>
          <w:trHeight w:val="332"/>
          <w:jc w:val="center"/>
        </w:trPr>
        <w:tc>
          <w:tcPr>
            <w:tcW w:w="3325" w:type="dxa"/>
          </w:tcPr>
          <w:p w14:paraId="2E9E2C57" w14:textId="64B13906" w:rsidR="007738C3" w:rsidRPr="00404C2C" w:rsidRDefault="007738C3" w:rsidP="008E39C3">
            <w:pPr>
              <w:pStyle w:val="TableEntry"/>
              <w:ind w:left="0"/>
            </w:pPr>
            <w:r w:rsidRPr="00693D28">
              <w:t>Assessor</w:t>
            </w:r>
          </w:p>
        </w:tc>
        <w:tc>
          <w:tcPr>
            <w:tcW w:w="3060" w:type="dxa"/>
            <w:vAlign w:val="center"/>
          </w:tcPr>
          <w:p w14:paraId="0517C885" w14:textId="41AB7F40" w:rsidR="007738C3" w:rsidRPr="00404C2C" w:rsidRDefault="00E46655" w:rsidP="008E39C3">
            <w:pPr>
              <w:pStyle w:val="TableEntry"/>
              <w:ind w:left="0"/>
            </w:pPr>
            <w:r>
              <w:t>EHR Launch Option</w:t>
            </w:r>
          </w:p>
        </w:tc>
        <w:tc>
          <w:tcPr>
            <w:tcW w:w="2824" w:type="dxa"/>
          </w:tcPr>
          <w:p w14:paraId="7C7451A8" w14:textId="595EC561" w:rsidR="007738C3" w:rsidRPr="00404C2C" w:rsidRDefault="008E39C3" w:rsidP="007738C3">
            <w:pPr>
              <w:pStyle w:val="TableEntry"/>
            </w:pPr>
            <w:r w:rsidRPr="00404C2C">
              <w:t>PCC TF-X.2.</w:t>
            </w:r>
            <w:r w:rsidR="00973F41">
              <w:t>3</w:t>
            </w:r>
          </w:p>
        </w:tc>
      </w:tr>
    </w:tbl>
    <w:p w14:paraId="7DF1CDC5" w14:textId="52A4053B" w:rsidR="001D1B14" w:rsidRPr="001D1B14" w:rsidRDefault="001D1B14" w:rsidP="00871192">
      <w:pPr>
        <w:pStyle w:val="Note"/>
      </w:pPr>
      <w:r w:rsidRPr="00404C2C">
        <w:t>Note</w:t>
      </w:r>
      <w:r>
        <w:t xml:space="preserve"> 1</w:t>
      </w:r>
      <w:r w:rsidRPr="00404C2C">
        <w:t>: At least one of these options shall be supported by the related actor</w:t>
      </w:r>
    </w:p>
    <w:p w14:paraId="043390BF" w14:textId="466716A4" w:rsidR="00733E21" w:rsidRDefault="00733E21" w:rsidP="00EC3BDC">
      <w:pPr>
        <w:pStyle w:val="Heading3"/>
      </w:pPr>
      <w:bookmarkStart w:id="57" w:name="_Toc32660913"/>
      <w:r>
        <w:t>X.2.1</w:t>
      </w:r>
      <w:r w:rsidR="00EC3BDC">
        <w:t xml:space="preserve"> </w:t>
      </w:r>
      <w:r>
        <w:t>Questionnaire Item Retrieval Option</w:t>
      </w:r>
      <w:bookmarkEnd w:id="57"/>
    </w:p>
    <w:p w14:paraId="7BDC7EF8" w14:textId="7CF86D79" w:rsidR="008E1F11" w:rsidRPr="008E1F11" w:rsidRDefault="008E1F11" w:rsidP="008E1F11">
      <w:pPr>
        <w:pStyle w:val="BodyText"/>
      </w:pPr>
      <w:r>
        <w:t>The Questionnaire Item Retrieval option enables systems to interpret the content of the returned Questionnaire resources using their own Questionnaire handling interface.</w:t>
      </w:r>
    </w:p>
    <w:p w14:paraId="5F43846A" w14:textId="46F1C70A" w:rsidR="00EC3BDC" w:rsidRDefault="00EC3BDC" w:rsidP="00EC3BDC">
      <w:pPr>
        <w:pStyle w:val="Heading4"/>
      </w:pPr>
      <w:bookmarkStart w:id="58" w:name="_Toc32660912"/>
      <w:r>
        <w:t>X.2.1.1 Clinical Knowledge Resource Repository</w:t>
      </w:r>
      <w:bookmarkEnd w:id="58"/>
    </w:p>
    <w:p w14:paraId="1B8AB58F" w14:textId="2671E36E" w:rsidR="00733E21" w:rsidRPr="00733E21" w:rsidRDefault="00733E21" w:rsidP="00733E21">
      <w:pPr>
        <w:pStyle w:val="BodyText"/>
      </w:pPr>
      <w:r>
        <w:t xml:space="preserve">A Clinical Knowledge Resource Repository that implements the Questionnaire Item Retrieval Option shall include the necessary information in </w:t>
      </w:r>
      <w:proofErr w:type="spellStart"/>
      <w:r>
        <w:t>Questionnaire.item</w:t>
      </w:r>
      <w:proofErr w:type="spellEnd"/>
      <w:r>
        <w:t xml:space="preserve"> fields in the returned Questionnaire resource to enable execution of the assessment instrument.</w:t>
      </w:r>
    </w:p>
    <w:p w14:paraId="2FE9C2B0" w14:textId="6F5C60FC" w:rsidR="00AA0C13" w:rsidRDefault="00AA0C13" w:rsidP="00EC3BDC">
      <w:pPr>
        <w:pStyle w:val="Heading3"/>
      </w:pPr>
      <w:bookmarkStart w:id="59" w:name="_Toc32660914"/>
      <w:r>
        <w:t>X.2.</w:t>
      </w:r>
      <w:r w:rsidR="00EC3BDC">
        <w:t>2</w:t>
      </w:r>
      <w:r>
        <w:t xml:space="preserve"> Assessor Option</w:t>
      </w:r>
      <w:bookmarkEnd w:id="59"/>
    </w:p>
    <w:p w14:paraId="46018900" w14:textId="3034D5E1" w:rsidR="008E1F11" w:rsidRPr="008E1F11" w:rsidRDefault="008E1F11" w:rsidP="008E1F11">
      <w:pPr>
        <w:pStyle w:val="BodyText"/>
      </w:pPr>
      <w:r>
        <w:t xml:space="preserve">The Assessor Option enables a Clinical Knowledge Repository to provide Assessment capabilities for applications which cannot provide their user interface to implement the user interactions described by the Questionnaire resource. </w:t>
      </w:r>
    </w:p>
    <w:p w14:paraId="57266053" w14:textId="509B120F" w:rsidR="00AA0C13" w:rsidRDefault="00AA0C13" w:rsidP="00AA0C13">
      <w:pPr>
        <w:pStyle w:val="BodyText"/>
      </w:pPr>
      <w:r>
        <w:t>A Clinical Knowledge Resource Repository that implements the Assessor Option shall be grouped with an Assessor actor that is able to perform the assessments it provides.</w:t>
      </w:r>
    </w:p>
    <w:p w14:paraId="082BF1E8" w14:textId="654B80B4" w:rsidR="007738C3" w:rsidRDefault="00733E21" w:rsidP="00EC3BDC">
      <w:pPr>
        <w:pStyle w:val="Heading3"/>
      </w:pPr>
      <w:bookmarkStart w:id="60" w:name="_Toc32660915"/>
      <w:r>
        <w:t>X.2.</w:t>
      </w:r>
      <w:r w:rsidR="00EC3BDC">
        <w:t>3</w:t>
      </w:r>
      <w:r>
        <w:t xml:space="preserve"> </w:t>
      </w:r>
      <w:r w:rsidR="000C2F6C">
        <w:t>EHR Launch Option</w:t>
      </w:r>
      <w:bookmarkEnd w:id="60"/>
    </w:p>
    <w:p w14:paraId="2C1EDCA3" w14:textId="77777777" w:rsidR="00EC3BDC" w:rsidRDefault="00180FF0" w:rsidP="00733E21">
      <w:pPr>
        <w:pStyle w:val="BodyText"/>
      </w:pPr>
      <w:r>
        <w:t>The EHR Launch Option allows assessments to be performed using the SMART on FHIR EHR Launch workflow from the providers EHR system</w:t>
      </w:r>
      <w:r w:rsidR="001651C2">
        <w:t>.</w:t>
      </w:r>
      <w:r w:rsidR="008C5E9C">
        <w:t xml:space="preserve">  </w:t>
      </w:r>
    </w:p>
    <w:p w14:paraId="000A52D8" w14:textId="150150FA" w:rsidR="00EC3BDC" w:rsidRDefault="00EC3BDC" w:rsidP="00EC3BDC">
      <w:pPr>
        <w:pStyle w:val="Heading4"/>
      </w:pPr>
      <w:r>
        <w:t>X.2.3.1 EHR Launch Requirements on Clinical Knowledge Resource Repository</w:t>
      </w:r>
    </w:p>
    <w:p w14:paraId="2D126429" w14:textId="1C95710E" w:rsidR="00733E21" w:rsidRDefault="00733E21" w:rsidP="00733E21">
      <w:pPr>
        <w:pStyle w:val="BodyText"/>
      </w:pPr>
      <w:r>
        <w:t xml:space="preserve">A Clinical Knowledge Resource Repository that implements the </w:t>
      </w:r>
      <w:r w:rsidR="00AA0C13" w:rsidRPr="00AA0C13">
        <w:t xml:space="preserve">EHR Launch Option </w:t>
      </w:r>
      <w:r w:rsidR="00B1608F">
        <w:t xml:space="preserve">shall include </w:t>
      </w:r>
      <w:r w:rsidR="00E46655">
        <w:t>at least one launch-</w:t>
      </w:r>
      <w:proofErr w:type="spellStart"/>
      <w:r w:rsidR="00E46655">
        <w:t>url</w:t>
      </w:r>
      <w:proofErr w:type="spellEnd"/>
      <w:r w:rsidR="00E46655">
        <w:t xml:space="preserve"> extension </w:t>
      </w:r>
      <w:r>
        <w:t>in Questionnaire resource</w:t>
      </w:r>
      <w:r w:rsidR="00E46655">
        <w:t>s</w:t>
      </w:r>
      <w:r>
        <w:t xml:space="preserve"> </w:t>
      </w:r>
      <w:r w:rsidR="00E46655">
        <w:t xml:space="preserve">to tell the receiver </w:t>
      </w:r>
      <w:r w:rsidR="00AA0C13">
        <w:t xml:space="preserve">how to </w:t>
      </w:r>
      <w:r w:rsidR="00E46655">
        <w:t>launch a</w:t>
      </w:r>
      <w:r w:rsidR="00AA0C13">
        <w:t xml:space="preserve"> SMART on FHIR </w:t>
      </w:r>
      <w:r w:rsidR="00E46655">
        <w:t>application that will implement the assessment</w:t>
      </w:r>
      <w:r>
        <w:t>.</w:t>
      </w:r>
      <w:r w:rsidR="000C2F6C">
        <w:t xml:space="preserve">  That assessor must implement the FHIR EHR Laun</w:t>
      </w:r>
      <w:r w:rsidR="00AA0C13">
        <w:t>ch Option.</w:t>
      </w:r>
    </w:p>
    <w:p w14:paraId="5E0BE858" w14:textId="7429832D" w:rsidR="002C325A" w:rsidRDefault="002C325A" w:rsidP="00EC3BDC">
      <w:pPr>
        <w:pStyle w:val="Heading4"/>
      </w:pPr>
      <w:bookmarkStart w:id="61" w:name="_Toc32660916"/>
      <w:r>
        <w:t>X.2.</w:t>
      </w:r>
      <w:r w:rsidR="00EC3BDC">
        <w:t>3.2</w:t>
      </w:r>
      <w:r>
        <w:t xml:space="preserve"> </w:t>
      </w:r>
      <w:r w:rsidR="00EC3BDC">
        <w:t xml:space="preserve">EHR Launch Requirements on </w:t>
      </w:r>
      <w:r>
        <w:t xml:space="preserve">Assessment Requestor </w:t>
      </w:r>
      <w:bookmarkEnd w:id="61"/>
    </w:p>
    <w:p w14:paraId="09DD581B" w14:textId="3A5CF107" w:rsidR="002C325A" w:rsidRPr="008E39C3" w:rsidRDefault="002C325A" w:rsidP="002C325A">
      <w:pPr>
        <w:pStyle w:val="BodyText"/>
      </w:pPr>
      <w:r>
        <w:t xml:space="preserve">An Assessment Requestor that implements the EHR Launch option shall initiate a SMART on FHIR EHR Launch protocol via the launch </w:t>
      </w:r>
      <w:proofErr w:type="spellStart"/>
      <w:r>
        <w:t>url</w:t>
      </w:r>
      <w:proofErr w:type="spellEnd"/>
      <w:r>
        <w:t xml:space="preserve"> associated with the assessment.</w:t>
      </w:r>
    </w:p>
    <w:p w14:paraId="07DAC16C" w14:textId="4B710963" w:rsidR="002C325A" w:rsidRDefault="002C325A" w:rsidP="00973F41">
      <w:pPr>
        <w:pStyle w:val="Heading3"/>
      </w:pPr>
      <w:bookmarkStart w:id="62" w:name="_Toc32660917"/>
      <w:r>
        <w:t>X.2.</w:t>
      </w:r>
      <w:r w:rsidR="00EC3BDC">
        <w:t>3.3</w:t>
      </w:r>
      <w:r>
        <w:t xml:space="preserve"> </w:t>
      </w:r>
      <w:r w:rsidR="00EC3BDC">
        <w:t xml:space="preserve">EHR Launch Requirements on </w:t>
      </w:r>
      <w:r>
        <w:t xml:space="preserve">Assessor </w:t>
      </w:r>
      <w:bookmarkEnd w:id="62"/>
    </w:p>
    <w:p w14:paraId="705B0407" w14:textId="619EFA31" w:rsidR="008E39C3" w:rsidRPr="008E39C3" w:rsidRDefault="008E39C3" w:rsidP="008E39C3">
      <w:pPr>
        <w:pStyle w:val="BodyText"/>
      </w:pPr>
      <w:r>
        <w:t xml:space="preserve">An Assessor that implements the EHR Launch option supports </w:t>
      </w:r>
      <w:r w:rsidR="002C325A">
        <w:t xml:space="preserve">initiation of the assessment via </w:t>
      </w:r>
      <w:r>
        <w:t xml:space="preserve">the SMART on FHIR EHR Launch </w:t>
      </w:r>
      <w:r w:rsidR="00871192">
        <w:t>protocol and</w:t>
      </w:r>
      <w:r>
        <w:t xml:space="preserve"> allows specification of the canonical </w:t>
      </w:r>
      <w:proofErr w:type="spellStart"/>
      <w:r>
        <w:t>url</w:t>
      </w:r>
      <w:proofErr w:type="spellEnd"/>
      <w:r>
        <w:t xml:space="preserve"> of the Questionnaire resource in the def parameter of the launch </w:t>
      </w:r>
      <w:proofErr w:type="spellStart"/>
      <w:r>
        <w:t>url</w:t>
      </w:r>
      <w:proofErr w:type="spellEnd"/>
      <w:r>
        <w:t>.</w:t>
      </w:r>
    </w:p>
    <w:p w14:paraId="4418219C" w14:textId="01D6EAC9" w:rsidR="005F21E7" w:rsidRPr="00404C2C" w:rsidRDefault="005F21E7" w:rsidP="00623821">
      <w:pPr>
        <w:pStyle w:val="Heading2"/>
      </w:pPr>
      <w:bookmarkStart w:id="63" w:name="_Toc32660918"/>
      <w:bookmarkStart w:id="64" w:name="_Toc37034636"/>
      <w:bookmarkStart w:id="65" w:name="_Toc38846114"/>
      <w:bookmarkStart w:id="66" w:name="_Toc504625757"/>
      <w:bookmarkStart w:id="67" w:name="_Toc530206510"/>
      <w:bookmarkStart w:id="68" w:name="_Toc1388430"/>
      <w:bookmarkStart w:id="69" w:name="_Toc1388584"/>
      <w:bookmarkStart w:id="70" w:name="_Toc1456611"/>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63"/>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1"/>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159"/>
        <w:gridCol w:w="1453"/>
      </w:tblGrid>
      <w:tr w:rsidR="00711099" w:rsidRPr="00404C2C" w14:paraId="402180BD" w14:textId="77777777" w:rsidTr="000833CB">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315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45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C5387" w:rsidRPr="00404C2C" w14:paraId="52CB341D" w14:textId="77777777" w:rsidTr="000833CB">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3159" w:type="dxa"/>
          </w:tcPr>
          <w:p w14:paraId="6EC8E967" w14:textId="193ED968" w:rsidR="007C5387" w:rsidRPr="0068562F" w:rsidRDefault="007C5387" w:rsidP="007C5387">
            <w:pPr>
              <w:pStyle w:val="TableEntry"/>
            </w:pPr>
            <w:r>
              <w:t>Secure Node or Secure Application</w:t>
            </w:r>
          </w:p>
        </w:tc>
        <w:tc>
          <w:tcPr>
            <w:tcW w:w="1453" w:type="dxa"/>
          </w:tcPr>
          <w:p w14:paraId="2CAF0E7A" w14:textId="43EC362F" w:rsidR="007C5387" w:rsidRPr="00404C2C" w:rsidRDefault="000833CB" w:rsidP="007C5387">
            <w:pPr>
              <w:pStyle w:val="TableEntry"/>
            </w:pPr>
            <w:r w:rsidRPr="00404C2C">
              <w:t>PCC TF-X.</w:t>
            </w:r>
            <w:r>
              <w:t>6.3</w:t>
            </w:r>
          </w:p>
        </w:tc>
      </w:tr>
    </w:tbl>
    <w:commentRangeEnd w:id="71"/>
    <w:p w14:paraId="45821641" w14:textId="77777777" w:rsidR="00B77E23" w:rsidRPr="00404C2C" w:rsidRDefault="00EC25D6" w:rsidP="00213840">
      <w:pPr>
        <w:pStyle w:val="BodyText"/>
      </w:pPr>
      <w:r>
        <w:rPr>
          <w:rStyle w:val="CommentReference"/>
        </w:rPr>
        <w:commentReference w:id="71"/>
      </w:r>
    </w:p>
    <w:p w14:paraId="2F19CEE6" w14:textId="520277AF" w:rsidR="00CF283F" w:rsidRDefault="00CF283F">
      <w:pPr>
        <w:pStyle w:val="Heading2"/>
      </w:pPr>
      <w:bookmarkStart w:id="72" w:name="_Toc32660919"/>
      <w:r w:rsidRPr="00404C2C">
        <w:t>X.</w:t>
      </w:r>
      <w:r w:rsidR="00AF472E" w:rsidRPr="00404C2C">
        <w:t>4</w:t>
      </w:r>
      <w:r w:rsidR="005F21E7" w:rsidRPr="00404C2C">
        <w:t xml:space="preserve"> </w:t>
      </w:r>
      <w:r w:rsidR="004A011A">
        <w:t>ACDC</w:t>
      </w:r>
      <w:r w:rsidRPr="00404C2C">
        <w:t xml:space="preserve"> </w:t>
      </w:r>
      <w:bookmarkEnd w:id="64"/>
      <w:bookmarkEnd w:id="65"/>
      <w:r w:rsidR="00167DB7" w:rsidRPr="00404C2C">
        <w:t>Overview</w:t>
      </w:r>
      <w:bookmarkEnd w:id="72"/>
    </w:p>
    <w:p w14:paraId="46D48E62" w14:textId="1D54FB45" w:rsidR="00F4069D" w:rsidRDefault="00373F05" w:rsidP="00373F05">
      <w:pPr>
        <w:pStyle w:val="BodyText"/>
      </w:pPr>
      <w:r>
        <w:t xml:space="preserve">Assessments are the principle means by which numerous forms of data regarding physical function, mental/cognitive status, social determinants of health, and patient reported outcomes are collected.  </w:t>
      </w:r>
      <w:r w:rsidR="00F4069D">
        <w:t>These are variously known as assessments, screening instruments, scales, scores, questionnaires</w:t>
      </w:r>
    </w:p>
    <w:p w14:paraId="700F76F9" w14:textId="00FC0883" w:rsidR="00373F05" w:rsidRDefault="00373F05" w:rsidP="00373F05">
      <w:pPr>
        <w:pStyle w:val="BodyText"/>
      </w:pPr>
      <w:r>
        <w:t>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instruments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3" w:name="_Toc32660920"/>
      <w:r w:rsidRPr="00404C2C">
        <w:t>X.</w:t>
      </w:r>
      <w:r w:rsidR="00AF472E" w:rsidRPr="00404C2C">
        <w:t>4</w:t>
      </w:r>
      <w:r w:rsidR="00167DB7" w:rsidRPr="00404C2C">
        <w:t>.1 Concepts</w:t>
      </w:r>
      <w:bookmarkEnd w:id="73"/>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example of an assessment instrument is the American College of 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Many assessment instruments were originally implemented as paper forms, but with the growth of the web, these 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033C37D3" w:rsidR="003A17EE" w:rsidRDefault="003A17EE" w:rsidP="003A17EE">
      <w:pPr>
        <w:pStyle w:val="BodyText"/>
      </w:pPr>
      <w:r>
        <w:t xml:space="preserve">The ACDC profile focuses on steps 2 through 5 of </w:t>
      </w:r>
      <w:r w:rsidR="00686188">
        <w:t>the</w:t>
      </w:r>
      <w:r>
        <w:t xml:space="preserve"> model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t xml:space="preserve">support </w:t>
      </w:r>
      <w:r w:rsidR="00686273">
        <w:t xml:space="preserve">assessment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7C368790" w14:textId="77777777" w:rsidR="00686188" w:rsidRDefault="00550BD4" w:rsidP="009A0049">
      <w:pPr>
        <w:pStyle w:val="BodyText"/>
      </w:pPr>
      <w:r>
        <w:t xml:space="preserve">The second </w:t>
      </w:r>
      <w:r w:rsidR="004E6036">
        <w:t>use case</w:t>
      </w:r>
      <w:r>
        <w:t xml:space="preserve"> in this profile </w:t>
      </w:r>
      <w:r w:rsidR="00686188">
        <w:t>addresses</w:t>
      </w:r>
      <w:r>
        <w:t xml:space="preserve"> steps 3 through 5 in Figure X.4.1-1, which is the execution of the assessment instrument.</w:t>
      </w:r>
    </w:p>
    <w:p w14:paraId="2C55B37C" w14:textId="77777777" w:rsidR="00686188" w:rsidRDefault="00686188" w:rsidP="00686188">
      <w:pPr>
        <w:pStyle w:val="Heading4"/>
      </w:pPr>
      <w:bookmarkStart w:id="74" w:name="_Toc32660921"/>
      <w:r>
        <w:t>X.4.1.1 Use of Assessment Instrument Results</w:t>
      </w:r>
      <w:bookmarkEnd w:id="74"/>
    </w:p>
    <w:p w14:paraId="68BD0D5D" w14:textId="743E20D7" w:rsidR="00686188" w:rsidRDefault="00686188" w:rsidP="00686188">
      <w:r>
        <w:t>This profile makes no assumptions about how assessment results are used after they are returned to the Assessment Requestor application.  The results may be stored in the provider’s health IT system, they may be used to produce other information that is stored in the patient’s chart, data may be extracted from the assessment to produce a care plan, they may be discussed with the patient, et cetera.  There is no responsibility on the receiving system to persist or store the results or otherwise make them accessible for future use, they may simply be discarded after being produced and acted upon</w:t>
      </w:r>
      <w:r w:rsidR="000C2F6C">
        <w:t>.  There may be some requirements in the providers jurisdiction that requires that the data used in the assessment be persisted in some way, that is outside of the scope of this profile</w:t>
      </w:r>
      <w:r w:rsidR="000C2F6C">
        <w:rPr>
          <w:rStyle w:val="FootnoteReference"/>
        </w:rPr>
        <w:footnoteReference w:id="10"/>
      </w:r>
      <w:r w:rsidR="000C2F6C">
        <w:t>.</w:t>
      </w:r>
    </w:p>
    <w:p w14:paraId="2C977484" w14:textId="64F3418D" w:rsidR="004E6036" w:rsidRPr="003A17EE" w:rsidRDefault="00686188" w:rsidP="00686188">
      <w:r>
        <w:t xml:space="preserve">This profile does require that the Assessment Requestor actor expose a FHIR endpoint that supports the QuestionnaireResponse create operation.  That does not create a commitment on the Assessment Requestor actor to expose endpoints supporting the read or search operations.  It is simply a convenience used to enable a stateless application to be launched and “return” results from its operations. </w:t>
      </w:r>
    </w:p>
    <w:p w14:paraId="54583990" w14:textId="77777777" w:rsidR="00126A38" w:rsidRPr="00404C2C" w:rsidRDefault="00126A38">
      <w:pPr>
        <w:pStyle w:val="Heading3"/>
      </w:pPr>
      <w:bookmarkStart w:id="75" w:name="_Toc32660922"/>
      <w:r w:rsidRPr="00404C2C">
        <w:t>X.4.2 Use Cases</w:t>
      </w:r>
      <w:bookmarkEnd w:id="75"/>
    </w:p>
    <w:p w14:paraId="57A53249" w14:textId="20204562" w:rsidR="00FD6B22" w:rsidRPr="00404C2C" w:rsidRDefault="007773C8" w:rsidP="00623821">
      <w:pPr>
        <w:pStyle w:val="Heading4"/>
      </w:pPr>
      <w:bookmarkStart w:id="76" w:name="_Toc32660923"/>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EC75C8">
        <w:t>Finding an Assessment</w:t>
      </w:r>
      <w:bookmarkEnd w:id="76"/>
      <w:r w:rsidR="00012DDB">
        <w:t xml:space="preserve"> Instrument</w:t>
      </w:r>
    </w:p>
    <w:p w14:paraId="47AB9149" w14:textId="77777777" w:rsidR="003D499E" w:rsidRDefault="007773C8">
      <w:pPr>
        <w:pStyle w:val="Heading5"/>
      </w:pPr>
      <w:bookmarkStart w:id="77" w:name="_Toc32660924"/>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7"/>
    </w:p>
    <w:p w14:paraId="20263FD8" w14:textId="48E9AD56" w:rsidR="0068562F" w:rsidRDefault="0068562F" w:rsidP="00D03942">
      <w:r w:rsidRPr="0068562F">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sidR="00F40CB6">
        <w:t xml:space="preserve">  Their EHR will be able to perform the assessment once it has been acquired.</w:t>
      </w:r>
    </w:p>
    <w:p w14:paraId="7A9782F1" w14:textId="5AF5BB7B" w:rsidR="005F21E7" w:rsidRPr="00404C2C" w:rsidRDefault="005F21E7">
      <w:pPr>
        <w:pStyle w:val="Heading5"/>
      </w:pPr>
      <w:bookmarkStart w:id="78" w:name="_Toc32660925"/>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8"/>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DF1541" w14:textId="6F39ADDA" w:rsidR="00807FCF" w:rsidRPr="007C1AAC" w:rsidRDefault="00807FCF"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6"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">
                <v:shape id="_x0000_s1037" type="#_x0000_t75" style="position:absolute;width:54857;height:21577;visibility:visible;mso-wrap-style:square">
                  <v:fill o:detectmouseclick="t"/>
                  <v:path o:connecttype="none"/>
                </v:shape>
                <v:line id="Line 12" o:spid="_x0000_s1038"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39"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807FCF" w:rsidRPr="002E0FB4" w:rsidRDefault="00807FCF"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0"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1"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2"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3"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807FCF" w:rsidRPr="007C1AAC" w:rsidRDefault="00807FCF" w:rsidP="0028263B">
                        <w:pPr>
                          <w:spacing w:before="0"/>
                          <w:jc w:val="center"/>
                          <w:rPr>
                            <w:sz w:val="22"/>
                            <w:szCs w:val="22"/>
                          </w:rPr>
                        </w:pPr>
                        <w:r w:rsidRPr="0028263B">
                          <w:rPr>
                            <w:sz w:val="22"/>
                            <w:szCs w:val="22"/>
                          </w:rPr>
                          <w:t>Clinical Knowledge Resource Repository</w:t>
                        </w:r>
                      </w:p>
                    </w:txbxContent>
                  </v:textbox>
                </v:shape>
                <v:shape id="Text Box 11" o:spid="_x0000_s1044"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807FCF" w:rsidRPr="007C1AAC" w:rsidRDefault="00807FCF" w:rsidP="0028263B">
                        <w:pPr>
                          <w:jc w:val="center"/>
                          <w:rPr>
                            <w:sz w:val="22"/>
                            <w:szCs w:val="22"/>
                          </w:rPr>
                        </w:pPr>
                        <w:r w:rsidRPr="0028263B">
                          <w:rPr>
                            <w:sz w:val="22"/>
                            <w:szCs w:val="22"/>
                          </w:rPr>
                          <w:t>Artifact Consumer</w:t>
                        </w:r>
                      </w:p>
                    </w:txbxContent>
                  </v:textbox>
                </v:shape>
                <v:line id="Line 17" o:spid="_x0000_s1045"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6"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807FCF" w:rsidRPr="0028263B" w:rsidRDefault="00807FCF" w:rsidP="0028263B">
                        <w:pPr>
                          <w:spacing w:before="0"/>
                          <w:jc w:val="center"/>
                          <w:rPr>
                            <w:sz w:val="18"/>
                            <w:szCs w:val="22"/>
                          </w:rPr>
                        </w:pPr>
                        <w:r w:rsidRPr="0028263B">
                          <w:rPr>
                            <w:sz w:val="18"/>
                            <w:szCs w:val="22"/>
                          </w:rPr>
                          <w:t xml:space="preserve">Query Artifact </w:t>
                        </w:r>
                      </w:p>
                      <w:p w14:paraId="1B7AAFF8" w14:textId="2B963B82" w:rsidR="00807FCF" w:rsidRPr="002E0FB4" w:rsidRDefault="00807FCF"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7"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48"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49"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0"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1"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2"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807FCF" w:rsidRPr="00D25804" w:rsidRDefault="00807FCF"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3"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807FCF" w:rsidRDefault="00807FCF" w:rsidP="0028263B">
                        <w:pPr>
                          <w:pStyle w:val="NormalWeb"/>
                          <w:spacing w:before="0" w:line="276" w:lineRule="auto"/>
                          <w:jc w:val="center"/>
                          <w:rPr>
                            <w:sz w:val="18"/>
                            <w:szCs w:val="18"/>
                          </w:rPr>
                        </w:pPr>
                        <w:r>
                          <w:rPr>
                            <w:sz w:val="18"/>
                            <w:szCs w:val="18"/>
                          </w:rPr>
                          <w:t xml:space="preserve">Retrieve Artifact </w:t>
                        </w:r>
                      </w:p>
                      <w:p w14:paraId="2BFC8A41" w14:textId="5BF43703" w:rsidR="00807FCF" w:rsidRDefault="00807FCF"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79" w:name="_Toc32660926"/>
      <w:bookmarkStart w:id="80" w:name="_Toc452542495"/>
      <w:r w:rsidRPr="00404C2C">
        <w:t>X.4.2.</w:t>
      </w:r>
      <w:r w:rsidR="00B91CC7" w:rsidRPr="00404C2C">
        <w:t>2</w:t>
      </w:r>
      <w:r w:rsidRPr="00404C2C">
        <w:t xml:space="preserve"> Use Case #2: </w:t>
      </w:r>
      <w:r w:rsidR="00DE353C">
        <w:t>Executing the Assessment Instrument</w:t>
      </w:r>
      <w:bookmarkEnd w:id="79"/>
    </w:p>
    <w:p w14:paraId="47D2F657" w14:textId="30A137BC" w:rsidR="00BA4613" w:rsidRPr="00404C2C" w:rsidRDefault="00B91CC7" w:rsidP="00623821">
      <w:pPr>
        <w:pStyle w:val="Heading5"/>
      </w:pPr>
      <w:bookmarkStart w:id="81" w:name="_Toc32660927"/>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1"/>
    </w:p>
    <w:p w14:paraId="5EAA31FF" w14:textId="3ABFDD26" w:rsidR="00A671ED" w:rsidRDefault="0068562F" w:rsidP="00F26C31">
      <w:pPr>
        <w:pStyle w:val="BodyText"/>
      </w:pPr>
      <w:r w:rsidRPr="0068562F">
        <w:t xml:space="preserve">In the second use case, the care provider organization wants to </w:t>
      </w:r>
      <w:r w:rsidR="00E60B8A">
        <w:t xml:space="preserve">assess a patient using </w:t>
      </w:r>
      <w:r w:rsidR="00122CAB">
        <w:t xml:space="preserve">the retrieved </w:t>
      </w:r>
      <w:r w:rsidR="00BC2E6F">
        <w:t xml:space="preserve">or identified </w:t>
      </w:r>
      <w:r w:rsidRPr="0068562F">
        <w:t xml:space="preserve">assessment in their </w:t>
      </w:r>
      <w:r w:rsidR="00E60B8A">
        <w:t xml:space="preserve">health IT </w:t>
      </w:r>
      <w:r w:rsidRPr="0068562F">
        <w:t xml:space="preserve">system and be able to </w:t>
      </w:r>
      <w:r w:rsidR="00BC2E6F">
        <w:t xml:space="preserve">collect </w:t>
      </w:r>
      <w:r w:rsidRPr="0068562F">
        <w:t>the results of this assessment</w:t>
      </w:r>
      <w:r w:rsidR="00DE353C">
        <w:t xml:space="preserve"> for a given patient</w:t>
      </w:r>
      <w:r w:rsidRPr="0068562F">
        <w:t>.</w:t>
      </w:r>
      <w:r w:rsidR="00E60B8A">
        <w:t xml:space="preserve">  This process may be initiated through the user’s EHR, a separate application or device, a patient portal, et cetera.</w:t>
      </w:r>
    </w:p>
    <w:p w14:paraId="34F51B76" w14:textId="100CC004" w:rsidR="009A0049" w:rsidRDefault="009A0049" w:rsidP="009A0049">
      <w:pPr>
        <w:pStyle w:val="BodyText"/>
      </w:pPr>
      <w:r>
        <w:t>In this use case, there are several possible ways the assessment data can be collected.</w:t>
      </w:r>
    </w:p>
    <w:p w14:paraId="2A917AC8" w14:textId="617643C0" w:rsidR="009A0049" w:rsidRDefault="009A0049" w:rsidP="009A0049">
      <w:pPr>
        <w:pStyle w:val="BodyText"/>
        <w:numPr>
          <w:ilvl w:val="0"/>
          <w:numId w:val="21"/>
        </w:numPr>
      </w:pPr>
      <w:r>
        <w:t xml:space="preserve">The provider’s Health IT system can invoke a separate application that can interpret the assessment instrument and collect data on the patient, returning it to the health IT solution.  </w:t>
      </w:r>
    </w:p>
    <w:p w14:paraId="513CE079" w14:textId="46ED6BBF" w:rsidR="009A0049" w:rsidRDefault="009A0049" w:rsidP="009A0049">
      <w:pPr>
        <w:pStyle w:val="BodyText"/>
        <w:numPr>
          <w:ilvl w:val="0"/>
          <w:numId w:val="21"/>
        </w:numPr>
      </w:pPr>
      <w:r>
        <w:t xml:space="preserve">A separate application can be launched </w:t>
      </w:r>
      <w:r w:rsidR="00D15D64">
        <w:t xml:space="preserve">either manually by the provider or through an integration method not specified by this guide.  This application will </w:t>
      </w:r>
      <w:r>
        <w:t>integrate with the provider’s Health IT system</w:t>
      </w:r>
      <w:r w:rsidR="00D15D64">
        <w:t xml:space="preserve"> to </w:t>
      </w:r>
      <w:r>
        <w:t>determine</w:t>
      </w:r>
      <w:r w:rsidR="00D15D64">
        <w:t xml:space="preserve"> </w:t>
      </w:r>
      <w:r>
        <w:t>which assessment is to be performed, for which patient and which encounter</w:t>
      </w:r>
      <w:r w:rsidR="00D15D64">
        <w:t xml:space="preserve">.  It will </w:t>
      </w:r>
      <w:r>
        <w:t xml:space="preserve">then collect the data and return </w:t>
      </w:r>
      <w:r w:rsidR="00D15D64">
        <w:t xml:space="preserve">it </w:t>
      </w:r>
      <w:r>
        <w:t>the EHR attached to the correct patient and encounter.</w:t>
      </w:r>
      <w:r w:rsidRPr="009A0049">
        <w:t xml:space="preserve"> </w:t>
      </w:r>
    </w:p>
    <w:p w14:paraId="2A202120" w14:textId="40545371" w:rsidR="009A0049" w:rsidRPr="003A17EE" w:rsidRDefault="009A0049" w:rsidP="009A0049">
      <w:pPr>
        <w:pStyle w:val="BodyText"/>
        <w:numPr>
          <w:ilvl w:val="0"/>
          <w:numId w:val="21"/>
        </w:numPr>
      </w:pPr>
      <w:r>
        <w:t>The provider’s Health IT system can initiate data capture on its own forms, using the data describing the assessment instrument.  To implement this option, the health IT system needs to correctly interpret instrument description, collect the data and do what it deems necessary with the data that was collected (e.g., create observations or other resources, store a questionnaire response, et cetera).  Because this case can be completely managed by the provider’s Health IT system when the questionnaire items are provided, it is not addressed within this profile.</w:t>
      </w:r>
    </w:p>
    <w:p w14:paraId="2ECEDADB" w14:textId="3656D298" w:rsidR="00DE353C" w:rsidRDefault="00DE353C" w:rsidP="00DE353C">
      <w:pPr>
        <w:pStyle w:val="BodyText"/>
      </w:pPr>
      <w:r>
        <w:t xml:space="preserve">During the execution of this use case, the software performing the assessment may </w:t>
      </w:r>
      <w:r w:rsidR="005478CB">
        <w:t>collect data already known about the patient that is stored in the health IT system that will receive the assessment results.</w:t>
      </w:r>
      <w:r w:rsidR="00E60B8A">
        <w:t xml:space="preserve">  </w:t>
      </w:r>
      <w:r w:rsidR="00C038BD">
        <w:t xml:space="preserve">When the EHR Launch option is used, this data can be accessed via FHIR </w:t>
      </w:r>
      <w:r w:rsidR="00FC7BB4">
        <w:t>resources from the launching EHR system.</w:t>
      </w:r>
    </w:p>
    <w:p w14:paraId="502C757D" w14:textId="4D038F4C" w:rsidR="00F26C31" w:rsidRPr="00404C2C" w:rsidRDefault="00F26C31">
      <w:pPr>
        <w:pStyle w:val="Heading5"/>
        <w:rPr>
          <w:bCs/>
        </w:rPr>
      </w:pPr>
      <w:bookmarkStart w:id="82" w:name="_Toc32660928"/>
      <w:r w:rsidRPr="00404C2C">
        <w:t>X.4.2.</w:t>
      </w:r>
      <w:r w:rsidR="00012CC6" w:rsidRPr="00404C2C">
        <w:t>2.2</w:t>
      </w:r>
      <w:r w:rsidRPr="00404C2C">
        <w:t xml:space="preserve"> </w:t>
      </w:r>
      <w:commentRangeStart w:id="83"/>
      <w:r w:rsidR="002D78A4" w:rsidRPr="00404C2C">
        <w:t>Use Case #2</w:t>
      </w:r>
      <w:r w:rsidR="009A0049">
        <w:t xml:space="preserve"> </w:t>
      </w:r>
      <w:r w:rsidRPr="00404C2C">
        <w:rPr>
          <w:bCs/>
        </w:rPr>
        <w:t>Process Flow</w:t>
      </w:r>
      <w:commentRangeEnd w:id="83"/>
      <w:r w:rsidR="008D5899">
        <w:rPr>
          <w:rStyle w:val="CommentReference"/>
          <w:rFonts w:ascii="Times New Roman" w:hAnsi="Times New Roman"/>
          <w:b w:val="0"/>
          <w:kern w:val="0"/>
        </w:rPr>
        <w:commentReference w:id="83"/>
      </w:r>
      <w:r w:rsidR="009A0049">
        <w:rPr>
          <w:bCs/>
        </w:rPr>
        <w:t>s</w:t>
      </w:r>
      <w:bookmarkEnd w:id="82"/>
    </w:p>
    <w:p w14:paraId="6EB8F661" w14:textId="14A1A803"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18B7475F" w14:textId="3A329DF6" w:rsidR="00F6529B" w:rsidRDefault="00F6529B" w:rsidP="00404C2C">
      <w:pPr>
        <w:pStyle w:val="BodyText"/>
      </w:pPr>
      <w:r>
        <w:t xml:space="preserve">This first step may be implemented via process in which the healthcare provider orders an assessment be </w:t>
      </w:r>
      <w:r w:rsidR="00FC7BB4">
        <w:t>performed or</w:t>
      </w:r>
      <w:r>
        <w:t xml:space="preserve"> </w:t>
      </w:r>
      <w:r w:rsidR="00FC7BB4">
        <w:t>may be initiated via a SMART on FHIR EHR Launch flow.  At the end of this step, the patient or provider is presented with a user interface that enables them to complete the assessment.</w:t>
      </w:r>
    </w:p>
    <w:p w14:paraId="5674EB84" w14:textId="608A774E" w:rsidR="005478CB" w:rsidRDefault="005478CB" w:rsidP="00404C2C">
      <w:pPr>
        <w:pStyle w:val="BodyText"/>
      </w:pPr>
      <w:r>
        <w:t xml:space="preserve">The next step performs the assessment.  During this step, the assessor </w:t>
      </w:r>
      <w:r w:rsidR="00E60B8A">
        <w:t>may</w:t>
      </w:r>
      <w:r>
        <w:t xml:space="preserve"> collect </w:t>
      </w:r>
      <w:r w:rsidR="00FC7BB4">
        <w:t xml:space="preserve">additional </w:t>
      </w:r>
      <w:r>
        <w:t>data from the receiving health IT system to facilitate completion of the assessment.</w:t>
      </w:r>
      <w:r w:rsidR="00FC7BB4">
        <w:t xml:space="preserve">  The software performing the assessment may connect to the user’s health IT system in order to perform queries (e.g., using the IHE QEDm or PDQm profile, or through other methods).</w:t>
      </w:r>
    </w:p>
    <w:p w14:paraId="1D227E9E" w14:textId="38F59CA7" w:rsidR="005478CB" w:rsidRPr="00404C2C" w:rsidRDefault="005478CB" w:rsidP="00404C2C">
      <w:pPr>
        <w:pStyle w:val="BodyText"/>
      </w:pPr>
      <w:r>
        <w:t xml:space="preserve">Upon completion of the assessment, the assessor </w:t>
      </w:r>
      <w:r w:rsidR="00E60B8A">
        <w:t xml:space="preserve">records the results of the assessment in a QuestionnaireResponse resource stored by the Assessment Requestor </w:t>
      </w:r>
      <w:r w:rsidR="00973F41">
        <w:t>actor and</w:t>
      </w:r>
      <w:r w:rsidR="00FC7BB4">
        <w:t xml:space="preserve"> sends it to the Assessment Requestor.</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6B7927DF">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B1D9EE" w14:textId="77777777" w:rsidR="00807FCF" w:rsidRPr="007C1AAC" w:rsidRDefault="00807FCF"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231AB" w14:textId="77777777" w:rsidR="00807FCF" w:rsidRPr="007C1AAC" w:rsidRDefault="00807FCF"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solid"/>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4"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">
                <v:line id="Line 12" o:spid="_x0000_s105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6"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555CE830" w:rsidR="00807FCF" w:rsidRPr="002E0FB4" w:rsidRDefault="00807FCF" w:rsidP="005478CB">
                        <w:pPr>
                          <w:jc w:val="center"/>
                          <w:rPr>
                            <w:sz w:val="20"/>
                          </w:rPr>
                        </w:pPr>
                        <w:r>
                          <w:rPr>
                            <w:sz w:val="18"/>
                            <w:szCs w:val="22"/>
                          </w:rPr>
                          <w:t>Request Assessment</w:t>
                        </w:r>
                        <w:r>
                          <w:rPr>
                            <w:sz w:val="18"/>
                            <w:szCs w:val="22"/>
                          </w:rPr>
                          <w:br/>
                        </w:r>
                        <w:r w:rsidRPr="00143B7E">
                          <w:rPr>
                            <w:sz w:val="18"/>
                            <w:szCs w:val="22"/>
                          </w:rPr>
                          <w:t>[PCC-X</w:t>
                        </w:r>
                        <w:r>
                          <w:rPr>
                            <w:sz w:val="18"/>
                            <w:szCs w:val="22"/>
                          </w:rPr>
                          <w:t>3</w:t>
                        </w:r>
                        <w:r w:rsidRPr="00143B7E">
                          <w:rPr>
                            <w:sz w:val="18"/>
                            <w:szCs w:val="22"/>
                          </w:rPr>
                          <w:t>]</w:t>
                        </w:r>
                      </w:p>
                      <w:p w14:paraId="6064A8F0" w14:textId="77777777" w:rsidR="00807FCF" w:rsidRPr="002E0FB4" w:rsidRDefault="00807FCF" w:rsidP="005478CB">
                        <w:pPr>
                          <w:jc w:val="center"/>
                          <w:rPr>
                            <w:sz w:val="18"/>
                            <w:szCs w:val="22"/>
                          </w:rPr>
                        </w:pPr>
                        <w:r w:rsidRPr="002E0FB4">
                          <w:rPr>
                            <w:sz w:val="18"/>
                            <w:szCs w:val="22"/>
                          </w:rPr>
                          <w:t>Message 1</w:t>
                        </w:r>
                      </w:p>
                    </w:txbxContent>
                  </v:textbox>
                </v:shape>
                <v:line id="Line 14" o:spid="_x0000_s105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5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5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807FCF" w:rsidRPr="007C1AAC" w:rsidRDefault="00807FCF" w:rsidP="005478CB">
                        <w:pPr>
                          <w:jc w:val="center"/>
                          <w:rPr>
                            <w:sz w:val="22"/>
                            <w:szCs w:val="22"/>
                          </w:rPr>
                        </w:pPr>
                        <w:r w:rsidRPr="00C60DD5">
                          <w:rPr>
                            <w:sz w:val="22"/>
                            <w:szCs w:val="22"/>
                          </w:rPr>
                          <w:t>Assessor</w:t>
                        </w:r>
                      </w:p>
                    </w:txbxContent>
                  </v:textbox>
                </v:shape>
                <v:shape id="Text Box 11" o:spid="_x0000_s106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807FCF" w:rsidRPr="007C1AAC" w:rsidRDefault="00807FCF" w:rsidP="005478CB">
                        <w:pPr>
                          <w:jc w:val="center"/>
                          <w:rPr>
                            <w:sz w:val="22"/>
                            <w:szCs w:val="22"/>
                          </w:rPr>
                        </w:pPr>
                        <w:r>
                          <w:rPr>
                            <w:sz w:val="22"/>
                            <w:szCs w:val="22"/>
                          </w:rPr>
                          <w:t>Assessment Requestor</w:t>
                        </w:r>
                      </w:p>
                    </w:txbxContent>
                  </v:textbox>
                </v:shape>
                <v:line id="Line 17" o:spid="_x0000_s106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shape id="Text Box 13" o:spid="_x0000_s106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0025F7A3" w:rsidR="00807FCF" w:rsidRPr="002E0FB4" w:rsidRDefault="00012DDB" w:rsidP="005478CB">
                        <w:pPr>
                          <w:spacing w:before="0"/>
                          <w:jc w:val="center"/>
                          <w:rPr>
                            <w:sz w:val="20"/>
                          </w:rPr>
                        </w:pPr>
                        <w:r>
                          <w:rPr>
                            <w:sz w:val="18"/>
                            <w:szCs w:val="22"/>
                          </w:rPr>
                          <w:t>Report</w:t>
                        </w:r>
                        <w:r w:rsidR="00807FCF">
                          <w:rPr>
                            <w:sz w:val="18"/>
                            <w:szCs w:val="22"/>
                          </w:rPr>
                          <w:t xml:space="preserve"> Assessment</w:t>
                        </w:r>
                        <w:r w:rsidR="00807FCF">
                          <w:rPr>
                            <w:sz w:val="18"/>
                            <w:szCs w:val="22"/>
                          </w:rPr>
                          <w:br/>
                        </w:r>
                        <w:r w:rsidR="00807FCF" w:rsidRPr="00143B7E">
                          <w:rPr>
                            <w:sz w:val="18"/>
                            <w:szCs w:val="22"/>
                          </w:rPr>
                          <w:t>[PCC-X</w:t>
                        </w:r>
                        <w:r w:rsidR="00807FCF">
                          <w:rPr>
                            <w:sz w:val="18"/>
                            <w:szCs w:val="22"/>
                          </w:rPr>
                          <w:t>4</w:t>
                        </w:r>
                        <w:r w:rsidR="00807FCF" w:rsidRPr="00143B7E">
                          <w:rPr>
                            <w:sz w:val="18"/>
                            <w:szCs w:val="22"/>
                          </w:rPr>
                          <w:t>]</w:t>
                        </w:r>
                      </w:p>
                      <w:p w14:paraId="778CB32B" w14:textId="77777777" w:rsidR="00807FCF" w:rsidRPr="002E0FB4" w:rsidRDefault="00807FCF" w:rsidP="005478CB">
                        <w:pPr>
                          <w:jc w:val="center"/>
                          <w:rPr>
                            <w:sz w:val="18"/>
                            <w:szCs w:val="22"/>
                          </w:rPr>
                        </w:pPr>
                        <w:r w:rsidRPr="002E0FB4">
                          <w:rPr>
                            <w:sz w:val="18"/>
                            <w:szCs w:val="22"/>
                          </w:rPr>
                          <w:t>Message 1</w:t>
                        </w:r>
                      </w:p>
                      <w:p w14:paraId="6BC266D7" w14:textId="77777777" w:rsidR="00807FCF" w:rsidRPr="002E0FB4" w:rsidRDefault="00807FCF" w:rsidP="005478CB">
                        <w:pPr>
                          <w:spacing w:before="0" w:line="276" w:lineRule="auto"/>
                          <w:jc w:val="center"/>
                          <w:rPr>
                            <w:sz w:val="18"/>
                            <w:szCs w:val="22"/>
                          </w:rPr>
                        </w:pPr>
                      </w:p>
                    </w:txbxContent>
                  </v:textbox>
                </v:shape>
                <v:rect id="Rectangle 16" o:spid="_x0000_s106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10F50545" w:rsidR="00303E20" w:rsidRDefault="00303E20" w:rsidP="00623821">
      <w:pPr>
        <w:pStyle w:val="Heading2"/>
      </w:pPr>
      <w:bookmarkStart w:id="84" w:name="_Toc32660929"/>
      <w:bookmarkEnd w:id="80"/>
      <w:r w:rsidRPr="00404C2C">
        <w:t>X.</w:t>
      </w:r>
      <w:r w:rsidR="00AF472E" w:rsidRPr="00404C2C">
        <w:t>5</w:t>
      </w:r>
      <w:r w:rsidR="005F21E7" w:rsidRPr="00404C2C">
        <w:t xml:space="preserve"> </w:t>
      </w:r>
      <w:r w:rsidR="004A011A">
        <w:t>ACDC</w:t>
      </w:r>
      <w:r w:rsidRPr="00404C2C">
        <w:t xml:space="preserve"> Security Considerations</w:t>
      </w:r>
      <w:bookmarkEnd w:id="84"/>
    </w:p>
    <w:p w14:paraId="0C6C9808" w14:textId="77777777" w:rsidR="00871192" w:rsidRDefault="00871192" w:rsidP="00871192">
      <w:pPr>
        <w:pStyle w:val="BodyText"/>
      </w:pPr>
      <w:r w:rsidRPr="00404C2C">
        <w:t>See ITI TF-2.x Appendix Z.8 “Mobile Security Considerations”</w:t>
      </w:r>
      <w:r>
        <w:t xml:space="preserve"> for general background on “Mobile” security considerations, and recommendations regarding security.</w:t>
      </w:r>
    </w:p>
    <w:p w14:paraId="3D1132FD" w14:textId="6B7CF673" w:rsidR="00871192" w:rsidRDefault="00871192" w:rsidP="00871192">
      <w:pPr>
        <w:pStyle w:val="BodyText"/>
      </w:pPr>
      <w:r>
        <w:t xml:space="preserve">The ACDC profile provides an API for accessing data element level details that are identifiable to a specific </w:t>
      </w:r>
      <w:r w:rsidR="00F4069D">
        <w:t>p</w:t>
      </w:r>
      <w:r>
        <w:t xml:space="preserve">atient. All the data communicated, including the query parameters, should be considered </w:t>
      </w:r>
      <w:r w:rsidR="00F4069D">
        <w:t>p</w:t>
      </w:r>
      <w:r>
        <w:t xml:space="preserve">atient </w:t>
      </w:r>
      <w:r w:rsidR="00F4069D">
        <w:t>i</w:t>
      </w:r>
      <w:r>
        <w:t xml:space="preserve">dentifiable </w:t>
      </w:r>
      <w:r w:rsidR="00F4069D">
        <w:t>information (PII)</w:t>
      </w:r>
      <w:r>
        <w:t xml:space="preserve">. </w:t>
      </w:r>
      <w:r w:rsidR="00F4069D">
        <w:t xml:space="preserve">Assessments may also include information protected about other individuals and should be considered individually identifiable information (III).  </w:t>
      </w:r>
      <w:r>
        <w:t xml:space="preserve">The grouping with IUA, or some similar user authentication and authorization solution, is critical for enforcing privacy and security requirements. All accesses to this data should be recorded as audit log for security surveillance and </w:t>
      </w:r>
      <w:r w:rsidR="00F4069D">
        <w:t>p</w:t>
      </w:r>
      <w:r>
        <w:t>rivacy reporting. These topics are discussed in Appendix Z.8 with recommendations.</w:t>
      </w:r>
    </w:p>
    <w:p w14:paraId="07682F6C" w14:textId="7CE39103" w:rsidR="00871192" w:rsidRDefault="00871192" w:rsidP="00871192">
      <w:pPr>
        <w:pStyle w:val="BodyText"/>
      </w:pPr>
      <w:r>
        <w:t xml:space="preserve">Some data being exchanged in this profile represent the execution of an assessment, a validated instrument, for a patient.  The data in this can affect decision treatments, and so may need additional protection against data integrity and data authenticity risks.  </w:t>
      </w:r>
      <w:r w:rsidR="003E1EBB">
        <w:t xml:space="preserve">To mitigate data integrity and data authenticity risks, the Assessor may include a </w:t>
      </w:r>
      <w:r w:rsidR="003E1EBB" w:rsidRPr="006D465F">
        <w:rPr>
          <w:rStyle w:val="XMLname"/>
          <w:lang w:val="en-US"/>
        </w:rPr>
        <w:t>questionnaireresponse-signature</w:t>
      </w:r>
      <w:r w:rsidR="003E1EBB">
        <w:rPr>
          <w:rStyle w:val="FootnoteReference"/>
        </w:rPr>
        <w:footnoteReference w:id="11"/>
      </w:r>
      <w:r w:rsidR="003E1EBB">
        <w:t xml:space="preserve"> extension on the QuestionnaireResponse, or on selected </w:t>
      </w:r>
      <w:proofErr w:type="spellStart"/>
      <w:r w:rsidR="003E1EBB">
        <w:t>QuestionnaireResponse.item</w:t>
      </w:r>
      <w:proofErr w:type="spellEnd"/>
      <w:r w:rsidR="003E1EBB">
        <w:t xml:space="preserve"> elements.  </w:t>
      </w:r>
    </w:p>
    <w:p w14:paraId="706A4EF5" w14:textId="3FCF0F74"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assessment instrument should </w:t>
      </w:r>
      <w:r w:rsidR="00A2249A">
        <w:t>be encrypted during exchange</w:t>
      </w:r>
      <w:r>
        <w:t xml:space="preserve">.  Accessors of assessment instruments may need to authenticate themselves in some way before being able to access assessment instruments.  Access to specific assessment instrument content that may be implemented by a user can have financial </w:t>
      </w:r>
      <w:r w:rsidR="00F4069D">
        <w:t xml:space="preserve">or contractual </w:t>
      </w:r>
      <w:r>
        <w:t>ramifications for that user (e.g., incur charges), and should therefore be logged by both the owner and receiver of the content.</w:t>
      </w:r>
    </w:p>
    <w:p w14:paraId="36B75C40" w14:textId="08DEFF42" w:rsidR="00215CF9" w:rsidRDefault="00215CF9" w:rsidP="008E37B7">
      <w:pPr>
        <w:pStyle w:val="BodyText"/>
      </w:pPr>
      <w:r>
        <w:t>A Health IT system that is configured to support a new assessment instrument has had a significant change in functionality that should be logged.</w:t>
      </w:r>
    </w:p>
    <w:p w14:paraId="6DF329F7" w14:textId="605C6E95" w:rsidR="00A970A0" w:rsidRDefault="00A970A0" w:rsidP="008E37B7">
      <w:pPr>
        <w:pStyle w:val="BodyText"/>
      </w:pPr>
      <w:r>
        <w:t>This profile makes use of the SMART on FHIR EHR Launch protocol, and some implementations may also use the SMART on FHIR Standalone Launch protocol.</w:t>
      </w:r>
      <w:r w:rsidR="00402B85">
        <w:t xml:space="preserve">  Use of these protocols relies on OAuth2, HTTPS and TLS communications, ensuring authentication, authorization and encryption during exchanges involving PHI or III.</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5" w:name="_Toc32660930"/>
      <w:r w:rsidRPr="00404C2C">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5"/>
    </w:p>
    <w:p w14:paraId="709A6712" w14:textId="3389A7BA" w:rsidR="000C41C5" w:rsidRDefault="000833CB" w:rsidP="000833CB">
      <w:pPr>
        <w:pStyle w:val="Heading3"/>
      </w:pPr>
      <w:bookmarkStart w:id="86" w:name="_Toc32660931"/>
      <w:r>
        <w:t xml:space="preserve">X.6.1 </w:t>
      </w:r>
      <w:r w:rsidR="000C41C5">
        <w:t>PCC QEDm – Query for Existing Data</w:t>
      </w:r>
      <w:r w:rsidR="00412E06">
        <w:t xml:space="preserve"> for Mobile</w:t>
      </w:r>
      <w:bookmarkEnd w:id="86"/>
    </w:p>
    <w:p w14:paraId="517DB7BA" w14:textId="33258A9A" w:rsidR="00412E06" w:rsidRDefault="000C41C5" w:rsidP="000C41C5">
      <w:pPr>
        <w:pStyle w:val="BodyText"/>
      </w:pPr>
      <w:r>
        <w:t>An Assessor may be grouped with a Clinical Data Consumer actor from the QEDm profile to enable it to access data from the requesting system.  This grouping enables data that is already known to the requesting system to be accessed.</w:t>
      </w:r>
      <w:r w:rsidR="00412E06">
        <w:t xml:space="preserve">  </w:t>
      </w:r>
    </w:p>
    <w:p w14:paraId="2E2D0FD4" w14:textId="5DF22403" w:rsidR="000C41C5" w:rsidRDefault="00412E06" w:rsidP="000C41C5">
      <w:pPr>
        <w:pStyle w:val="BodyText"/>
      </w:pPr>
      <w:r>
        <w:t xml:space="preserve">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w:t>
      </w:r>
      <w:r w:rsidR="00497664">
        <w:t>Actor and</w:t>
      </w:r>
      <w:r>
        <w:t xml:space="preserve"> must be able to perform normally if it does not support some </w:t>
      </w:r>
      <w:r w:rsidR="00A16506">
        <w:t xml:space="preserve">of </w:t>
      </w:r>
      <w:r>
        <w:t>the additional requested scopes</w:t>
      </w:r>
      <w:r w:rsidR="00A16506">
        <w:t xml:space="preserve"> or resources</w:t>
      </w:r>
      <w:r>
        <w:t>.</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QEDm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QEDm profile, when the Assessor requests additional scopes to access clinical data, the Assessment Request shall respond with the scopes appropriate for the clinical data options that it supports.</w:t>
      </w:r>
    </w:p>
    <w:p w14:paraId="65EA61BE" w14:textId="684B853A" w:rsidR="00D123C7" w:rsidRDefault="000833CB" w:rsidP="000833CB">
      <w:pPr>
        <w:pStyle w:val="Heading3"/>
      </w:pPr>
      <w:bookmarkStart w:id="87" w:name="_Toc32660932"/>
      <w:r>
        <w:rPr>
          <w:bCs/>
        </w:rPr>
        <w:t xml:space="preserve">X.6.2 </w:t>
      </w:r>
      <w:r w:rsidR="00D123C7">
        <w:rPr>
          <w:bCs/>
        </w:rPr>
        <w:t xml:space="preserve">ITI </w:t>
      </w:r>
      <w:r w:rsidR="00F810F8">
        <w:rPr>
          <w:bCs/>
        </w:rPr>
        <w:t>PDQm</w:t>
      </w:r>
      <w:r w:rsidR="00F810F8">
        <w:t xml:space="preserve"> – Patient Demographics Query for Mobile</w:t>
      </w:r>
      <w:bookmarkEnd w:id="87"/>
    </w:p>
    <w:p w14:paraId="409BD707" w14:textId="20382D29" w:rsidR="00A16506" w:rsidRDefault="00A16506" w:rsidP="00A16506">
      <w:pPr>
        <w:pStyle w:val="BodyText"/>
      </w:pPr>
      <w:r>
        <w:t xml:space="preserve">An Assessor may be grouped with a Patient Demographics Consumer actor from the PDQm profile to enable it to access data about the patient from the requesting system.  This grouping enables demographics data that is already known to the requesting system to be accessed.  </w:t>
      </w:r>
    </w:p>
    <w:p w14:paraId="3594ED01" w14:textId="48B0B70B" w:rsidR="00A16506" w:rsidRDefault="00A16506" w:rsidP="00A16506">
      <w:pPr>
        <w:pStyle w:val="BodyText"/>
      </w:pPr>
      <w:r>
        <w:t>Given that an Assessor is grouped with the Patient Demographics Consumer actor, when the authorization process is performed, the Assessor shall negotiate for the additional scopes that it desires access to via the Patient Demographics Consumer actor in order to perform the assessment.  The Assessor Actor shall not require the Assessment Requestor to implement the Patient Demographics Supplier Actor and must be able to perform normally if the Assessment Requestor does not support some of the additional requested scopes or resources.</w:t>
      </w:r>
    </w:p>
    <w:p w14:paraId="2D550174" w14:textId="6C7485E0" w:rsidR="00A16506" w:rsidRPr="000C41C5" w:rsidRDefault="00A16506" w:rsidP="00A16506">
      <w:pPr>
        <w:pStyle w:val="BodyText"/>
      </w:pPr>
      <w:r>
        <w:t xml:space="preserve">The </w:t>
      </w:r>
      <w:r w:rsidRPr="00412E06">
        <w:t>Assessment Requestor</w:t>
      </w:r>
      <w:r>
        <w:t xml:space="preserve"> may be grouped with a </w:t>
      </w:r>
      <w:r w:rsidR="0053032F">
        <w:t>Patient Demographics Supplier</w:t>
      </w:r>
      <w:r>
        <w:t xml:space="preserve"> actor from the </w:t>
      </w:r>
      <w:r w:rsidR="0053032F">
        <w:t>PDQm</w:t>
      </w:r>
      <w:r>
        <w:t xml:space="preserve"> profile to enable it to respond to requests for </w:t>
      </w:r>
      <w:r w:rsidR="0053032F">
        <w:t xml:space="preserve">patient demographic data </w:t>
      </w:r>
      <w:r>
        <w:t xml:space="preserve">from the requesting system.  This grouping enables data that is already known to the requesting system to be accessed during the assessment process.  Given the Assessment Requestor Actor is grouped with a </w:t>
      </w:r>
      <w:r w:rsidR="0053032F">
        <w:t xml:space="preserve">Patient Demographics Supplier actor </w:t>
      </w:r>
      <w:r>
        <w:t xml:space="preserve">from the </w:t>
      </w:r>
      <w:r w:rsidR="0053032F">
        <w:t>PDQ</w:t>
      </w:r>
      <w:r>
        <w:t xml:space="preserve">m profile, when the Assessor requests additional scopes to access </w:t>
      </w:r>
      <w:r w:rsidR="0053032F">
        <w:t>patient demographics</w:t>
      </w:r>
      <w:r>
        <w:t>, the Assessment Request</w:t>
      </w:r>
      <w:r w:rsidR="0053032F">
        <w:t>or</w:t>
      </w:r>
      <w:r>
        <w:t xml:space="preserve"> shall respond with the scopes appropriate for the </w:t>
      </w:r>
      <w:r w:rsidR="0053032F">
        <w:t xml:space="preserve">patient demographics </w:t>
      </w:r>
      <w:r>
        <w:t>that it supports.</w:t>
      </w:r>
    </w:p>
    <w:p w14:paraId="55A99E78" w14:textId="5F4B457C" w:rsidR="000474EC" w:rsidRPr="00404C2C" w:rsidRDefault="000833CB" w:rsidP="000833CB">
      <w:pPr>
        <w:pStyle w:val="Heading3"/>
        <w:rPr>
          <w:highlight w:val="yellow"/>
        </w:rPr>
      </w:pPr>
      <w:bookmarkStart w:id="88" w:name="_Toc32660933"/>
      <w:r>
        <w:rPr>
          <w:bCs/>
        </w:rPr>
        <w:t xml:space="preserve">X.6.3 </w:t>
      </w:r>
      <w:r w:rsidR="00E11480" w:rsidRPr="005D6304">
        <w:rPr>
          <w:bCs/>
        </w:rPr>
        <w:t xml:space="preserve">ITI </w:t>
      </w:r>
      <w:r w:rsidR="00412E06">
        <w:rPr>
          <w:bCs/>
        </w:rPr>
        <w:t>ATNA</w:t>
      </w:r>
      <w:r w:rsidR="00486C84">
        <w:rPr>
          <w:bCs/>
        </w:rPr>
        <w:t xml:space="preserve"> </w:t>
      </w:r>
      <w:r w:rsidR="00486C84">
        <w:t>– Audit Trail and Node Authentication</w:t>
      </w:r>
      <w:bookmarkEnd w:id="88"/>
    </w:p>
    <w:bookmarkEnd w:id="66"/>
    <w:bookmarkEnd w:id="67"/>
    <w:bookmarkEnd w:id="68"/>
    <w:bookmarkEnd w:id="69"/>
    <w:bookmarkEnd w:id="70"/>
    <w:p w14:paraId="64D60E19" w14:textId="5D3D3037" w:rsidR="002859FB" w:rsidRPr="00404C2C" w:rsidRDefault="007C50C2" w:rsidP="00111CBC">
      <w:pPr>
        <w:pStyle w:val="BodyText"/>
      </w:pPr>
      <w:r>
        <w:t xml:space="preserve">The Assessment Requestor actor in this profile must be grouped with a Secure Node or Secure Application actor.  </w:t>
      </w:r>
      <w:r w:rsidR="00412E06">
        <w:t xml:space="preserve">All </w:t>
      </w:r>
      <w:r>
        <w:t xml:space="preserve">other </w:t>
      </w:r>
      <w:r w:rsidR="00412E06">
        <w:t>actors in this profile may be grouped with the Secure Node or Secure Application actors.</w:t>
      </w:r>
      <w:r w:rsidR="00497664">
        <w:t xml:space="preserve">  </w:t>
      </w:r>
      <w:r w:rsidR="004143BF">
        <w:t>The Assessor actor should be grouped with the Secure Node or Secure Application actor.  The Clinical Knowledge Resource Repository and Artifact Consumer actors may also be grouped with the Secure Node or Secure Application actors.</w:t>
      </w:r>
    </w:p>
    <w:p w14:paraId="02E7C5EE" w14:textId="77777777" w:rsidR="002859FB" w:rsidRPr="00404C2C" w:rsidRDefault="002859FB" w:rsidP="002859FB">
      <w:pPr>
        <w:pStyle w:val="PartTitle"/>
      </w:pPr>
      <w:bookmarkStart w:id="89" w:name="_Toc345074671"/>
      <w:bookmarkStart w:id="90" w:name="_Toc32660934"/>
      <w:r w:rsidRPr="00404C2C">
        <w:t>Volume 2 – Transactions</w:t>
      </w:r>
      <w:bookmarkEnd w:id="89"/>
      <w:bookmarkEnd w:id="90"/>
    </w:p>
    <w:p w14:paraId="72C9AC6E" w14:textId="12676537" w:rsidR="000645B5" w:rsidRPr="00404C2C" w:rsidRDefault="00005A40" w:rsidP="000645B5">
      <w:pPr>
        <w:pStyle w:val="EditorInstructions"/>
      </w:pPr>
      <w:bookmarkStart w:id="91" w:name="_Toc75083611"/>
      <w:r w:rsidRPr="00404C2C">
        <w:t>Add</w:t>
      </w:r>
      <w:r w:rsidR="000645B5" w:rsidRPr="00404C2C">
        <w:t xml:space="preserve"> </w:t>
      </w:r>
      <w:r w:rsidR="00601930">
        <w:t>Section</w:t>
      </w:r>
      <w:r w:rsidR="000645B5" w:rsidRPr="00404C2C">
        <w:t xml:space="preserve"> </w:t>
      </w:r>
      <w:bookmarkEnd w:id="91"/>
      <w:r w:rsidR="006800D4">
        <w:t>3.</w:t>
      </w:r>
      <w:r w:rsidR="00B71B00">
        <w:t>X1</w:t>
      </w:r>
    </w:p>
    <w:p w14:paraId="3DE8F145" w14:textId="6AE5F07F" w:rsidR="000645B5" w:rsidRPr="00404C2C" w:rsidRDefault="006800D4">
      <w:pPr>
        <w:pStyle w:val="Heading2"/>
      </w:pPr>
      <w:bookmarkStart w:id="92" w:name="_Toc466616622"/>
      <w:bookmarkStart w:id="93" w:name="_Toc469616851"/>
      <w:bookmarkStart w:id="94" w:name="_Toc32660935"/>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92"/>
      <w:bookmarkEnd w:id="93"/>
      <w:bookmarkEnd w:id="94"/>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5" w:name="_Toc466616623"/>
      <w:bookmarkStart w:id="96" w:name="_Toc469616852"/>
      <w:bookmarkStart w:id="97" w:name="_Toc32660936"/>
      <w:r>
        <w:t>3.X1</w:t>
      </w:r>
      <w:r w:rsidR="000645B5" w:rsidRPr="00404C2C">
        <w:t>.1 Scope</w:t>
      </w:r>
      <w:bookmarkEnd w:id="95"/>
      <w:bookmarkEnd w:id="96"/>
      <w:bookmarkEnd w:id="97"/>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8" w:name="_Toc466616624"/>
      <w:bookmarkStart w:id="99" w:name="_Toc469616853"/>
      <w:bookmarkStart w:id="100" w:name="_Toc32660937"/>
      <w:r>
        <w:t>3.X1</w:t>
      </w:r>
      <w:r w:rsidR="000645B5" w:rsidRPr="00404C2C">
        <w:t>.2 Actor Roles</w:t>
      </w:r>
      <w:bookmarkEnd w:id="98"/>
      <w:bookmarkEnd w:id="99"/>
      <w:bookmarkEnd w:id="100"/>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807FCF" w:rsidRDefault="00807FCF"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807FCF" w:rsidRDefault="00807FCF"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807FCF" w:rsidRDefault="00807FCF"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JAKrDCcAwAA&#10;qA4AAA4AAAAAAAAAAAAAAAAALgIAAGRycy9lMm9Eb2MueG1sUEsBAi0AFAAGAAgAAAAhAEnGqfPd&#10;AAAABQEAAA8AAAAAAAAAAAAAAAAA9gUAAGRycy9kb3ducmV2LnhtbFBLBQYAAAAABAAEAPMAAAAA&#10;Bw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807FCF" w:rsidRDefault="00807FCF" w:rsidP="006D19B8">
                        <w:pPr>
                          <w:jc w:val="center"/>
                          <w:rPr>
                            <w:sz w:val="18"/>
                          </w:rPr>
                        </w:pPr>
                        <w:r w:rsidRPr="000B04CD">
                          <w:rPr>
                            <w:sz w:val="18"/>
                          </w:rPr>
                          <w:t>Query Artifact [PCC-X1]</w:t>
                        </w:r>
                      </w:p>
                    </w:txbxContent>
                  </v:textbox>
                </v:oval>
                <v:shape id="Text Box 5" o:spid="_x0000_s106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807FCF" w:rsidRDefault="00807FCF" w:rsidP="008509CD">
                        <w:pPr>
                          <w:spacing w:before="0"/>
                          <w:jc w:val="center"/>
                          <w:rPr>
                            <w:sz w:val="18"/>
                          </w:rPr>
                        </w:pPr>
                        <w:r w:rsidRPr="000B04CD">
                          <w:rPr>
                            <w:sz w:val="18"/>
                          </w:rPr>
                          <w:t>Clinical Knowledge Resource Repository</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807FCF" w:rsidRDefault="00807FCF" w:rsidP="008509CD">
                        <w:pPr>
                          <w:spacing w:before="0"/>
                          <w:jc w:val="center"/>
                          <w:rPr>
                            <w:sz w:val="18"/>
                          </w:rPr>
                        </w:pPr>
                        <w:r w:rsidRPr="000B04CD">
                          <w:rPr>
                            <w:sz w:val="18"/>
                          </w:rPr>
                          <w:t xml:space="preserve">Artifact Consumer </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A37AD9">
      <w:pPr>
        <w:pStyle w:val="TableTitle"/>
        <w:keepLines/>
      </w:pPr>
      <w:r w:rsidRPr="00404C2C">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14E8BB1E" w14:textId="2E11EADA" w:rsidR="000645B5" w:rsidRPr="00404C2C" w:rsidRDefault="000B04CD" w:rsidP="00A37AD9">
            <w:pPr>
              <w:pStyle w:val="BodyText"/>
              <w:keepNext/>
              <w:keepLines/>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684B89F1" w14:textId="39F7B168" w:rsidR="000645B5" w:rsidRPr="00404C2C" w:rsidRDefault="00C83F49" w:rsidP="00A37AD9">
            <w:pPr>
              <w:pStyle w:val="BodyText"/>
              <w:keepNext/>
              <w:keepLines/>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A37AD9">
            <w:pPr>
              <w:pStyle w:val="BodyText"/>
              <w:keepNext/>
              <w:keepLines/>
              <w:rPr>
                <w:b/>
                <w:bCs/>
              </w:rPr>
            </w:pPr>
            <w:r w:rsidRPr="00404C2C">
              <w:rPr>
                <w:b/>
                <w:bCs/>
              </w:rPr>
              <w:t>Actor:</w:t>
            </w:r>
          </w:p>
        </w:tc>
        <w:tc>
          <w:tcPr>
            <w:tcW w:w="8568" w:type="dxa"/>
            <w:shd w:val="clear" w:color="auto" w:fill="auto"/>
          </w:tcPr>
          <w:p w14:paraId="0C1CF1C9" w14:textId="006B66E5" w:rsidR="000645B5" w:rsidRPr="00404C2C" w:rsidRDefault="000B04CD" w:rsidP="00A37AD9">
            <w:pPr>
              <w:pStyle w:val="BodyText"/>
              <w:keepNext/>
              <w:keepLines/>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A37AD9">
            <w:pPr>
              <w:pStyle w:val="BodyText"/>
              <w:keepNext/>
              <w:keepLines/>
              <w:rPr>
                <w:b/>
                <w:bCs/>
              </w:rPr>
            </w:pPr>
            <w:r w:rsidRPr="00404C2C">
              <w:rPr>
                <w:b/>
                <w:bCs/>
              </w:rPr>
              <w:t>Role:</w:t>
            </w:r>
          </w:p>
        </w:tc>
        <w:tc>
          <w:tcPr>
            <w:tcW w:w="8568" w:type="dxa"/>
            <w:shd w:val="clear" w:color="auto" w:fill="auto"/>
          </w:tcPr>
          <w:p w14:paraId="1A356D7F" w14:textId="0890FA71" w:rsidR="00B61B2F" w:rsidRPr="00404C2C" w:rsidRDefault="00B61B2F" w:rsidP="00A37AD9">
            <w:pPr>
              <w:pStyle w:val="BodyText"/>
              <w:keepNext/>
              <w:keepLines/>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49B3A5AC" w14:textId="77777777" w:rsidR="00A37AD9" w:rsidRPr="00A37AD9" w:rsidRDefault="00A37AD9" w:rsidP="00A37AD9">
      <w:pPr>
        <w:pStyle w:val="BodyText"/>
      </w:pPr>
      <w:bookmarkStart w:id="101" w:name="_Toc466616625"/>
      <w:bookmarkStart w:id="102" w:name="_Toc469616854"/>
    </w:p>
    <w:p w14:paraId="086AC813" w14:textId="0FD526BB" w:rsidR="000645B5" w:rsidRPr="00404C2C" w:rsidRDefault="00FD7E56">
      <w:pPr>
        <w:pStyle w:val="Heading3"/>
      </w:pPr>
      <w:bookmarkStart w:id="103" w:name="_Toc32660938"/>
      <w:r>
        <w:t>3.X1</w:t>
      </w:r>
      <w:r w:rsidR="000645B5" w:rsidRPr="00404C2C">
        <w:t>.3 Referenced Standards</w:t>
      </w:r>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4" w:name="_Toc466616626"/>
      <w:bookmarkStart w:id="105" w:name="_Toc469616855"/>
      <w:bookmarkStart w:id="106" w:name="_Toc32660939"/>
      <w:r>
        <w:t>3.X1</w:t>
      </w:r>
      <w:r w:rsidR="000645B5" w:rsidRPr="00404C2C">
        <w:t>.4 Interaction Diagram</w:t>
      </w:r>
      <w:bookmarkEnd w:id="104"/>
      <w:bookmarkEnd w:id="105"/>
      <w:bookmarkEnd w:id="106"/>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5EE68AB0" w:rsidR="00807FCF" w:rsidRPr="007C1AAC" w:rsidRDefault="00807FCF"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807FCF" w:rsidRDefault="00807FCF" w:rsidP="000645B5">
                        <w:pPr>
                          <w:jc w:val="center"/>
                          <w:rPr>
                            <w:sz w:val="22"/>
                          </w:rPr>
                        </w:pPr>
                        <w:r w:rsidRPr="000B04CD">
                          <w:rPr>
                            <w:sz w:val="22"/>
                          </w:rPr>
                          <w:t xml:space="preserve">Query Artifact </w:t>
                        </w: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807FCF" w:rsidRPr="007C1AAC" w:rsidRDefault="00807FCF" w:rsidP="000645B5">
                        <w:pPr>
                          <w:jc w:val="center"/>
                          <w:rPr>
                            <w:sz w:val="22"/>
                            <w:szCs w:val="22"/>
                          </w:rPr>
                        </w:pPr>
                        <w:r w:rsidRPr="000B04CD">
                          <w:rPr>
                            <w:sz w:val="22"/>
                            <w:szCs w:val="22"/>
                          </w:rPr>
                          <w:t>Clinical Knowledge Resource Repository</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807FCF" w:rsidRPr="007C1AAC" w:rsidRDefault="00807FCF" w:rsidP="000645B5">
                        <w:pPr>
                          <w:jc w:val="center"/>
                          <w:rPr>
                            <w:sz w:val="22"/>
                            <w:szCs w:val="22"/>
                          </w:rPr>
                        </w:pPr>
                        <w:r>
                          <w:rPr>
                            <w:sz w:val="22"/>
                            <w:szCs w:val="22"/>
                          </w:rPr>
                          <w:t>Artifact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807FCF" w:rsidRPr="00A2249A" w:rsidRDefault="00807FCF" w:rsidP="000645B5">
                        <w:pPr>
                          <w:jc w:val="center"/>
                          <w:rPr>
                            <w:sz w:val="22"/>
                            <w:szCs w:val="22"/>
                          </w:rPr>
                        </w:pPr>
                        <w:r w:rsidRPr="00A2249A">
                          <w:rPr>
                            <w:sz w:val="22"/>
                            <w:szCs w:val="22"/>
                          </w:rPr>
                          <w:t>Query Artifact Response</w:t>
                        </w:r>
                      </w:p>
                      <w:p w14:paraId="77E0D287" w14:textId="77777777" w:rsidR="00807FCF" w:rsidRDefault="00807FCF" w:rsidP="000645B5">
                        <w:pPr>
                          <w:jc w:val="center"/>
                        </w:pPr>
                      </w:p>
                      <w:p w14:paraId="06F98EB1" w14:textId="77777777" w:rsidR="00807FCF" w:rsidRPr="007C1AAC" w:rsidRDefault="00807FCF"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7" w:name="_Toc32660940"/>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7"/>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8" w:name="_Toc466616628"/>
      <w:bookmarkStart w:id="109" w:name="_Toc469616857"/>
      <w:bookmarkStart w:id="110" w:name="_Toc32660941"/>
      <w:r>
        <w:t>3.X1</w:t>
      </w:r>
      <w:r w:rsidR="000645B5" w:rsidRPr="00404C2C">
        <w:t>.4.1</w:t>
      </w:r>
      <w:r w:rsidR="00621859" w:rsidRPr="00404C2C">
        <w:t>.1</w:t>
      </w:r>
      <w:r w:rsidR="000645B5" w:rsidRPr="00404C2C">
        <w:t xml:space="preserve"> Trigger Events</w:t>
      </w:r>
      <w:bookmarkEnd w:id="108"/>
      <w:bookmarkEnd w:id="109"/>
      <w:bookmarkEnd w:id="110"/>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11" w:name="_Toc466616629"/>
      <w:bookmarkStart w:id="112" w:name="_Toc469616858"/>
      <w:bookmarkStart w:id="113" w:name="_Toc32660942"/>
      <w:r>
        <w:t>3.X1</w:t>
      </w:r>
      <w:r w:rsidR="000645B5" w:rsidRPr="00404C2C">
        <w:t>.4.1</w:t>
      </w:r>
      <w:r w:rsidR="00621859" w:rsidRPr="00404C2C">
        <w:t>.2</w:t>
      </w:r>
      <w:r w:rsidR="000645B5" w:rsidRPr="00404C2C">
        <w:t xml:space="preserve"> Message Semantics</w:t>
      </w:r>
      <w:bookmarkEnd w:id="111"/>
      <w:bookmarkEnd w:id="112"/>
      <w:bookmarkEnd w:id="113"/>
    </w:p>
    <w:p w14:paraId="2717525D" w14:textId="42C20083" w:rsidR="008C04DF" w:rsidRPr="00404C2C" w:rsidRDefault="003B5922" w:rsidP="00034309">
      <w:pPr>
        <w:pStyle w:val="BodyText"/>
      </w:pPr>
      <w:bookmarkStart w:id="114"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7974E46B" w:rsidR="000A025E"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5"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5"/>
      <w:r w:rsidRPr="00404C2C">
        <w:t>.</w:t>
      </w:r>
      <w:r w:rsidR="00FE120B">
        <w:t xml:space="preserve"> </w:t>
      </w:r>
      <w:r w:rsidR="00FE120B" w:rsidRPr="00404C2C">
        <w:t>See ITI TF-2x</w:t>
      </w:r>
      <w:bookmarkStart w:id="116" w:name="_Hlk488912200"/>
      <w:r w:rsidR="00FE120B" w:rsidRPr="00404C2C">
        <w:t xml:space="preserve">: Appendix Z.6 </w:t>
      </w:r>
      <w:bookmarkEnd w:id="116"/>
      <w:r w:rsidR="00FE120B" w:rsidRPr="00404C2C">
        <w:t>for more details on response format</w:t>
      </w:r>
      <w:r w:rsidR="00FE120B">
        <w:t>.</w:t>
      </w:r>
    </w:p>
    <w:p w14:paraId="51016151" w14:textId="7B6F1FB2" w:rsidR="00597AEE" w:rsidRPr="00404C2C" w:rsidRDefault="00597AEE" w:rsidP="00597AEE">
      <w:pPr>
        <w:pStyle w:val="ListBullet2"/>
        <w:numPr>
          <w:ilvl w:val="0"/>
          <w:numId w:val="0"/>
        </w:numPr>
      </w:pPr>
      <w:r>
        <w:t xml:space="preserve">The Questionnaire resources returned by this transaction shall </w:t>
      </w:r>
      <w:r w:rsidR="00402B85">
        <w:t>conform to FHIR requirements associated with the IHE and need only include fields in the Questionnaire resource marked as being for summaries.</w:t>
      </w:r>
    </w:p>
    <w:p w14:paraId="09BB6ED6" w14:textId="19F69836" w:rsidR="00BD74A5" w:rsidRPr="00213840" w:rsidRDefault="00FD7E56" w:rsidP="003954FE">
      <w:pPr>
        <w:pStyle w:val="Heading6"/>
      </w:pPr>
      <w:bookmarkStart w:id="117" w:name="_Toc32660943"/>
      <w:r>
        <w:t>3.X1</w:t>
      </w:r>
      <w:r w:rsidR="000645B5" w:rsidRPr="00213840">
        <w:t>.4.1</w:t>
      </w:r>
      <w:r w:rsidR="00621859" w:rsidRPr="00213840">
        <w:t>.2.</w:t>
      </w:r>
      <w:r w:rsidR="00C32144" w:rsidRPr="00213840">
        <w:t>1</w:t>
      </w:r>
      <w:r w:rsidR="000645B5" w:rsidRPr="00213840">
        <w:t xml:space="preserve"> Query Search Parameters</w:t>
      </w:r>
      <w:bookmarkEnd w:id="114"/>
      <w:bookmarkEnd w:id="117"/>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t>publisher (string)</w:t>
      </w:r>
    </w:p>
    <w:p w14:paraId="5FB8048F" w14:textId="0ACE38E4" w:rsidR="00DD2C4A" w:rsidRDefault="00DD2C4A" w:rsidP="00123F07">
      <w:pPr>
        <w:pStyle w:val="BodyText"/>
        <w:numPr>
          <w:ilvl w:val="0"/>
          <w:numId w:val="24"/>
        </w:numPr>
      </w:pPr>
      <w:r>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8" w:name="_3.44.4.1.2.1.1_Simple_Observation"/>
      <w:bookmarkEnd w:id="118"/>
    </w:p>
    <w:p w14:paraId="710A4427" w14:textId="6432ADBE" w:rsidR="00874C2E" w:rsidRPr="00404C2C" w:rsidRDefault="00FD7E56" w:rsidP="003954FE">
      <w:pPr>
        <w:pStyle w:val="Heading6"/>
      </w:pPr>
      <w:bookmarkStart w:id="119" w:name="_Toc32660944"/>
      <w:r>
        <w:t>3.X1</w:t>
      </w:r>
      <w:r w:rsidR="00874C2E" w:rsidRPr="00404C2C">
        <w:t>.4.1.2.</w:t>
      </w:r>
      <w:r>
        <w:t>2</w:t>
      </w:r>
      <w:r w:rsidR="00874C2E" w:rsidRPr="00404C2C">
        <w:t xml:space="preserve"> Populating Expected Response Format</w:t>
      </w:r>
      <w:bookmarkEnd w:id="119"/>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20" w:name="_Toc32660945"/>
      <w:r>
        <w:t>3.X1</w:t>
      </w:r>
      <w:r w:rsidR="00C30EF7" w:rsidRPr="00404C2C">
        <w:t>.4.1.3 Expected Actions</w:t>
      </w:r>
      <w:bookmarkEnd w:id="120"/>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21" w:name="_Toc32660946"/>
      <w:bookmarkStart w:id="122" w:name="_Toc466616630"/>
      <w:bookmarkStart w:id="123" w:name="_Toc469616860"/>
      <w:r>
        <w:t>3.X1</w:t>
      </w:r>
      <w:r w:rsidR="0094349A" w:rsidRPr="00404C2C">
        <w:t>.4</w:t>
      </w:r>
      <w:r w:rsidR="00A60B60" w:rsidRPr="00404C2C">
        <w:t xml:space="preserve">.2 Query </w:t>
      </w:r>
      <w:r w:rsidR="00DD2C4A">
        <w:t xml:space="preserve">Artifact </w:t>
      </w:r>
      <w:r w:rsidR="00A60B60" w:rsidRPr="00404C2C">
        <w:t>Response message</w:t>
      </w:r>
      <w:bookmarkEnd w:id="121"/>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4" w:name="_Toc452542545"/>
      <w:bookmarkStart w:id="125" w:name="_Toc32660947"/>
      <w:r>
        <w:t>3.X1</w:t>
      </w:r>
      <w:r w:rsidR="00131594" w:rsidRPr="00404C2C">
        <w:t>.4.2.1 Trigger Events</w:t>
      </w:r>
      <w:bookmarkEnd w:id="124"/>
      <w:bookmarkEnd w:id="125"/>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6" w:name="_Toc452542546"/>
      <w:bookmarkStart w:id="127" w:name="_Toc32660948"/>
      <w:r>
        <w:t>3.X1</w:t>
      </w:r>
      <w:r w:rsidR="00131594" w:rsidRPr="00404C2C">
        <w:t>.4.2.2 Message Semantics</w:t>
      </w:r>
      <w:bookmarkEnd w:id="126"/>
      <w:bookmarkEnd w:id="127"/>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668E3DAA" w14:textId="72FEE6F6" w:rsidR="00FB7A4B" w:rsidRPr="00404C2C" w:rsidRDefault="00FB7A4B" w:rsidP="00FB7A4B">
      <w:pPr>
        <w:pStyle w:val="BodyText"/>
      </w:pPr>
      <w:r w:rsidRPr="00404C2C">
        <w:t xml:space="preserve">If the </w:t>
      </w:r>
      <w:r w:rsidR="00DD2C4A">
        <w:t>Query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w:t>
      </w:r>
      <w:r w:rsidR="00A37AD9">
        <w:t>Questionnaire resources</w:t>
      </w:r>
      <w:r w:rsidRPr="00404C2C">
        <w:t xml:space="preserve">.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8" w:name="_Toc32660949"/>
      <w:r>
        <w:t>3.X1</w:t>
      </w:r>
      <w:r w:rsidR="00131594" w:rsidRPr="00404C2C">
        <w:t>.4.2.2.</w:t>
      </w:r>
      <w:r w:rsidR="008B253D" w:rsidRPr="00404C2C">
        <w:t>2</w:t>
      </w:r>
      <w:r w:rsidR="00131594" w:rsidRPr="00404C2C">
        <w:t xml:space="preserve"> Resource Bundling</w:t>
      </w:r>
      <w:bookmarkEnd w:id="128"/>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29" w:name="_Toc452542547"/>
      <w:bookmarkStart w:id="130" w:name="_Toc32660950"/>
      <w:r>
        <w:t>3.X1</w:t>
      </w:r>
      <w:r w:rsidR="00C30EF7" w:rsidRPr="00404C2C">
        <w:t>.4.2.3 Expected Actions</w:t>
      </w:r>
      <w:bookmarkEnd w:id="129"/>
      <w:bookmarkEnd w:id="130"/>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1" w:name="_Toc452542532"/>
      <w:bookmarkStart w:id="132" w:name="_Toc32660951"/>
      <w:r>
        <w:t>3.X1</w:t>
      </w:r>
      <w:r w:rsidR="00F01419" w:rsidRPr="00404C2C">
        <w:t xml:space="preserve">.4.3 </w:t>
      </w:r>
      <w:bookmarkStart w:id="133" w:name="_Toc393804288"/>
      <w:r w:rsidR="00A2249A">
        <w:t>Capability Statement</w:t>
      </w:r>
      <w:r w:rsidR="00F01419" w:rsidRPr="00404C2C">
        <w:t xml:space="preserve"> Resource</w:t>
      </w:r>
      <w:bookmarkEnd w:id="131"/>
      <w:bookmarkEnd w:id="132"/>
      <w:bookmarkEnd w:id="133"/>
    </w:p>
    <w:p w14:paraId="4924F499" w14:textId="46C960D6"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w:t>
      </w:r>
      <w:r w:rsidR="00A37AD9">
        <w:t>CapabilityStatement</w:t>
      </w:r>
      <w:r w:rsidR="00F01419" w:rsidRPr="00404C2C">
        <w:t xml:space="preserv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4" w:name="_Toc466616631"/>
      <w:bookmarkStart w:id="135" w:name="_Toc469616861"/>
      <w:bookmarkStart w:id="136" w:name="_Toc32660952"/>
      <w:bookmarkEnd w:id="122"/>
      <w:bookmarkEnd w:id="123"/>
      <w:r>
        <w:t>3.X1</w:t>
      </w:r>
      <w:r w:rsidR="000645B5" w:rsidRPr="00404C2C">
        <w:t>.5 Security Considerations</w:t>
      </w:r>
      <w:bookmarkEnd w:id="134"/>
      <w:bookmarkEnd w:id="135"/>
      <w:bookmarkEnd w:id="136"/>
    </w:p>
    <w:p w14:paraId="0557E7EF" w14:textId="34365F6E" w:rsidR="000645B5" w:rsidRPr="00914A2A" w:rsidRDefault="000645B5" w:rsidP="00E9234D">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r w:rsidR="00A37AD9">
        <w:t xml:space="preserve"> </w:t>
      </w:r>
      <w:r w:rsidR="00EE0E3B" w:rsidRPr="00914A2A">
        <w:t>See the general Security Considerations in</w:t>
      </w:r>
      <w:r w:rsidR="00FC700E" w:rsidRPr="00914A2A">
        <w:t xml:space="preserve"> </w:t>
      </w:r>
      <w:r w:rsidR="00EE0E3B" w:rsidRPr="00914A2A">
        <w:t xml:space="preserve">PCC TF-1: </w:t>
      </w:r>
      <w:r w:rsidR="001B5BC5" w:rsidRPr="00914A2A">
        <w:t>X</w:t>
      </w:r>
      <w:r w:rsidR="00EE0E3B" w:rsidRPr="00914A2A">
        <w:t>.5</w:t>
      </w:r>
      <w:r w:rsidR="00FC700E" w:rsidRPr="00914A2A">
        <w:t>.</w:t>
      </w:r>
      <w:r w:rsidRPr="00914A2A">
        <w:t xml:space="preserve"> </w:t>
      </w:r>
    </w:p>
    <w:p w14:paraId="186978E5" w14:textId="03B363F3" w:rsidR="000645B5" w:rsidRPr="00914A2A" w:rsidRDefault="00FD7E56" w:rsidP="00623821">
      <w:pPr>
        <w:pStyle w:val="Heading4"/>
      </w:pPr>
      <w:bookmarkStart w:id="137" w:name="_Toc466616632"/>
      <w:bookmarkStart w:id="138" w:name="_Toc469616862"/>
      <w:bookmarkStart w:id="139" w:name="_Toc32660953"/>
      <w:r>
        <w:t>3.X1</w:t>
      </w:r>
      <w:r w:rsidR="000645B5" w:rsidRPr="00914A2A">
        <w:t>.5.1 Security Audit Considerations</w:t>
      </w:r>
      <w:bookmarkEnd w:id="137"/>
      <w:bookmarkEnd w:id="138"/>
      <w:bookmarkEnd w:id="139"/>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40" w:name="_Hlk488936915"/>
      <w:r w:rsidR="00B71B00">
        <w:t>Clinical Knowledge Resource Repository</w:t>
      </w:r>
      <w:r w:rsidR="00EE0E3B" w:rsidRPr="0084636A">
        <w:t xml:space="preserve"> </w:t>
      </w:r>
      <w:bookmarkEnd w:id="140"/>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6C1A7EE9" w:rsidR="006931EF" w:rsidRPr="00404C2C" w:rsidRDefault="00A37AD9" w:rsidP="006931EF">
      <w:pPr>
        <w:pStyle w:val="BodyText"/>
      </w:pPr>
      <w:r>
        <w:t>When grouped with the Secure Node or Secure Application actor, b</w:t>
      </w:r>
      <w:r w:rsidR="006931EF" w:rsidRPr="00623821">
        <w:t xml:space="preserve">oth actors generate a ”Query” Audit Message, which is consistent with ATNA. The </w:t>
      </w:r>
      <w:r w:rsidR="00FD7E56">
        <w:t>Query Artifact</w:t>
      </w:r>
      <w:r w:rsidR="006931EF" w:rsidRPr="00D501BA">
        <w:t xml:space="preserve"> [PCC</w:t>
      </w:r>
      <w:r w:rsidR="006931EF" w:rsidRPr="001A7376">
        <w:t>-</w:t>
      </w:r>
      <w:r w:rsidR="00FD7E56">
        <w:t>X1</w:t>
      </w:r>
      <w:r w:rsidR="006931EF" w:rsidRPr="001A7376">
        <w:t>]</w:t>
      </w:r>
      <w:r w:rsidR="006931EF">
        <w:t xml:space="preserve"> </w:t>
      </w:r>
      <w:r w:rsidR="006931EF" w:rsidRPr="00D1468D">
        <w:t xml:space="preserve">is a Query Information event as defined in Table </w:t>
      </w:r>
      <w:r w:rsidR="006931EF">
        <w:t>ITI TF-2:</w:t>
      </w:r>
      <w:r w:rsidR="006931EF" w:rsidRPr="00D1468D">
        <w:t>3.20.</w:t>
      </w:r>
      <w:r w:rsidR="006931EF">
        <w:t>4.1.1.1</w:t>
      </w:r>
      <w:r w:rsidR="006931EF" w:rsidRPr="00D1468D">
        <w:t xml:space="preserve">-1. The </w:t>
      </w:r>
      <w:r w:rsidR="006931EF">
        <w:t xml:space="preserve">message shall comply with the </w:t>
      </w:r>
      <w:r w:rsidR="006931EF" w:rsidRPr="00D1468D">
        <w:t xml:space="preserve">following </w:t>
      </w:r>
      <w:r w:rsidR="006931EF">
        <w:t>pattern</w:t>
      </w:r>
      <w:r w:rsidR="006931EF"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1" w:name="_Hlk488937202"/>
      <w:r>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49486770" w14:textId="38784198" w:rsidR="00073926" w:rsidRPr="00CA348A" w:rsidRDefault="00073926" w:rsidP="0007392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w:t>
      </w:r>
      <w:proofErr w:type="gramStart"/>
      <w:r w:rsidRPr="00CA348A">
        <w:t>1..</w:t>
      </w:r>
      <w:proofErr w:type="gramEnd"/>
      <w:r w:rsidRPr="00CA348A">
        <w:t>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19751116" w14:textId="77777777" w:rsidR="00073926" w:rsidRPr="00CA348A" w:rsidRDefault="00073926" w:rsidP="00073926">
      <w:pPr>
        <w:pStyle w:val="ListBullet2"/>
        <w:spacing w:before="40"/>
        <w:ind w:hanging="357"/>
        <w:rPr>
          <w:szCs w:val="24"/>
        </w:rPr>
      </w:pPr>
      <w:r w:rsidRPr="00CA348A">
        <w:t>Audit Source (</w:t>
      </w:r>
      <w:proofErr w:type="gramStart"/>
      <w:r w:rsidRPr="00CA348A">
        <w:t>1..</w:t>
      </w:r>
      <w:proofErr w:type="gramEnd"/>
      <w:r w:rsidRPr="00CA348A">
        <w:t>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w:t>
      </w:r>
      <w:proofErr w:type="gramStart"/>
      <w:r w:rsidRPr="00CA348A">
        <w:t>1..</w:t>
      </w:r>
      <w:proofErr w:type="gramEnd"/>
      <w:r w:rsidRPr="00CA348A">
        <w:t>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t xml:space="preserve">Add </w:t>
      </w:r>
      <w:r>
        <w:t>Section</w:t>
      </w:r>
      <w:r w:rsidRPr="00404C2C">
        <w:t xml:space="preserve"> </w:t>
      </w:r>
      <w:r>
        <w:t>3.X2</w:t>
      </w:r>
    </w:p>
    <w:p w14:paraId="0B94F32F" w14:textId="3FEC7254" w:rsidR="00FD7E56" w:rsidRPr="00404C2C" w:rsidRDefault="00FD7E56" w:rsidP="00FD7E56">
      <w:pPr>
        <w:pStyle w:val="Heading2"/>
      </w:pPr>
      <w:bookmarkStart w:id="142" w:name="_Toc32660954"/>
      <w:r>
        <w:t>3.X2</w:t>
      </w:r>
      <w:r w:rsidRPr="00404C2C">
        <w:t xml:space="preserve"> </w:t>
      </w:r>
      <w:r>
        <w:t>Retrieve Artifact</w:t>
      </w:r>
      <w:r w:rsidRPr="00404C2C">
        <w:t xml:space="preserve"> [</w:t>
      </w:r>
      <w:r>
        <w:t>PCC-X2</w:t>
      </w:r>
      <w:r w:rsidRPr="00404C2C">
        <w:t>]</w:t>
      </w:r>
      <w:bookmarkEnd w:id="142"/>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3" w:name="_Toc32660955"/>
      <w:r>
        <w:t>3.X2</w:t>
      </w:r>
      <w:r w:rsidRPr="00404C2C">
        <w:t>.1 Scope</w:t>
      </w:r>
      <w:bookmarkEnd w:id="143"/>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2799E8E3" w:rsidR="00FD7E56" w:rsidRPr="00404C2C" w:rsidRDefault="00FD7E56" w:rsidP="00FD7E56">
      <w:pPr>
        <w:pStyle w:val="BodyText"/>
      </w:pPr>
      <w:r>
        <w:t xml:space="preserve">The ACDC Profile </w:t>
      </w:r>
      <w:r w:rsidRPr="00F6726C">
        <w:t xml:space="preserve">assumes that </w:t>
      </w:r>
      <w:r w:rsidR="00A37AD9">
        <w:t>the URI</w:t>
      </w:r>
      <w:r w:rsidR="00EC25D6">
        <w:t>s</w:t>
      </w:r>
      <w:r>
        <w:t xml:space="preserve"> </w:t>
      </w:r>
      <w:r w:rsidR="00A37AD9">
        <w:t xml:space="preserve">used by </w:t>
      </w:r>
      <w:r>
        <w:t>the</w:t>
      </w:r>
      <w:r w:rsidR="00A37AD9">
        <w:t xml:space="preserve"> Questionnaire </w:t>
      </w:r>
      <w:r>
        <w:t xml:space="preserve">Resources </w:t>
      </w:r>
      <w:r w:rsidR="00A37AD9">
        <w:t xml:space="preserve">have been </w:t>
      </w:r>
      <w:r>
        <w:t>defined at the time of deployment.</w:t>
      </w:r>
      <w:r w:rsidRPr="00F6726C">
        <w:t xml:space="preserve"> </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4" w:name="_Toc32660956"/>
      <w:r>
        <w:t>3.X2</w:t>
      </w:r>
      <w:r w:rsidRPr="00404C2C">
        <w:t>.2 Actor Roles</w:t>
      </w:r>
      <w:bookmarkEnd w:id="144"/>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807FCF" w:rsidRDefault="00807FCF"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807FCF" w:rsidRDefault="00807FCF"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752B1DFC" id="_x0000_s108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Dm7EmCHAwAAcg4AAA4AAAAAAAAAAAAAAAAALgIA&#10;AGRycy9lMm9Eb2MueG1sUEsBAi0AFAAGAAgAAAAhAEnGqfPdAAAABQEAAA8AAAAAAAAAAAAAAAAA&#10;4QUAAGRycy9kb3ducmV2LnhtbFBLBQYAAAAABAAEAPMAAADrBgAAAAA=&#10;">
                <v:shape id="_x0000_s1086" type="#_x0000_t75" style="position:absolute;width:37261;height:15392;visibility:visible;mso-wrap-style:square">
                  <v:fill o:detectmouseclick="t"/>
                  <v:path o:connecttype="none"/>
                </v:shape>
                <v:oval id="Oval 4" o:spid="_x0000_s108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807FCF" w:rsidRDefault="00807FCF"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8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807FCF" w:rsidRDefault="00807FCF" w:rsidP="00FD7E56">
                        <w:pPr>
                          <w:spacing w:before="0"/>
                          <w:jc w:val="center"/>
                          <w:rPr>
                            <w:sz w:val="18"/>
                          </w:rPr>
                        </w:pPr>
                        <w:r w:rsidRPr="000B04CD">
                          <w:rPr>
                            <w:sz w:val="18"/>
                          </w:rPr>
                          <w:t>Clinical Knowledge Resource Repository</w:t>
                        </w:r>
                      </w:p>
                    </w:txbxContent>
                  </v:textbox>
                </v:shape>
                <v:line id="Line 6" o:spid="_x0000_s108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807FCF" w:rsidRDefault="00807FCF" w:rsidP="00FD7E56">
                        <w:pPr>
                          <w:spacing w:before="0"/>
                          <w:jc w:val="center"/>
                          <w:rPr>
                            <w:sz w:val="18"/>
                          </w:rPr>
                        </w:pPr>
                        <w:r w:rsidRPr="000B04CD">
                          <w:rPr>
                            <w:sz w:val="18"/>
                          </w:rPr>
                          <w:t xml:space="preserve">Artifact Consumer </w:t>
                        </w:r>
                      </w:p>
                    </w:txbxContent>
                  </v:textbox>
                </v:shape>
                <v:line id="Line 8" o:spid="_x0000_s109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4BFD7482" w:rsidR="00FD7E56" w:rsidRPr="00404C2C" w:rsidRDefault="00FD7E56" w:rsidP="00FD7E56">
            <w:pPr>
              <w:pStyle w:val="BodyText"/>
            </w:pPr>
            <w:r w:rsidRPr="00404C2C">
              <w:t xml:space="preserve">Responds to </w:t>
            </w:r>
            <w:r w:rsidR="00EC25D6">
              <w:t>request</w:t>
            </w:r>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5" w:name="_Toc32660957"/>
      <w:r>
        <w:t>3.X2</w:t>
      </w:r>
      <w:r w:rsidRPr="00404C2C">
        <w:t>.3 Referenced Standards</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6" w:name="_Toc32660958"/>
      <w:r>
        <w:t>3.X2</w:t>
      </w:r>
      <w:r w:rsidRPr="00404C2C">
        <w:t>.4 Interaction Diagram</w:t>
      </w:r>
      <w:bookmarkEnd w:id="146"/>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7022E25D">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 name="Text Box 13"/>
                        <wps:cNvSpPr txBox="1">
                          <a:spLocks noChangeArrowheads="1"/>
                        </wps:cNvSpPr>
                        <wps:spPr bwMode="auto">
                          <a:xfrm>
                            <a:off x="2024091" y="656350"/>
                            <a:ext cx="1948180" cy="2799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3F1DE" w14:textId="410E0727" w:rsidR="00807FCF" w:rsidRDefault="00807FCF"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1B6E0F" w14:textId="77777777" w:rsidR="00807FCF" w:rsidRPr="007C1AAC" w:rsidRDefault="00807FCF"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263" name="Text Box 13"/>
                        <wps:cNvSpPr txBox="1">
                          <a:spLocks noChangeArrowheads="1"/>
                        </wps:cNvSpPr>
                        <wps:spPr bwMode="auto">
                          <a:xfrm>
                            <a:off x="2146415" y="1144456"/>
                            <a:ext cx="1714500" cy="2965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80EF66" w14:textId="56F7B229" w:rsidR="00807FCF" w:rsidRPr="00A37AD9" w:rsidRDefault="00807FCF" w:rsidP="00A37AD9">
                              <w:pPr>
                                <w:jc w:val="center"/>
                                <w:rPr>
                                  <w:sz w:val="22"/>
                                  <w:szCs w:val="22"/>
                                </w:rPr>
                              </w:pPr>
                              <w:r w:rsidRPr="00A37AD9">
                                <w:rPr>
                                  <w:sz w:val="22"/>
                                  <w:szCs w:val="22"/>
                                </w:rPr>
                                <w:t>Query Artifact Response</w:t>
                              </w:r>
                            </w:p>
                          </w:txbxContent>
                        </wps:txbx>
                        <wps:bodyPr rot="0" vert="horz" wrap="square" lIns="0" tIns="0" rIns="0" bIns="0" anchor="t" anchorCtr="0" upright="1">
                          <a:noAutofit/>
                        </wps:bodyPr>
                      </wps:wsp>
                    </wpc:wpc>
                  </a:graphicData>
                </a:graphic>
              </wp:inline>
            </w:drawing>
          </mc:Choice>
          <mc:Fallback>
            <w:pict>
              <v:group w14:anchorId="7A39E5CE" id="_x0000_s109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">
                <v:shape id="_x0000_s1093" type="#_x0000_t75" style="position:absolute;width:59436;height:21202;visibility:visible;mso-wrap-style:square">
                  <v:fill o:detectmouseclick="t"/>
                  <v:path o:connecttype="none"/>
                </v:shape>
                <v:line id="Line 12" o:spid="_x0000_s109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5" type="#_x0000_t202" style="position:absolute;left:20240;top:6563;width:1948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410E0727" w:rsidR="00807FCF" w:rsidRDefault="00807FCF" w:rsidP="00FD7E56">
                        <w:pPr>
                          <w:jc w:val="center"/>
                          <w:rPr>
                            <w:sz w:val="22"/>
                          </w:rPr>
                        </w:pPr>
                        <w:r w:rsidRPr="000B04CD">
                          <w:rPr>
                            <w:sz w:val="22"/>
                          </w:rPr>
                          <w:t xml:space="preserve">Query Artifact </w:t>
                        </w:r>
                        <w:r>
                          <w:rPr>
                            <w:sz w:val="22"/>
                          </w:rPr>
                          <w:t>Request</w:t>
                        </w:r>
                      </w:p>
                    </w:txbxContent>
                  </v:textbox>
                </v:shape>
                <v:line id="Line 14" o:spid="_x0000_s109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09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09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807FCF" w:rsidRPr="007C1AAC" w:rsidRDefault="00807FCF" w:rsidP="00FD7E56">
                        <w:pPr>
                          <w:jc w:val="center"/>
                          <w:rPr>
                            <w:sz w:val="22"/>
                            <w:szCs w:val="22"/>
                          </w:rPr>
                        </w:pPr>
                        <w:r w:rsidRPr="000B04CD">
                          <w:rPr>
                            <w:sz w:val="22"/>
                            <w:szCs w:val="22"/>
                          </w:rPr>
                          <w:t>Clinical Knowledge Resource Repository</w:t>
                        </w:r>
                      </w:p>
                    </w:txbxContent>
                  </v:textbox>
                </v:shape>
                <v:shape id="Text Box 11" o:spid="_x0000_s110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807FCF" w:rsidRPr="007C1AAC" w:rsidRDefault="00807FCF" w:rsidP="00FD7E56">
                        <w:pPr>
                          <w:jc w:val="center"/>
                          <w:rPr>
                            <w:sz w:val="22"/>
                            <w:szCs w:val="22"/>
                          </w:rPr>
                        </w:pPr>
                        <w:r>
                          <w:rPr>
                            <w:sz w:val="22"/>
                            <w:szCs w:val="22"/>
                          </w:rPr>
                          <w:t>Artifact Consumer</w:t>
                        </w:r>
                      </w:p>
                    </w:txbxContent>
                  </v:textbox>
                </v:shape>
                <v:group id="Gruppo 224" o:spid="_x0000_s110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4" type="#_x0000_t202" style="position:absolute;left:21464;top:11444;width:1714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7280EF66" w14:textId="56F7B229" w:rsidR="00807FCF" w:rsidRPr="00A37AD9" w:rsidRDefault="00807FCF" w:rsidP="00A37AD9">
                        <w:pPr>
                          <w:jc w:val="center"/>
                          <w:rPr>
                            <w:sz w:val="22"/>
                            <w:szCs w:val="22"/>
                          </w:rPr>
                        </w:pPr>
                        <w:r w:rsidRPr="00A37AD9">
                          <w:rPr>
                            <w:sz w:val="22"/>
                            <w:szCs w:val="22"/>
                          </w:rPr>
                          <w:t>Query Artifact Response</w:t>
                        </w:r>
                      </w:p>
                    </w:txbxContent>
                  </v:textbox>
                </v:shape>
                <w10:anchorlock/>
              </v:group>
            </w:pict>
          </mc:Fallback>
        </mc:AlternateContent>
      </w:r>
    </w:p>
    <w:p w14:paraId="213FC2AD" w14:textId="44090030" w:rsidR="00FD7E56" w:rsidRPr="00404C2C" w:rsidRDefault="00FD7E56" w:rsidP="00FD7E56">
      <w:pPr>
        <w:pStyle w:val="Heading4"/>
      </w:pPr>
      <w:bookmarkStart w:id="147" w:name="_Toc32660959"/>
      <w:r>
        <w:t>3.X2</w:t>
      </w:r>
      <w:r w:rsidRPr="00404C2C">
        <w:t xml:space="preserve">.4.1 </w:t>
      </w:r>
      <w:r>
        <w:t>Retrieve Artifact</w:t>
      </w:r>
      <w:r w:rsidRPr="000B04CD">
        <w:t xml:space="preserve"> </w:t>
      </w:r>
      <w:r w:rsidRPr="00404C2C">
        <w:t>Request message</w:t>
      </w:r>
      <w:bookmarkEnd w:id="147"/>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8" w:name="_Toc32660960"/>
      <w:r>
        <w:t>3.X2</w:t>
      </w:r>
      <w:r w:rsidRPr="00404C2C">
        <w:t>.4.1.1 Trigger Events</w:t>
      </w:r>
      <w:bookmarkEnd w:id="148"/>
    </w:p>
    <w:p w14:paraId="10EB7545" w14:textId="601CCE99" w:rsidR="00FD7E56" w:rsidRPr="00404C2C" w:rsidRDefault="00FD7E56" w:rsidP="00FD7E56">
      <w:pPr>
        <w:pStyle w:val="BodyText"/>
      </w:pPr>
      <w:r w:rsidRPr="00404C2C">
        <w:t xml:space="preserve">When the </w:t>
      </w:r>
      <w:r>
        <w:t xml:space="preserve">Artifact </w:t>
      </w:r>
      <w:r w:rsidRPr="00404C2C">
        <w:t xml:space="preserve">Consumer needs to </w:t>
      </w:r>
      <w:r w:rsidR="00A37AD9">
        <w:t>access a</w:t>
      </w:r>
      <w:r w:rsidRPr="00404C2C">
        <w:t xml:space="preserve"> </w:t>
      </w:r>
      <w:r>
        <w:t>Questionnaire</w:t>
      </w:r>
      <w:r w:rsidRPr="00404C2C">
        <w:t xml:space="preserve"> Resources matching </w:t>
      </w:r>
      <w:r w:rsidR="00A37AD9">
        <w:t xml:space="preserve">the canonical </w:t>
      </w:r>
      <w:proofErr w:type="spellStart"/>
      <w:r w:rsidR="00A37AD9">
        <w:t>url</w:t>
      </w:r>
      <w:proofErr w:type="spellEnd"/>
      <w:r w:rsidR="00A37AD9">
        <w:t xml:space="preserve"> of a Questionnaire </w:t>
      </w:r>
      <w:r w:rsidRPr="00404C2C">
        <w:t xml:space="preserve">it issues a </w:t>
      </w:r>
      <w:r>
        <w:t>Retrieve Artifact</w:t>
      </w:r>
      <w:r w:rsidRPr="00404C2C">
        <w:t xml:space="preserve"> message. </w:t>
      </w:r>
    </w:p>
    <w:p w14:paraId="33FEA060" w14:textId="4E2C7922" w:rsidR="00FD7E56" w:rsidRPr="00404C2C" w:rsidRDefault="00FD7E56" w:rsidP="00FD7E56">
      <w:pPr>
        <w:pStyle w:val="Heading5"/>
      </w:pPr>
      <w:bookmarkStart w:id="149" w:name="_Toc32660961"/>
      <w:r>
        <w:t>3.X2</w:t>
      </w:r>
      <w:r w:rsidRPr="00404C2C">
        <w:t>.4.1.2 Message Semantics</w:t>
      </w:r>
      <w:bookmarkEnd w:id="149"/>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7D57AA94" w:rsidR="00FD7E56" w:rsidRPr="00404C2C" w:rsidRDefault="00FD7E56" w:rsidP="00FD7E56">
      <w:pPr>
        <w:pStyle w:val="XMLExample"/>
        <w:spacing w:before="240" w:after="240"/>
        <w:jc w:val="center"/>
        <w:rPr>
          <w:sz w:val="22"/>
        </w:rPr>
      </w:pPr>
      <w:r w:rsidRPr="00404C2C">
        <w:rPr>
          <w:sz w:val="22"/>
        </w:rPr>
        <w:t>GET [base]/</w:t>
      </w:r>
      <w:proofErr w:type="gramStart"/>
      <w:r>
        <w:rPr>
          <w:sz w:val="22"/>
        </w:rPr>
        <w:t>Questionnaire</w:t>
      </w:r>
      <w:r w:rsidRPr="00404C2C">
        <w:rPr>
          <w:sz w:val="22"/>
        </w:rPr>
        <w:t>?{</w:t>
      </w:r>
      <w:proofErr w:type="gramEnd"/>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50" w:name="_Toc32660962"/>
      <w:r>
        <w:t>3.X2</w:t>
      </w:r>
      <w:r w:rsidRPr="00213840">
        <w:t>.4.1.2.1 Query Search Parameters</w:t>
      </w:r>
      <w:bookmarkEnd w:id="150"/>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100C2E55" w:rsidR="00FD7E56" w:rsidRDefault="00FD7E56" w:rsidP="00FD7E56">
      <w:pPr>
        <w:pStyle w:val="BodyText"/>
      </w:pPr>
      <w:r>
        <w:t xml:space="preserve">The Clinical Knowledge Resource Repository must </w:t>
      </w:r>
      <w:r w:rsidR="00A37AD9">
        <w:t xml:space="preserve">support </w:t>
      </w:r>
      <w:r>
        <w:t>the following parameters:</w:t>
      </w:r>
    </w:p>
    <w:p w14:paraId="7B6B566F" w14:textId="51401346" w:rsidR="00FD7E56" w:rsidRPr="00404C2C" w:rsidRDefault="00EC25D6" w:rsidP="00123F07">
      <w:pPr>
        <w:pStyle w:val="BodyText"/>
        <w:numPr>
          <w:ilvl w:val="0"/>
          <w:numId w:val="24"/>
        </w:numPr>
      </w:pPr>
      <w:proofErr w:type="spellStart"/>
      <w:r>
        <w:t>url</w:t>
      </w:r>
      <w:proofErr w:type="spellEnd"/>
      <w:r>
        <w:t xml:space="preserve"> (</w:t>
      </w:r>
      <w:proofErr w:type="spellStart"/>
      <w:r>
        <w:t>uri</w:t>
      </w:r>
      <w:proofErr w:type="spellEnd"/>
      <w:r>
        <w:t>)</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1" w:name="_Toc32660963"/>
      <w:r>
        <w:t>3.X2</w:t>
      </w:r>
      <w:r w:rsidRPr="00404C2C">
        <w:t>.4.1.2.</w:t>
      </w:r>
      <w:r>
        <w:t>2</w:t>
      </w:r>
      <w:r w:rsidRPr="00404C2C">
        <w:t xml:space="preserve"> Populating Expected Response Format</w:t>
      </w:r>
      <w:bookmarkEnd w:id="151"/>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2" w:name="_Toc32660964"/>
      <w:r>
        <w:t>3.X2</w:t>
      </w:r>
      <w:r w:rsidRPr="00404C2C">
        <w:t>.4.1.3 Expected Actions</w:t>
      </w:r>
      <w:bookmarkEnd w:id="152"/>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3" w:name="_Toc32660965"/>
      <w:r>
        <w:t>3.X2</w:t>
      </w:r>
      <w:r w:rsidRPr="00404C2C">
        <w:t xml:space="preserve">.4.2 </w:t>
      </w:r>
      <w:r>
        <w:t xml:space="preserve">Retrieve Artifact </w:t>
      </w:r>
      <w:r w:rsidRPr="00404C2C">
        <w:t>Response message</w:t>
      </w:r>
      <w:bookmarkEnd w:id="153"/>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4" w:name="_Toc32660966"/>
      <w:r>
        <w:t>3.X2</w:t>
      </w:r>
      <w:r w:rsidRPr="00404C2C">
        <w:t>.4.2.1 Trigger Events</w:t>
      </w:r>
      <w:bookmarkEnd w:id="154"/>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5" w:name="_Toc32660967"/>
      <w:r>
        <w:t>3.X2</w:t>
      </w:r>
      <w:r w:rsidRPr="00404C2C">
        <w:t>.4.2.2 Message Semantics</w:t>
      </w:r>
      <w:bookmarkEnd w:id="155"/>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6"/>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6"/>
      <w:r>
        <w:rPr>
          <w:rStyle w:val="CommentReference"/>
        </w:rPr>
        <w:commentReference w:id="156"/>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t>
      </w:r>
      <w:proofErr w:type="gramStart"/>
      <w:r w:rsidRPr="00404C2C">
        <w:t>whether or not</w:t>
      </w:r>
      <w:proofErr w:type="gramEnd"/>
      <w:r w:rsidRPr="00404C2C">
        <w:t xml:space="preserve">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7" w:name="_Toc32660968"/>
      <w:r>
        <w:t>3.X2</w:t>
      </w:r>
      <w:r w:rsidRPr="00404C2C">
        <w:t>.4.2.2.2 Resource Bundling</w:t>
      </w:r>
      <w:bookmarkEnd w:id="157"/>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8" w:name="_Toc32660969"/>
      <w:r>
        <w:t>3.X2</w:t>
      </w:r>
      <w:r w:rsidRPr="00404C2C">
        <w:t>.4.2.3 Expected Actions</w:t>
      </w:r>
      <w:bookmarkEnd w:id="158"/>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59" w:name="_Toc32660970"/>
      <w:r>
        <w:t>3.X2</w:t>
      </w:r>
      <w:r w:rsidRPr="00404C2C">
        <w:t>.4.3 Conformance Resource</w:t>
      </w:r>
      <w:bookmarkEnd w:id="159"/>
    </w:p>
    <w:p w14:paraId="1EE54A47" w14:textId="2297C39D" w:rsidR="00FD7E56" w:rsidRPr="00404C2C" w:rsidRDefault="00FD7E56" w:rsidP="00FD7E56">
      <w:pPr>
        <w:pStyle w:val="BodyText"/>
      </w:pPr>
      <w:r>
        <w:t>Clinical Knowledge Resource Repositor</w:t>
      </w:r>
      <w:r w:rsidR="00713C58">
        <w:t>ie</w:t>
      </w:r>
      <w:r w:rsidRPr="00404C2C">
        <w:t xml:space="preserve">s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60" w:name="_Toc32660971"/>
      <w:r>
        <w:t>3.X2</w:t>
      </w:r>
      <w:r w:rsidRPr="00404C2C">
        <w:t>.5 Security Considerations</w:t>
      </w:r>
      <w:bookmarkEnd w:id="160"/>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1" w:name="_Toc32660972"/>
      <w:r>
        <w:t>3.X2</w:t>
      </w:r>
      <w:r w:rsidRPr="00914A2A">
        <w:t>.5.1 Security Audit Considerations</w:t>
      </w:r>
      <w:bookmarkEnd w:id="161"/>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w:t>
      </w:r>
      <w:proofErr w:type="gramStart"/>
      <w:r w:rsidRPr="00623821">
        <w:t>a ”Query</w:t>
      </w:r>
      <w:proofErr w:type="gramEnd"/>
      <w:r w:rsidRPr="00623821">
        <w:t xml:space="preserve">”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w:t>
      </w:r>
      <w:proofErr w:type="gramStart"/>
      <w:r w:rsidRPr="00CA348A">
        <w:t>1..</w:t>
      </w:r>
      <w:proofErr w:type="gramEnd"/>
      <w:r w:rsidRPr="00CA348A">
        <w:t>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5C98B8A4" w14:textId="77777777" w:rsidR="00FD7E56" w:rsidRPr="00CA348A" w:rsidRDefault="00FD7E56" w:rsidP="00FD7E56">
      <w:pPr>
        <w:pStyle w:val="ListBullet2"/>
        <w:rPr>
          <w:szCs w:val="24"/>
        </w:rPr>
      </w:pPr>
      <w:r w:rsidRPr="00CA348A">
        <w:t>Human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w:t>
      </w:r>
      <w:proofErr w:type="gramStart"/>
      <w:r w:rsidRPr="00CA348A">
        <w:t>1..</w:t>
      </w:r>
      <w:proofErr w:type="gramEnd"/>
      <w:r w:rsidRPr="00CA348A">
        <w:t>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2257DF" w14:textId="77777777" w:rsidR="00FD7E56" w:rsidRPr="00CA348A" w:rsidRDefault="00FD7E56" w:rsidP="00FD7E56">
      <w:pPr>
        <w:pStyle w:val="ListBullet2"/>
        <w:spacing w:before="40"/>
        <w:ind w:hanging="357"/>
        <w:rPr>
          <w:szCs w:val="24"/>
        </w:rPr>
      </w:pPr>
      <w:r w:rsidRPr="00CA348A">
        <w:t>Audit Source (</w:t>
      </w:r>
      <w:proofErr w:type="gramStart"/>
      <w:r w:rsidRPr="00CA348A">
        <w:t>1..</w:t>
      </w:r>
      <w:proofErr w:type="gramEnd"/>
      <w:r w:rsidRPr="00CA348A">
        <w:t>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w:t>
      </w:r>
      <w:proofErr w:type="gramStart"/>
      <w:r w:rsidRPr="00CA348A">
        <w:t>1..</w:t>
      </w:r>
      <w:proofErr w:type="gramEnd"/>
      <w:r w:rsidRPr="00CA348A">
        <w:t>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bookmarkEnd w:id="141"/>
    <w:p w14:paraId="7BBC46DA" w14:textId="23935FDD" w:rsidR="0001442D" w:rsidRPr="00404C2C" w:rsidRDefault="0001442D" w:rsidP="0001442D">
      <w:pPr>
        <w:pStyle w:val="EditorInstructions"/>
        <w:pageBreakBefore/>
      </w:pPr>
      <w:r w:rsidRPr="00404C2C">
        <w:t xml:space="preserve">Add </w:t>
      </w:r>
      <w:r>
        <w:t>Section</w:t>
      </w:r>
      <w:r w:rsidRPr="00404C2C">
        <w:t xml:space="preserve"> </w:t>
      </w:r>
      <w:r>
        <w:t>3.X3</w:t>
      </w:r>
    </w:p>
    <w:p w14:paraId="00F721F2" w14:textId="4BBCCD82" w:rsidR="0001442D" w:rsidRPr="00404C2C" w:rsidRDefault="0001442D" w:rsidP="0001442D">
      <w:pPr>
        <w:pStyle w:val="Heading2"/>
      </w:pPr>
      <w:bookmarkStart w:id="162" w:name="_Toc32660973"/>
      <w:r>
        <w:t>3.X3</w:t>
      </w:r>
      <w:r w:rsidRPr="00404C2C">
        <w:t xml:space="preserve"> </w:t>
      </w:r>
      <w:r w:rsidR="00180FF0">
        <w:t>Request Assessment</w:t>
      </w:r>
      <w:r w:rsidRPr="00404C2C">
        <w:t xml:space="preserve"> [</w:t>
      </w:r>
      <w:r>
        <w:t>PCC-X3</w:t>
      </w:r>
      <w:r w:rsidRPr="00404C2C">
        <w:t>]</w:t>
      </w:r>
      <w:bookmarkEnd w:id="162"/>
    </w:p>
    <w:p w14:paraId="23DDE10F" w14:textId="6C1D157D"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Assessment Requestor</w:t>
      </w:r>
      <w:r w:rsidR="008C5E9C">
        <w:t xml:space="preserve"> and </w:t>
      </w:r>
      <w:r w:rsidR="0080015C">
        <w:t>Assessor</w:t>
      </w:r>
      <w:r>
        <w:t xml:space="preserve"> Actors</w:t>
      </w:r>
      <w:r w:rsidRPr="00404C2C">
        <w:t>.</w:t>
      </w:r>
    </w:p>
    <w:p w14:paraId="120FD35F" w14:textId="3E4C637B" w:rsidR="0001442D" w:rsidRPr="00404C2C" w:rsidRDefault="0001442D" w:rsidP="0001442D">
      <w:pPr>
        <w:pStyle w:val="Heading3"/>
      </w:pPr>
      <w:bookmarkStart w:id="163" w:name="_Toc32660974"/>
      <w:r>
        <w:t>3.X3</w:t>
      </w:r>
      <w:r w:rsidRPr="00404C2C">
        <w:t>.1 Scope</w:t>
      </w:r>
      <w:bookmarkEnd w:id="163"/>
    </w:p>
    <w:p w14:paraId="042C971B" w14:textId="76F4E494" w:rsidR="0001442D" w:rsidRDefault="0001442D" w:rsidP="0001442D">
      <w:pPr>
        <w:pStyle w:val="BodyText"/>
      </w:pPr>
      <w:r w:rsidRPr="00404C2C">
        <w:t xml:space="preserve">The </w:t>
      </w:r>
      <w:r w:rsidR="00180FF0">
        <w:t>Request Assessment</w:t>
      </w:r>
      <w:r w:rsidR="00713C58">
        <w:t xml:space="preserve"> </w:t>
      </w:r>
      <w:r w:rsidRPr="00404C2C">
        <w:t xml:space="preserve">transaction is used to </w:t>
      </w:r>
      <w:r w:rsidR="00180FF0">
        <w:t xml:space="preserve">request </w:t>
      </w:r>
      <w:r w:rsidR="00713C58">
        <w:t xml:space="preserve">the assessment defined in a </w:t>
      </w:r>
      <w:r>
        <w:t>Questionnaire</w:t>
      </w:r>
      <w:r w:rsidR="00713C58">
        <w:t xml:space="preserve"> resource</w:t>
      </w:r>
      <w:r w:rsidRPr="00404C2C">
        <w:t xml:space="preserve">. The result of </w:t>
      </w:r>
      <w:r w:rsidR="00713C58">
        <w:t xml:space="preserve">this transaction </w:t>
      </w:r>
      <w:r w:rsidRPr="00404C2C">
        <w:t xml:space="preserve">is </w:t>
      </w:r>
      <w:r w:rsidR="008C5E9C">
        <w:t>the display of, and interaction with a user in order to complete an assessment</w:t>
      </w:r>
      <w:r w:rsidRPr="00404C2C">
        <w:t>.</w:t>
      </w:r>
    </w:p>
    <w:p w14:paraId="547B4EE2" w14:textId="471C1F65" w:rsidR="0001442D" w:rsidRPr="00404C2C" w:rsidRDefault="0001442D" w:rsidP="0001442D">
      <w:pPr>
        <w:pStyle w:val="Heading3"/>
      </w:pPr>
      <w:bookmarkStart w:id="164" w:name="_Toc32660975"/>
      <w:r>
        <w:t>3.X3</w:t>
      </w:r>
      <w:r w:rsidRPr="00404C2C">
        <w:t>.2 Actor Roles</w:t>
      </w:r>
      <w:bookmarkEnd w:id="164"/>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6F534A13">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807FCF" w:rsidRDefault="00807FCF"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CDE68D9" id="_x0000_s110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">
                <v:shape id="_x0000_s1106" type="#_x0000_t75" style="position:absolute;width:37261;height:15392;visibility:visible;mso-wrap-style:square">
                  <v:fill o:detectmouseclick="t"/>
                  <v:path o:connecttype="none"/>
                </v:shape>
                <v:oval id="Oval 4" o:spid="_x0000_s110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1DF5AFF1" w:rsidR="00807FCF" w:rsidRDefault="00807FCF" w:rsidP="0001442D">
                        <w:pPr>
                          <w:jc w:val="center"/>
                          <w:rPr>
                            <w:sz w:val="18"/>
                          </w:rPr>
                        </w:pPr>
                        <w:r>
                          <w:rPr>
                            <w:sz w:val="18"/>
                          </w:rPr>
                          <w:t xml:space="preserve">Request Assessment </w:t>
                        </w:r>
                        <w:r>
                          <w:rPr>
                            <w:sz w:val="18"/>
                          </w:rPr>
                          <w:br/>
                        </w:r>
                        <w:r w:rsidRPr="000B04CD">
                          <w:rPr>
                            <w:sz w:val="18"/>
                          </w:rPr>
                          <w:t>[PCC-X</w:t>
                        </w:r>
                        <w:r>
                          <w:rPr>
                            <w:sz w:val="18"/>
                          </w:rPr>
                          <w:t>3</w:t>
                        </w:r>
                        <w:r w:rsidRPr="000B04CD">
                          <w:rPr>
                            <w:sz w:val="18"/>
                          </w:rPr>
                          <w:t>]</w:t>
                        </w:r>
                      </w:p>
                    </w:txbxContent>
                  </v:textbox>
                </v:oval>
                <v:shape id="Text Box 5" o:spid="_x0000_s1108"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807FCF" w:rsidRDefault="00807FCF" w:rsidP="0001442D">
                        <w:pPr>
                          <w:spacing w:before="0"/>
                          <w:jc w:val="center"/>
                          <w:rPr>
                            <w:sz w:val="18"/>
                          </w:rPr>
                        </w:pPr>
                        <w:r>
                          <w:rPr>
                            <w:sz w:val="18"/>
                          </w:rPr>
                          <w:t>Assessment Requestor</w:t>
                        </w:r>
                      </w:p>
                    </w:txbxContent>
                  </v:textbox>
                </v:shape>
                <v:line id="Line 6" o:spid="_x0000_s110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2847DEB9" w14:textId="77777777" w:rsidR="00807FCF" w:rsidRDefault="00807FCF" w:rsidP="00713C58">
                        <w:pPr>
                          <w:jc w:val="center"/>
                          <w:rPr>
                            <w:szCs w:val="24"/>
                          </w:rPr>
                        </w:pPr>
                        <w:r>
                          <w:rPr>
                            <w:sz w:val="18"/>
                            <w:szCs w:val="18"/>
                          </w:rPr>
                          <w:t xml:space="preserve">Assessor </w:t>
                        </w:r>
                      </w:p>
                      <w:p w14:paraId="15353FBE" w14:textId="334CE708" w:rsidR="00807FCF" w:rsidRDefault="00807FCF" w:rsidP="0001442D">
                        <w:pPr>
                          <w:spacing w:before="0"/>
                          <w:jc w:val="center"/>
                          <w:rPr>
                            <w:sz w:val="18"/>
                          </w:rPr>
                        </w:pPr>
                      </w:p>
                    </w:txbxContent>
                  </v:textbox>
                </v:shape>
                <v:line id="Line 8" o:spid="_x0000_s111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bl>
    <w:p w14:paraId="31B2C3EB" w14:textId="77777777" w:rsidR="00713C58" w:rsidRPr="00713C58" w:rsidRDefault="00713C58" w:rsidP="00713C58">
      <w:pPr>
        <w:pStyle w:val="BodyText"/>
      </w:pPr>
    </w:p>
    <w:p w14:paraId="688D681F" w14:textId="3ABB827B" w:rsidR="0001442D" w:rsidRPr="00404C2C" w:rsidRDefault="0001442D" w:rsidP="00713C58">
      <w:pPr>
        <w:pStyle w:val="Heading3"/>
        <w:keepLines/>
      </w:pPr>
      <w:bookmarkStart w:id="165" w:name="_Toc32660976"/>
      <w:r>
        <w:t>3.X3</w:t>
      </w:r>
      <w:r w:rsidRPr="00404C2C">
        <w:t>.3 Referenced Standards</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713C58">
            <w:pPr>
              <w:pStyle w:val="TableEntry"/>
              <w:keepNext/>
              <w:keepLines/>
            </w:pPr>
            <w:r w:rsidRPr="00404C2C">
              <w:t>HL7 FHIR</w:t>
            </w:r>
          </w:p>
        </w:tc>
        <w:tc>
          <w:tcPr>
            <w:tcW w:w="7848" w:type="dxa"/>
            <w:shd w:val="clear" w:color="auto" w:fill="auto"/>
          </w:tcPr>
          <w:p w14:paraId="20D4C26F" w14:textId="77777777" w:rsidR="0001442D" w:rsidRPr="00404C2C" w:rsidRDefault="0001442D" w:rsidP="00713C58">
            <w:pPr>
              <w:pStyle w:val="TableEntry"/>
              <w:keepNext/>
              <w:keepLines/>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713C58">
            <w:pPr>
              <w:pStyle w:val="TableEntry"/>
              <w:keepNext/>
              <w:keepLines/>
            </w:pPr>
            <w:r>
              <w:t>HL7 SMART on FHIR</w:t>
            </w:r>
          </w:p>
        </w:tc>
        <w:tc>
          <w:tcPr>
            <w:tcW w:w="7848" w:type="dxa"/>
            <w:shd w:val="clear" w:color="auto" w:fill="auto"/>
          </w:tcPr>
          <w:p w14:paraId="4F37EE54" w14:textId="77777777" w:rsidR="0001442D" w:rsidRPr="00404C2C" w:rsidRDefault="0001442D" w:rsidP="00713C58">
            <w:pPr>
              <w:pStyle w:val="TableEntry"/>
              <w:keepNext/>
              <w:keepLines/>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713C58">
            <w:pPr>
              <w:pStyle w:val="TableEntry"/>
              <w:keepNext/>
              <w:keepLines/>
            </w:pPr>
            <w:r w:rsidRPr="00404C2C">
              <w:t>IETF RFC 2616</w:t>
            </w:r>
          </w:p>
        </w:tc>
        <w:tc>
          <w:tcPr>
            <w:tcW w:w="7848" w:type="dxa"/>
            <w:shd w:val="clear" w:color="auto" w:fill="auto"/>
          </w:tcPr>
          <w:p w14:paraId="3E4786B3" w14:textId="77777777" w:rsidR="0001442D" w:rsidRPr="00404C2C" w:rsidRDefault="0001442D" w:rsidP="00713C58">
            <w:pPr>
              <w:pStyle w:val="TableEntry"/>
              <w:keepNext/>
              <w:keepLines/>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713C58">
            <w:pPr>
              <w:pStyle w:val="TableEntry"/>
              <w:keepNext/>
              <w:keepLines/>
            </w:pPr>
            <w:r w:rsidRPr="00404C2C">
              <w:t>IETF RFC 7540</w:t>
            </w:r>
          </w:p>
        </w:tc>
        <w:tc>
          <w:tcPr>
            <w:tcW w:w="7848" w:type="dxa"/>
            <w:shd w:val="clear" w:color="auto" w:fill="auto"/>
          </w:tcPr>
          <w:p w14:paraId="38B25102" w14:textId="77777777" w:rsidR="0001442D" w:rsidRPr="00404C2C" w:rsidRDefault="0001442D" w:rsidP="00713C58">
            <w:pPr>
              <w:pStyle w:val="TableEntry"/>
              <w:keepNext/>
              <w:keepLines/>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713C58">
            <w:pPr>
              <w:pStyle w:val="TableEntry"/>
              <w:keepNext/>
              <w:keepLines/>
            </w:pPr>
            <w:r w:rsidRPr="00404C2C">
              <w:t>IETF RFC 3986</w:t>
            </w:r>
          </w:p>
        </w:tc>
        <w:tc>
          <w:tcPr>
            <w:tcW w:w="7848" w:type="dxa"/>
            <w:shd w:val="clear" w:color="auto" w:fill="auto"/>
          </w:tcPr>
          <w:p w14:paraId="6ACEF6CD" w14:textId="77777777" w:rsidR="0001442D" w:rsidRPr="00404C2C" w:rsidRDefault="0001442D" w:rsidP="00713C58">
            <w:pPr>
              <w:pStyle w:val="TableEntry"/>
              <w:keepNext/>
              <w:keepLines/>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713C58">
            <w:pPr>
              <w:pStyle w:val="TableEntry"/>
              <w:keepNext/>
              <w:keepLines/>
            </w:pPr>
            <w:r w:rsidRPr="00404C2C">
              <w:t>IETF RFC 4627</w:t>
            </w:r>
          </w:p>
        </w:tc>
        <w:tc>
          <w:tcPr>
            <w:tcW w:w="7848" w:type="dxa"/>
            <w:shd w:val="clear" w:color="auto" w:fill="auto"/>
          </w:tcPr>
          <w:p w14:paraId="331A18E1" w14:textId="77777777" w:rsidR="0001442D" w:rsidRPr="00404C2C" w:rsidRDefault="0001442D" w:rsidP="00713C58">
            <w:pPr>
              <w:pStyle w:val="TableEntry"/>
              <w:keepNext/>
              <w:keepLines/>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713C58">
            <w:pPr>
              <w:pStyle w:val="TableEntry"/>
              <w:keepNext/>
              <w:keepLines/>
            </w:pPr>
            <w:r w:rsidRPr="00404C2C">
              <w:t>IETF RFC 6585</w:t>
            </w:r>
          </w:p>
        </w:tc>
        <w:tc>
          <w:tcPr>
            <w:tcW w:w="7848" w:type="dxa"/>
            <w:shd w:val="clear" w:color="auto" w:fill="auto"/>
          </w:tcPr>
          <w:p w14:paraId="32B3CB9C" w14:textId="77777777" w:rsidR="0001442D" w:rsidRPr="00404C2C" w:rsidRDefault="0001442D" w:rsidP="00713C58">
            <w:pPr>
              <w:pStyle w:val="TableEntry"/>
              <w:keepNext/>
              <w:keepLines/>
            </w:pPr>
            <w:r w:rsidRPr="00404C2C">
              <w:t>Additional HTTP Status Codes</w:t>
            </w:r>
          </w:p>
        </w:tc>
      </w:tr>
    </w:tbl>
    <w:p w14:paraId="746E1A54" w14:textId="782069B6" w:rsidR="0001442D" w:rsidRPr="00404C2C" w:rsidRDefault="0001442D" w:rsidP="0001442D">
      <w:pPr>
        <w:pStyle w:val="Heading3"/>
      </w:pPr>
      <w:bookmarkStart w:id="166" w:name="_Toc32660977"/>
      <w:r>
        <w:t>3.X3</w:t>
      </w:r>
      <w:r w:rsidRPr="00404C2C">
        <w:t>.4 Interaction Diagram</w:t>
      </w:r>
      <w:bookmarkEnd w:id="166"/>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7C1D08BA">
                <wp:extent cx="5943600" cy="2367023"/>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CBF4BA" w14:textId="035CAEE5" w:rsidR="00807FCF" w:rsidRDefault="00807FCF" w:rsidP="0001442D">
                              <w:pPr>
                                <w:jc w:val="center"/>
                                <w:rPr>
                                  <w:sz w:val="22"/>
                                </w:rPr>
                              </w:pPr>
                              <w:r>
                                <w:rPr>
                                  <w:sz w:val="22"/>
                                </w:rPr>
                                <w:t>Launch Assessment</w:t>
                              </w:r>
                            </w:p>
                          </w:txbxContent>
                        </wps:txbx>
                        <wps:bodyPr rot="0" vert="horz" wrap="square" lIns="0" tIns="0" rIns="0" bIns="0" anchor="t" anchorCtr="0" upright="1">
                          <a:noAutofit/>
                        </wps:bodyPr>
                      </wps:wsp>
                      <wps:wsp>
                        <wps:cNvPr id="357"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8"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7CC6AB" w14:textId="172BFD5D" w:rsidR="00807FCF" w:rsidRPr="007C1AAC" w:rsidRDefault="00807FCF"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C02BA1" w14:textId="1A041BD2" w:rsidR="00807FCF" w:rsidRPr="007C1AAC" w:rsidRDefault="00807FCF"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363" name="Line 17"/>
                        <wps:cNvCnPr>
                          <a:cxnSpLocks noChangeShapeType="1"/>
                        </wps:cNvCnPr>
                        <wps:spPr bwMode="auto">
                          <a:xfrm>
                            <a:off x="1540510" y="936493"/>
                            <a:ext cx="282701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c:wpc>
                  </a:graphicData>
                </a:graphic>
              </wp:inline>
            </w:drawing>
          </mc:Choice>
          <mc:Fallback>
            <w:pict>
              <v:group w14:anchorId="6E984826" id="_x0000_s1112"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">
                <v:shape id="_x0000_s1113" type="#_x0000_t75" style="position:absolute;width:59436;height:23666;visibility:visible;mso-wrap-style:square">
                  <v:fill o:detectmouseclick="t"/>
                  <v:path o:connecttype="none"/>
                </v:shape>
                <v:line id="Line 12" o:spid="_x0000_s1114"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035CAEE5" w:rsidR="00807FCF" w:rsidRDefault="00807FCF" w:rsidP="0001442D">
                        <w:pPr>
                          <w:jc w:val="center"/>
                          <w:rPr>
                            <w:sz w:val="22"/>
                          </w:rPr>
                        </w:pPr>
                        <w:r>
                          <w:rPr>
                            <w:sz w:val="22"/>
                          </w:rPr>
                          <w:t>Launch Assessment</w:t>
                        </w:r>
                      </w:p>
                    </w:txbxContent>
                  </v:textbox>
                </v:shape>
                <v:line id="Line 14" o:spid="_x0000_s1116"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17"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18"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1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807FCF" w:rsidRPr="007C1AAC" w:rsidRDefault="00807FCF" w:rsidP="0001442D">
                        <w:pPr>
                          <w:jc w:val="center"/>
                          <w:rPr>
                            <w:sz w:val="22"/>
                            <w:szCs w:val="22"/>
                          </w:rPr>
                        </w:pPr>
                        <w:r>
                          <w:rPr>
                            <w:sz w:val="22"/>
                            <w:szCs w:val="22"/>
                          </w:rPr>
                          <w:t>Assessor</w:t>
                        </w:r>
                      </w:p>
                    </w:txbxContent>
                  </v:textbox>
                </v:shape>
                <v:shape id="Text Box 11" o:spid="_x0000_s112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807FCF" w:rsidRPr="007C1AAC" w:rsidRDefault="00807FCF" w:rsidP="0001442D">
                        <w:pPr>
                          <w:jc w:val="center"/>
                          <w:rPr>
                            <w:sz w:val="22"/>
                            <w:szCs w:val="22"/>
                          </w:rPr>
                        </w:pPr>
                        <w:r>
                          <w:rPr>
                            <w:sz w:val="22"/>
                            <w:szCs w:val="22"/>
                          </w:rPr>
                          <w:t>Assessment Requestor</w:t>
                        </w:r>
                      </w:p>
                    </w:txbxContent>
                  </v:textbox>
                </v:shape>
                <v:line id="Line 17" o:spid="_x0000_s1121" style="position:absolute;visibility:visible;mso-wrap-style:square" from="15405,9364" to="43675,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shape id="Arc 371" o:spid="_x0000_s1122"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23"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807FCF" w:rsidRDefault="00807FCF" w:rsidP="00BA58A5">
                        <w:pPr>
                          <w:jc w:val="center"/>
                          <w:rPr>
                            <w:szCs w:val="24"/>
                          </w:rPr>
                        </w:pPr>
                        <w:r>
                          <w:rPr>
                            <w:sz w:val="22"/>
                            <w:szCs w:val="22"/>
                          </w:rPr>
                          <w:t>Assess Patient</w:t>
                        </w:r>
                        <w:r>
                          <w:rPr>
                            <w:sz w:val="22"/>
                            <w:szCs w:val="22"/>
                          </w:rPr>
                          <w:br/>
                          <w:t>Activity</w:t>
                        </w:r>
                      </w:p>
                    </w:txbxContent>
                  </v:textbox>
                </v:shape>
                <w10:anchorlock/>
              </v:group>
            </w:pict>
          </mc:Fallback>
        </mc:AlternateContent>
      </w:r>
    </w:p>
    <w:p w14:paraId="567C6DB2" w14:textId="31549BF8" w:rsidR="0001442D" w:rsidRPr="00404C2C" w:rsidRDefault="0001442D" w:rsidP="0001442D">
      <w:pPr>
        <w:pStyle w:val="Heading4"/>
      </w:pPr>
      <w:bookmarkStart w:id="167" w:name="_Toc32660978"/>
      <w:r>
        <w:t>3.X3</w:t>
      </w:r>
      <w:r w:rsidRPr="00404C2C">
        <w:t xml:space="preserve">.4.1 </w:t>
      </w:r>
      <w:r w:rsidR="00563130">
        <w:t>Launch Assessment</w:t>
      </w:r>
      <w:r w:rsidRPr="00404C2C">
        <w:t xml:space="preserve"> message</w:t>
      </w:r>
      <w:bookmarkEnd w:id="167"/>
    </w:p>
    <w:p w14:paraId="5AFDBEB3" w14:textId="77777777" w:rsidR="00AE59B2" w:rsidRPr="00404C2C" w:rsidRDefault="00AE59B2" w:rsidP="00AE59B2">
      <w:pPr>
        <w:pStyle w:val="BodyText"/>
      </w:pPr>
      <w:r>
        <w:t>When the EHR Launch option is not used, the EHR system or user will launch the assessment instrument through some other mechanism not specified in this profile.  This may be by placing an order, launching and configuring a web application for the patient being assessed, or through some other mechanism.</w:t>
      </w:r>
    </w:p>
    <w:p w14:paraId="71645D2C" w14:textId="3219E1D3" w:rsidR="0001442D" w:rsidRDefault="008C5E9C" w:rsidP="008C5E9C">
      <w:pPr>
        <w:pStyle w:val="BodyText"/>
      </w:pPr>
      <w:r>
        <w:t xml:space="preserve">When the Assessment Requestor actor implements the EHR Launch option, this </w:t>
      </w:r>
      <w:r w:rsidR="0001442D" w:rsidRPr="00AB75A2">
        <w:t xml:space="preserve">message uses </w:t>
      </w:r>
      <w:r w:rsidR="00BA58A5">
        <w:t>a SMART on FHIR EHR Launch sequence to initiate an assessment for a given patient with the specified Questionnaire resource.</w:t>
      </w:r>
      <w:r w:rsidR="00563130">
        <w:t xml:space="preserve"> </w:t>
      </w:r>
    </w:p>
    <w:p w14:paraId="325766BC" w14:textId="2A270519" w:rsidR="0001442D" w:rsidRPr="00404C2C" w:rsidRDefault="0001442D" w:rsidP="0001442D">
      <w:pPr>
        <w:pStyle w:val="Heading5"/>
      </w:pPr>
      <w:bookmarkStart w:id="168" w:name="_Toc32660979"/>
      <w:r>
        <w:t>3.X3</w:t>
      </w:r>
      <w:r w:rsidRPr="00404C2C">
        <w:t>.4.1.1 Trigger Events</w:t>
      </w:r>
      <w:bookmarkEnd w:id="168"/>
    </w:p>
    <w:p w14:paraId="5E0CF69D" w14:textId="65E50158" w:rsidR="0001442D" w:rsidRPr="00404C2C" w:rsidRDefault="008C5E9C" w:rsidP="0001442D">
      <w:pPr>
        <w:pStyle w:val="BodyText"/>
      </w:pPr>
      <w:r>
        <w:t xml:space="preserve">A patient must be assessed.  </w:t>
      </w:r>
      <w:r w:rsidR="0001442D" w:rsidRPr="00404C2C">
        <w:t xml:space="preserve">When the </w:t>
      </w:r>
      <w:r w:rsidR="00BA58A5">
        <w:t xml:space="preserve">Assessment Requestor </w:t>
      </w:r>
      <w:r w:rsidR="00563130">
        <w:t xml:space="preserve">implementing the EHR Launch option </w:t>
      </w:r>
      <w:r w:rsidR="0001442D" w:rsidRPr="00404C2C">
        <w:t xml:space="preserve">needs </w:t>
      </w:r>
      <w:r w:rsidR="00291796">
        <w:t xml:space="preserve">to have a patient assessed </w:t>
      </w:r>
      <w:r w:rsidR="0001442D" w:rsidRPr="00404C2C">
        <w:t xml:space="preserve">it issues </w:t>
      </w:r>
      <w:r w:rsidR="00563130">
        <w:t>a Launch Assessment</w:t>
      </w:r>
      <w:r w:rsidR="00291796">
        <w:t xml:space="preserve"> </w:t>
      </w:r>
      <w:r w:rsidR="0001442D" w:rsidRPr="00404C2C">
        <w:t xml:space="preserve">message. </w:t>
      </w:r>
    </w:p>
    <w:p w14:paraId="325DC758" w14:textId="6E11A3F3" w:rsidR="0001442D" w:rsidRDefault="0001442D" w:rsidP="0001442D">
      <w:pPr>
        <w:pStyle w:val="Heading5"/>
      </w:pPr>
      <w:bookmarkStart w:id="169" w:name="_Toc32660980"/>
      <w:r>
        <w:t>3.X3</w:t>
      </w:r>
      <w:r w:rsidRPr="00404C2C">
        <w:t>.4.1.2 Message Semantics</w:t>
      </w:r>
      <w:bookmarkEnd w:id="169"/>
    </w:p>
    <w:p w14:paraId="7370912F" w14:textId="613F3FBE" w:rsidR="00AE59B2" w:rsidRDefault="00AE59B2" w:rsidP="00AE59B2">
      <w:pPr>
        <w:pStyle w:val="BodyText"/>
      </w:pPr>
      <w:r>
        <w:t xml:space="preserve">When used without the EHR Launch option, the user or system that launches the </w:t>
      </w:r>
      <w:r w:rsidR="002F6113">
        <w:t>Assessor</w:t>
      </w:r>
      <w:r>
        <w:t xml:space="preserve"> instrument must establish the patient and encounter context with the </w:t>
      </w:r>
      <w:r w:rsidR="00AA34E7">
        <w:t>A</w:t>
      </w:r>
      <w:r>
        <w:t>ssessor.</w:t>
      </w:r>
    </w:p>
    <w:p w14:paraId="19F20E22" w14:textId="355C8C0A" w:rsidR="00291796" w:rsidRDefault="00AE59B2" w:rsidP="00291796">
      <w:pPr>
        <w:pStyle w:val="BodyText"/>
      </w:pPr>
      <w:r>
        <w:t xml:space="preserve">When used with the EHR Launch option, the </w:t>
      </w:r>
      <w:r w:rsidR="00291796">
        <w:t>patient context is established with a SMART on FHIR application through the EHR launch sequence.</w:t>
      </w:r>
      <w:r w:rsidR="00C05E43">
        <w:t xml:space="preserve">  The Assessment Requestor actor corresponds to the EHR actors described in SMART on FHIR.  The Assessor actor corresponds to the App actor described in SMART on FHIR.</w:t>
      </w:r>
      <w:r>
        <w:t xml:space="preserve"> T</w:t>
      </w:r>
      <w:r w:rsidR="00291796">
        <w:t xml:space="preserve">he questionnaire to use for the assessment is </w:t>
      </w:r>
      <w:r w:rsidR="00563130">
        <w:t>recorded in the context returned by the EHR</w:t>
      </w:r>
      <w:r w:rsidR="005F685B">
        <w:t xml:space="preserve"> Authorization Server</w:t>
      </w:r>
      <w:r w:rsidR="00C05E43">
        <w:t xml:space="preserve"> in the SMART on FHIR in the SMART Authorization Sequence</w:t>
      </w:r>
      <w:r w:rsidR="00C05E43">
        <w:rPr>
          <w:rStyle w:val="FootnoteReference"/>
        </w:rPr>
        <w:footnoteReference w:id="12"/>
      </w:r>
      <w:r w:rsidR="00C05E43">
        <w:t>.</w:t>
      </w:r>
      <w:r w:rsidR="00291796">
        <w:t xml:space="preserve">  </w:t>
      </w:r>
    </w:p>
    <w:p w14:paraId="57722F66" w14:textId="77777777" w:rsidR="00C05E43" w:rsidRDefault="00C05E43" w:rsidP="00C05E43">
      <w:pPr>
        <w:pStyle w:val="BodyText"/>
      </w:pPr>
      <w:r>
        <w:t>{</w:t>
      </w:r>
    </w:p>
    <w:p w14:paraId="52913FEF" w14:textId="77777777" w:rsidR="00C05E43" w:rsidRDefault="00C05E43" w:rsidP="00C05E43">
      <w:pPr>
        <w:pStyle w:val="BodyText"/>
      </w:pPr>
      <w:r>
        <w:t xml:space="preserve">  "</w:t>
      </w:r>
      <w:proofErr w:type="spellStart"/>
      <w:r>
        <w:t>access_token</w:t>
      </w:r>
      <w:proofErr w:type="spellEnd"/>
      <w:r>
        <w:t>": "i8hweunweunweofiwweoijewiwe",</w:t>
      </w:r>
    </w:p>
    <w:p w14:paraId="294E9289" w14:textId="77777777" w:rsidR="00C05E43" w:rsidRDefault="00C05E43" w:rsidP="00C05E43">
      <w:pPr>
        <w:pStyle w:val="BodyText"/>
      </w:pPr>
      <w:r>
        <w:t xml:space="preserve">  "</w:t>
      </w:r>
      <w:proofErr w:type="spellStart"/>
      <w:r>
        <w:t>token_type</w:t>
      </w:r>
      <w:proofErr w:type="spellEnd"/>
      <w:r>
        <w:t>": "bearer",</w:t>
      </w:r>
    </w:p>
    <w:p w14:paraId="46585C06" w14:textId="77777777" w:rsidR="00C05E43" w:rsidRDefault="00C05E43" w:rsidP="00C05E43">
      <w:pPr>
        <w:pStyle w:val="BodyText"/>
      </w:pPr>
      <w:r>
        <w:t xml:space="preserve">  "</w:t>
      </w:r>
      <w:proofErr w:type="spellStart"/>
      <w:r>
        <w:t>expires_in</w:t>
      </w:r>
      <w:proofErr w:type="spellEnd"/>
      <w:r>
        <w:t>": 3600,</w:t>
      </w:r>
    </w:p>
    <w:p w14:paraId="46CF2C3E" w14:textId="77777777" w:rsidR="00C05E43" w:rsidRDefault="00C05E43" w:rsidP="00C05E43">
      <w:pPr>
        <w:pStyle w:val="BodyText"/>
      </w:pPr>
      <w:r>
        <w:t xml:space="preserve">  "scope": "patient/</w:t>
      </w:r>
      <w:proofErr w:type="spellStart"/>
      <w:r>
        <w:t>Observation.read</w:t>
      </w:r>
      <w:proofErr w:type="spellEnd"/>
      <w:r>
        <w:t xml:space="preserve"> patient/</w:t>
      </w:r>
      <w:proofErr w:type="spellStart"/>
      <w:r>
        <w:t>Patient.read</w:t>
      </w:r>
      <w:proofErr w:type="spellEnd"/>
      <w:r>
        <w:t>",</w:t>
      </w:r>
    </w:p>
    <w:p w14:paraId="14E12D1A" w14:textId="77777777" w:rsidR="00C05E43" w:rsidRDefault="00C05E43" w:rsidP="00C05E43">
      <w:pPr>
        <w:pStyle w:val="BodyText"/>
      </w:pPr>
      <w:r>
        <w:t xml:space="preserve">  "intent": "client-</w:t>
      </w:r>
      <w:proofErr w:type="spellStart"/>
      <w:r>
        <w:t>ui</w:t>
      </w:r>
      <w:proofErr w:type="spellEnd"/>
      <w:r>
        <w:t>-name",</w:t>
      </w:r>
    </w:p>
    <w:p w14:paraId="1D8C0B79" w14:textId="77777777" w:rsidR="00C05E43" w:rsidRDefault="00C05E43" w:rsidP="00C05E43">
      <w:pPr>
        <w:pStyle w:val="BodyText"/>
      </w:pPr>
      <w:r>
        <w:t xml:space="preserve">  "patient":  "123",</w:t>
      </w:r>
    </w:p>
    <w:p w14:paraId="20A0F04F" w14:textId="6F4FE537" w:rsidR="00C05E43" w:rsidRPr="006D465F" w:rsidRDefault="00C05E43" w:rsidP="00C05E43">
      <w:pPr>
        <w:pStyle w:val="BodyText"/>
        <w:rPr>
          <w:lang w:val="it-IT"/>
        </w:rPr>
      </w:pPr>
      <w:r>
        <w:t xml:space="preserve">  </w:t>
      </w:r>
      <w:r w:rsidRPr="006D465F">
        <w:rPr>
          <w:lang w:val="it-IT"/>
        </w:rPr>
        <w:t>"encounter": "456",</w:t>
      </w:r>
    </w:p>
    <w:p w14:paraId="6EAF9C46" w14:textId="7BA65FF6" w:rsidR="00C05E43" w:rsidRPr="006D465F" w:rsidRDefault="00C05E43" w:rsidP="00C05E43">
      <w:pPr>
        <w:pStyle w:val="BodyText"/>
        <w:rPr>
          <w:i/>
          <w:lang w:val="it-IT"/>
        </w:rPr>
      </w:pPr>
      <w:r w:rsidRPr="006D465F">
        <w:rPr>
          <w:lang w:val="it-IT"/>
        </w:rPr>
        <w:t xml:space="preserve">  "questionnaire":"</w:t>
      </w:r>
      <w:r w:rsidRPr="006D465F">
        <w:rPr>
          <w:i/>
          <w:lang w:val="it-IT"/>
        </w:rPr>
        <w:t>questionnaire-canonical-uri</w:t>
      </w:r>
      <w:r w:rsidRPr="006D465F">
        <w:rPr>
          <w:lang w:val="it-IT"/>
        </w:rPr>
        <w:t>"</w:t>
      </w:r>
    </w:p>
    <w:p w14:paraId="433DFC5A" w14:textId="6A92C2D9" w:rsidR="0001442D" w:rsidRPr="00DB68F5" w:rsidRDefault="00C05E43" w:rsidP="00DB68F5">
      <w:pPr>
        <w:pStyle w:val="BodyText"/>
      </w:pPr>
      <w:r>
        <w:t>}</w:t>
      </w:r>
    </w:p>
    <w:p w14:paraId="726BCF22" w14:textId="113A294F" w:rsidR="0001442D" w:rsidRPr="00404C2C" w:rsidRDefault="0001442D" w:rsidP="0001442D">
      <w:pPr>
        <w:pStyle w:val="Heading5"/>
      </w:pPr>
      <w:bookmarkStart w:id="170" w:name="_Toc32660981"/>
      <w:r>
        <w:t>3.X3</w:t>
      </w:r>
      <w:r w:rsidRPr="00404C2C">
        <w:t>.4.1.3 Expected Actions</w:t>
      </w:r>
      <w:bookmarkEnd w:id="170"/>
    </w:p>
    <w:p w14:paraId="533CD913" w14:textId="2E21EA24" w:rsidR="00514889" w:rsidRDefault="00C05E43" w:rsidP="00C05E43">
      <w:pPr>
        <w:pStyle w:val="BodyText"/>
      </w:pPr>
      <w:r>
        <w:rPr>
          <w:iCs/>
        </w:rPr>
        <w:t>The Assessment Requestor and Assessor actors have established a context in which they agree upon the assessment instrument, the patient, the encounter and the user performing the assessment, and the assessment is ready to be performed.</w:t>
      </w:r>
    </w:p>
    <w:p w14:paraId="60607CCD" w14:textId="25110CA3" w:rsidR="00514889" w:rsidRDefault="00514889" w:rsidP="00514889">
      <w:pPr>
        <w:pStyle w:val="Heading4"/>
      </w:pPr>
      <w:bookmarkStart w:id="171" w:name="_Toc32660982"/>
      <w:r>
        <w:t>3.X3</w:t>
      </w:r>
      <w:r w:rsidRPr="00404C2C">
        <w:t>.4.</w:t>
      </w:r>
      <w:r>
        <w:t>2</w:t>
      </w:r>
      <w:r w:rsidRPr="00404C2C">
        <w:t xml:space="preserve"> </w:t>
      </w:r>
      <w:r>
        <w:t>Assess Patient Activity</w:t>
      </w:r>
      <w:r w:rsidRPr="00404C2C">
        <w:t xml:space="preserve"> message</w:t>
      </w:r>
      <w:bookmarkEnd w:id="171"/>
    </w:p>
    <w:p w14:paraId="1A1E9293" w14:textId="5B085205" w:rsidR="00C05E43" w:rsidRPr="00C05E43" w:rsidRDefault="00C05E43" w:rsidP="00C05E43">
      <w:pPr>
        <w:pStyle w:val="BodyText"/>
      </w:pPr>
      <w:r>
        <w:t>This is a user interface action performed by the assessor to capture the assessment data from the user and to provide additional assessment information.</w:t>
      </w:r>
    </w:p>
    <w:p w14:paraId="3FF9F7BF" w14:textId="411567BC" w:rsidR="00514889" w:rsidRDefault="00514889" w:rsidP="0001442D">
      <w:pPr>
        <w:pStyle w:val="Heading4"/>
      </w:pPr>
      <w:bookmarkStart w:id="172" w:name="_Toc32660983"/>
      <w:r>
        <w:t>3.X3.4.2.1 Trigger Events</w:t>
      </w:r>
      <w:bookmarkEnd w:id="172"/>
    </w:p>
    <w:p w14:paraId="6D397FF8" w14:textId="07B77947" w:rsidR="00C05E43" w:rsidRPr="00C05E43" w:rsidRDefault="00C05E43" w:rsidP="00C05E43">
      <w:pPr>
        <w:pStyle w:val="BodyText"/>
      </w:pPr>
      <w:r>
        <w:t>This message is triggered when the assessment is ready to be performed.</w:t>
      </w:r>
    </w:p>
    <w:p w14:paraId="2709A438" w14:textId="53ADEF7F" w:rsidR="00514889" w:rsidRDefault="00514889" w:rsidP="00514889">
      <w:pPr>
        <w:pStyle w:val="Heading4"/>
      </w:pPr>
      <w:bookmarkStart w:id="173" w:name="_Toc32660984"/>
      <w:r>
        <w:t>3.X3.4.2.2 Semantics</w:t>
      </w:r>
      <w:bookmarkEnd w:id="173"/>
    </w:p>
    <w:p w14:paraId="52C9CE9A" w14:textId="5E23F0D8" w:rsidR="00F4476F" w:rsidRPr="00F4476F" w:rsidRDefault="00F4476F" w:rsidP="00F4476F">
      <w:pPr>
        <w:pStyle w:val="BodyText"/>
      </w:pPr>
      <w:r>
        <w:rPr>
          <w:i/>
        </w:rPr>
        <w:t>Not applicable</w:t>
      </w:r>
      <w:r>
        <w:t>.</w:t>
      </w:r>
    </w:p>
    <w:p w14:paraId="6829532D" w14:textId="24B43D23" w:rsidR="00514889" w:rsidRDefault="00514889" w:rsidP="00514889">
      <w:pPr>
        <w:pStyle w:val="Heading4"/>
      </w:pPr>
      <w:bookmarkStart w:id="174" w:name="_Toc32660985"/>
      <w:r>
        <w:t>3.X3.4.2.3 Expected Actions</w:t>
      </w:r>
      <w:bookmarkEnd w:id="174"/>
    </w:p>
    <w:p w14:paraId="4252CB91" w14:textId="77777777" w:rsidR="00AE59B2" w:rsidRDefault="00C05E43" w:rsidP="00514889">
      <w:pPr>
        <w:pStyle w:val="BodyText"/>
      </w:pPr>
      <w:r>
        <w:t xml:space="preserve">The Assessor will display </w:t>
      </w:r>
      <w:r w:rsidR="00F4476F">
        <w:t xml:space="preserve">enough </w:t>
      </w:r>
      <w:r>
        <w:t>context information to ensure patient safety and data integrity (e.g., the patient name, gender, birthdate, and MRN</w:t>
      </w:r>
      <w:r w:rsidR="00F4476F">
        <w:t>, the encounter, et cetera), and will display the title of the assessment and user interface to capture data needed for the assessment.</w:t>
      </w:r>
      <w:r>
        <w:t xml:space="preserve"> </w:t>
      </w:r>
      <w:r w:rsidR="00F4476F">
        <w:t xml:space="preserve"> </w:t>
      </w:r>
    </w:p>
    <w:p w14:paraId="189D5BD9" w14:textId="7B6FFCD8" w:rsidR="00AE59B2" w:rsidRDefault="00AE59B2" w:rsidP="00514889">
      <w:pPr>
        <w:pStyle w:val="BodyText"/>
      </w:pPr>
      <w:r>
        <w:t>The assessor will display the assessment questions and enable the user to respond.</w:t>
      </w:r>
    </w:p>
    <w:p w14:paraId="4BC0F036" w14:textId="77777777" w:rsidR="00AE59B2" w:rsidRDefault="00F4476F" w:rsidP="00514889">
      <w:pPr>
        <w:pStyle w:val="BodyText"/>
      </w:pPr>
      <w:r>
        <w:t>The user can complete the assessment</w:t>
      </w:r>
      <w:r w:rsidR="00AE59B2">
        <w:t>.</w:t>
      </w:r>
    </w:p>
    <w:p w14:paraId="590DA294" w14:textId="58068563" w:rsidR="00A2249A" w:rsidRPr="00514889" w:rsidRDefault="00AE59B2" w:rsidP="00514889">
      <w:pPr>
        <w:pStyle w:val="BodyText"/>
      </w:pPr>
      <w:r>
        <w:t>The</w:t>
      </w:r>
      <w:r w:rsidR="00F4476F">
        <w:t xml:space="preserve"> assessor </w:t>
      </w:r>
      <w:r>
        <w:t xml:space="preserve">will </w:t>
      </w:r>
      <w:r w:rsidR="00F4476F">
        <w:t>transmit the results</w:t>
      </w:r>
      <w:r>
        <w:t xml:space="preserve"> by performing the PCC-X4 transaction upon completion</w:t>
      </w:r>
      <w:r w:rsidR="00F4476F">
        <w:t>.</w:t>
      </w:r>
    </w:p>
    <w:p w14:paraId="4C7A159C" w14:textId="26A86B4A" w:rsidR="0001442D" w:rsidRPr="00404C2C" w:rsidRDefault="0001442D" w:rsidP="0001442D">
      <w:pPr>
        <w:pStyle w:val="Heading4"/>
      </w:pPr>
      <w:bookmarkStart w:id="175" w:name="_Toc32660990"/>
      <w:r>
        <w:t>3.X3</w:t>
      </w:r>
      <w:r w:rsidRPr="00404C2C">
        <w:t>.4.</w:t>
      </w:r>
      <w:r w:rsidR="00514889">
        <w:t>4</w:t>
      </w:r>
      <w:r w:rsidRPr="00404C2C">
        <w:t xml:space="preserve"> </w:t>
      </w:r>
      <w:r w:rsidR="0051412A">
        <w:t>Capability Statement</w:t>
      </w:r>
      <w:r w:rsidRPr="00404C2C">
        <w:t xml:space="preserve"> Resource</w:t>
      </w:r>
      <w:bookmarkEnd w:id="175"/>
    </w:p>
    <w:p w14:paraId="029BD8AB" w14:textId="0E06AB95" w:rsidR="0001442D" w:rsidRPr="00404C2C" w:rsidRDefault="0051412A" w:rsidP="0001442D">
      <w:pPr>
        <w:pStyle w:val="BodyText"/>
      </w:pPr>
      <w:r>
        <w:t xml:space="preserve">Assessor and Assessment Requestor actors </w:t>
      </w:r>
      <w:r w:rsidR="0001442D" w:rsidRPr="00404C2C">
        <w:t xml:space="preserve">implementing this transaction should provide a </w:t>
      </w:r>
      <w:r w:rsidRPr="0051412A">
        <w:t>CapabilityStatement Resource</w:t>
      </w:r>
      <w:r w:rsidR="0001442D" w:rsidRPr="00404C2C">
        <w:t xml:space="preserve"> as described in ITI TF-2x: Appendix Z.3</w:t>
      </w:r>
      <w:r w:rsidR="00C50C37">
        <w:t xml:space="preserve">.  When the EHR </w:t>
      </w:r>
      <w:proofErr w:type="spellStart"/>
      <w:r w:rsidR="00C50C37">
        <w:t>Lauch</w:t>
      </w:r>
      <w:proofErr w:type="spellEnd"/>
      <w:r w:rsidR="00C50C37">
        <w:t xml:space="preserve"> option is support, this capability statement shall provide the required information to support a SMART on FHIR EHR Launch</w:t>
      </w:r>
      <w:r w:rsidR="0001442D" w:rsidRPr="00404C2C">
        <w:t xml:space="preserve">. </w:t>
      </w:r>
    </w:p>
    <w:p w14:paraId="2FD3C72D" w14:textId="35A0C384" w:rsidR="0001442D" w:rsidRPr="00404C2C" w:rsidRDefault="0001442D" w:rsidP="0001442D">
      <w:pPr>
        <w:pStyle w:val="Heading3"/>
      </w:pPr>
      <w:bookmarkStart w:id="176" w:name="_Toc32660991"/>
      <w:r>
        <w:t>3.X3</w:t>
      </w:r>
      <w:r w:rsidRPr="00404C2C">
        <w:t>.5 Security Considerations</w:t>
      </w:r>
      <w:bookmarkEnd w:id="176"/>
    </w:p>
    <w:p w14:paraId="3A5C0C75" w14:textId="0CE4B703" w:rsidR="0001442D" w:rsidRPr="00914A2A" w:rsidRDefault="0020774B" w:rsidP="0001442D">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7856B9EB" w14:textId="586C63F6" w:rsidR="0001442D" w:rsidRDefault="0001442D" w:rsidP="0001442D">
      <w:pPr>
        <w:pStyle w:val="Heading4"/>
      </w:pPr>
      <w:bookmarkStart w:id="177" w:name="_Toc32660992"/>
      <w:r>
        <w:t>3.X3</w:t>
      </w:r>
      <w:r w:rsidRPr="00914A2A">
        <w:t>.5.1 Security Audit Considerations</w:t>
      </w:r>
      <w:bookmarkEnd w:id="177"/>
    </w:p>
    <w:p w14:paraId="7A3029D1" w14:textId="68B6345B" w:rsidR="008C5E9C" w:rsidRPr="00F358B9" w:rsidRDefault="00F358B9" w:rsidP="00F358B9">
      <w:pPr>
        <w:pStyle w:val="ListBullet2"/>
        <w:numPr>
          <w:ilvl w:val="0"/>
          <w:numId w:val="0"/>
        </w:numPr>
        <w:tabs>
          <w:tab w:val="left" w:pos="708"/>
        </w:tabs>
        <w:spacing w:before="40"/>
        <w:jc w:val="both"/>
        <w:rPr>
          <w:i/>
          <w:iCs/>
          <w:sz w:val="22"/>
        </w:rPr>
      </w:pPr>
      <w:r>
        <w:rPr>
          <w:i/>
          <w:iCs/>
          <w:sz w:val="22"/>
        </w:rPr>
        <w:t>What are the security Audit Considerations for a SMART on FHIR EHR Launch Sequence?  What should the launcher audit?  What should the launched application Audit?  Where is this already documented?</w:t>
      </w:r>
    </w:p>
    <w:p w14:paraId="7F253E32" w14:textId="1B4839F1" w:rsidR="008C5E9C" w:rsidRDefault="008C5E9C">
      <w:pPr>
        <w:spacing w:before="0"/>
        <w:rPr>
          <w:sz w:val="22"/>
        </w:rPr>
      </w:pPr>
      <w:r>
        <w:rPr>
          <w:sz w:val="22"/>
        </w:rPr>
        <w:br w:type="page"/>
      </w:r>
    </w:p>
    <w:p w14:paraId="09733884" w14:textId="5F74B100" w:rsidR="008C5E9C" w:rsidRPr="00404C2C" w:rsidRDefault="008C5E9C" w:rsidP="008C5E9C">
      <w:pPr>
        <w:pStyle w:val="EditorInstructions"/>
        <w:pageBreakBefore/>
      </w:pPr>
      <w:r w:rsidRPr="00404C2C">
        <w:t xml:space="preserve">Add </w:t>
      </w:r>
      <w:r>
        <w:t>Section</w:t>
      </w:r>
      <w:r w:rsidRPr="00404C2C">
        <w:t xml:space="preserve"> </w:t>
      </w:r>
      <w:r>
        <w:t>3.X4</w:t>
      </w:r>
    </w:p>
    <w:p w14:paraId="244BD408" w14:textId="43691E0C" w:rsidR="008C5E9C" w:rsidRPr="00404C2C" w:rsidRDefault="008C5E9C" w:rsidP="008C5E9C">
      <w:pPr>
        <w:pStyle w:val="Heading2"/>
      </w:pPr>
      <w:r>
        <w:t>3.X3</w:t>
      </w:r>
      <w:r w:rsidRPr="00404C2C">
        <w:t xml:space="preserve"> </w:t>
      </w:r>
      <w:r>
        <w:t>Report Assessment</w:t>
      </w:r>
      <w:r w:rsidRPr="00404C2C">
        <w:t xml:space="preserve"> [</w:t>
      </w:r>
      <w:r>
        <w:t>PCC-X4</w:t>
      </w:r>
      <w:r w:rsidRPr="00404C2C">
        <w:t>]</w:t>
      </w:r>
    </w:p>
    <w:p w14:paraId="0C11F39A" w14:textId="51785255" w:rsidR="008C5E9C" w:rsidRPr="00404C2C" w:rsidRDefault="008C5E9C" w:rsidP="008C5E9C">
      <w:pPr>
        <w:pStyle w:val="BodyText"/>
      </w:pPr>
      <w:r w:rsidRPr="00404C2C">
        <w:t xml:space="preserve">This section corresponds to Transaction </w:t>
      </w:r>
      <w:r>
        <w:t>PCC-X4</w:t>
      </w:r>
      <w:r w:rsidRPr="00404C2C">
        <w:t xml:space="preserve"> of the IHE PCC Technical Framework. Transaction </w:t>
      </w:r>
      <w:r>
        <w:t>PCC-X4</w:t>
      </w:r>
      <w:r w:rsidRPr="00404C2C">
        <w:t xml:space="preserve"> is used by the </w:t>
      </w:r>
      <w:r>
        <w:t>Assessment Requestor and Assessor Actors</w:t>
      </w:r>
      <w:r w:rsidRPr="00404C2C">
        <w:t>.</w:t>
      </w:r>
    </w:p>
    <w:p w14:paraId="27BB135E" w14:textId="77777777" w:rsidR="008C5E9C" w:rsidRPr="00404C2C" w:rsidRDefault="008C5E9C" w:rsidP="008C5E9C">
      <w:pPr>
        <w:pStyle w:val="Heading3"/>
      </w:pPr>
      <w:r>
        <w:t>3.X3</w:t>
      </w:r>
      <w:r w:rsidRPr="00404C2C">
        <w:t>.1 Scope</w:t>
      </w:r>
    </w:p>
    <w:p w14:paraId="4EE2CE5F" w14:textId="4288B163" w:rsidR="008C5E9C" w:rsidRDefault="008C5E9C" w:rsidP="008C5E9C">
      <w:pPr>
        <w:pStyle w:val="BodyText"/>
      </w:pPr>
      <w:r w:rsidRPr="00404C2C">
        <w:t xml:space="preserve">The </w:t>
      </w:r>
      <w:r>
        <w:t xml:space="preserve">Report Assessment </w:t>
      </w:r>
      <w:r w:rsidRPr="00404C2C">
        <w:t xml:space="preserve">transaction is used to </w:t>
      </w:r>
      <w:r>
        <w:t>report the results of an assessment</w:t>
      </w:r>
      <w:r w:rsidRPr="00404C2C">
        <w:t xml:space="preserve">. The result of </w:t>
      </w:r>
      <w:r>
        <w:t xml:space="preserve">this transaction </w:t>
      </w:r>
      <w:r w:rsidRPr="00404C2C">
        <w:t xml:space="preserve">is </w:t>
      </w:r>
      <w:r>
        <w:t xml:space="preserve">the production of </w:t>
      </w:r>
      <w:r w:rsidRPr="00404C2C">
        <w:t xml:space="preserve">a FHIR </w:t>
      </w:r>
      <w:r>
        <w:t>QuestionnaireResponse Resource that contains the results of the assessment</w:t>
      </w:r>
      <w:r w:rsidRPr="00404C2C">
        <w:t>.</w:t>
      </w:r>
    </w:p>
    <w:p w14:paraId="6E13E874" w14:textId="77777777" w:rsidR="008C5E9C" w:rsidRPr="00404C2C" w:rsidRDefault="008C5E9C" w:rsidP="008C5E9C">
      <w:pPr>
        <w:pStyle w:val="Heading3"/>
      </w:pPr>
      <w:r>
        <w:t>3.X3</w:t>
      </w:r>
      <w:r w:rsidRPr="00404C2C">
        <w:t>.2 Actor Roles</w:t>
      </w:r>
    </w:p>
    <w:p w14:paraId="0CC99118" w14:textId="77777777" w:rsidR="008C5E9C" w:rsidRPr="00404C2C" w:rsidRDefault="008C5E9C" w:rsidP="008C5E9C">
      <w:pPr>
        <w:pStyle w:val="BodyText"/>
        <w:jc w:val="center"/>
      </w:pPr>
      <w:r w:rsidRPr="00404C2C">
        <w:rPr>
          <w:noProof/>
        </w:rPr>
        <mc:AlternateContent>
          <mc:Choice Requires="wpc">
            <w:drawing>
              <wp:inline distT="0" distB="0" distL="0" distR="0" wp14:anchorId="31C93C5A" wp14:editId="101D0A1C">
                <wp:extent cx="3726180" cy="1539240"/>
                <wp:effectExtent l="0" t="0" r="0" b="0"/>
                <wp:docPr id="38"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wps:txbx>
                        <wps:bodyPr rot="0" vert="horz" wrap="square" lIns="0" tIns="0" rIns="0" bIns="0" anchor="ctr" anchorCtr="0" upright="1">
                          <a:noAutofit/>
                        </wps:bodyPr>
                      </wps:wsp>
                      <wps:wsp>
                        <wps:cNvPr id="29"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33A9172D" w14:textId="77777777" w:rsidR="00807FCF" w:rsidRDefault="00807FCF" w:rsidP="008C5E9C">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0"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1"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wps:txbx>
                        <wps:bodyPr rot="0" vert="horz" wrap="square" lIns="91440" tIns="45720" rIns="91440" bIns="45720" anchor="ctr" anchorCtr="0" upright="1">
                          <a:noAutofit/>
                        </wps:bodyPr>
                      </wps:wsp>
                      <wps:wsp>
                        <wps:cNvPr id="23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1C93C5A" id="_x0000_s112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D4I8mqggMAAHMOAAAOAAAAAAAAAAAAAAAAAC4CAABkcnMv&#10;ZTJvRG9jLnhtbFBLAQItABQABgAIAAAAIQBJxqnz3QAAAAUBAAAPAAAAAAAAAAAAAAAAANwFAABk&#10;cnMvZG93bnJldi54bWxQSwUGAAAAAAQABADzAAAA5gYAAAAA&#10;">
                <v:shape id="_x0000_s1125" type="#_x0000_t75" style="position:absolute;width:37261;height:15392;visibility:visible;mso-wrap-style:square">
                  <v:fill o:detectmouseclick="t"/>
                  <v:path o:connecttype="none"/>
                </v:shape>
                <v:oval id="Oval 4" o:spid="_x0000_s1126"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">
                  <v:textbox inset="0,0,0,0">
                    <w:txbxContent>
                      <w:p w14:paraId="6BAF003D" w14:textId="3079BE8D" w:rsidR="00807FCF" w:rsidRDefault="00807FCF" w:rsidP="008C5E9C">
                        <w:pPr>
                          <w:jc w:val="center"/>
                          <w:rPr>
                            <w:sz w:val="18"/>
                          </w:rPr>
                        </w:pPr>
                        <w:r>
                          <w:rPr>
                            <w:sz w:val="18"/>
                          </w:rPr>
                          <w:t xml:space="preserve">Report Assessment </w:t>
                        </w:r>
                        <w:r>
                          <w:rPr>
                            <w:sz w:val="18"/>
                          </w:rPr>
                          <w:br/>
                        </w:r>
                        <w:r w:rsidRPr="000B04CD">
                          <w:rPr>
                            <w:sz w:val="18"/>
                          </w:rPr>
                          <w:t>[PCC-X</w:t>
                        </w:r>
                        <w:r>
                          <w:rPr>
                            <w:sz w:val="18"/>
                          </w:rPr>
                          <w:t>4</w:t>
                        </w:r>
                        <w:r w:rsidRPr="000B04CD">
                          <w:rPr>
                            <w:sz w:val="18"/>
                          </w:rPr>
                          <w:t>]</w:t>
                        </w:r>
                      </w:p>
                    </w:txbxContent>
                  </v:textbox>
                </v:oval>
                <v:shape id="Text Box 5" o:spid="_x0000_s1127"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">
                  <v:textbox>
                    <w:txbxContent>
                      <w:p w14:paraId="33A9172D" w14:textId="77777777" w:rsidR="00807FCF" w:rsidRDefault="00807FCF" w:rsidP="008C5E9C">
                        <w:pPr>
                          <w:spacing w:before="0"/>
                          <w:jc w:val="center"/>
                          <w:rPr>
                            <w:sz w:val="18"/>
                          </w:rPr>
                        </w:pPr>
                        <w:r>
                          <w:rPr>
                            <w:sz w:val="18"/>
                          </w:rPr>
                          <w:t>Assessment Requestor</w:t>
                        </w:r>
                      </w:p>
                    </w:txbxContent>
                  </v:textbox>
                </v:shape>
                <v:line id="Line 6" o:spid="_x0000_s1128"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shape id="Text Box 7" o:spid="_x0000_s1129"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">
                  <v:textbox>
                    <w:txbxContent>
                      <w:p w14:paraId="78EAEC4A" w14:textId="77777777" w:rsidR="00807FCF" w:rsidRDefault="00807FCF" w:rsidP="008C5E9C">
                        <w:pPr>
                          <w:jc w:val="center"/>
                          <w:rPr>
                            <w:szCs w:val="24"/>
                          </w:rPr>
                        </w:pPr>
                        <w:r>
                          <w:rPr>
                            <w:sz w:val="18"/>
                            <w:szCs w:val="18"/>
                          </w:rPr>
                          <w:t xml:space="preserve">Assessor </w:t>
                        </w:r>
                      </w:p>
                      <w:p w14:paraId="6777D601" w14:textId="77777777" w:rsidR="00807FCF" w:rsidRDefault="00807FCF" w:rsidP="008C5E9C">
                        <w:pPr>
                          <w:spacing w:before="0"/>
                          <w:jc w:val="center"/>
                          <w:rPr>
                            <w:sz w:val="18"/>
                          </w:rPr>
                        </w:pPr>
                      </w:p>
                    </w:txbxContent>
                  </v:textbox>
                </v:shape>
                <v:line id="Line 8" o:spid="_x0000_s1130"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w10:anchorlock/>
              </v:group>
            </w:pict>
          </mc:Fallback>
        </mc:AlternateContent>
      </w:r>
    </w:p>
    <w:p w14:paraId="2BD00F60" w14:textId="4FC7B911" w:rsidR="008C5E9C" w:rsidRPr="00404C2C" w:rsidRDefault="008C5E9C" w:rsidP="008C5E9C">
      <w:pPr>
        <w:pStyle w:val="FigureTitle"/>
      </w:pPr>
      <w:r w:rsidRPr="00404C2C">
        <w:t xml:space="preserve">Figure </w:t>
      </w:r>
      <w:r>
        <w:t>3.X4</w:t>
      </w:r>
      <w:r w:rsidRPr="00404C2C">
        <w:t>.2-1: Use Case Diagram</w:t>
      </w:r>
    </w:p>
    <w:p w14:paraId="67EA9E8E" w14:textId="77777777" w:rsidR="008C5E9C" w:rsidRPr="00404C2C" w:rsidRDefault="008C5E9C" w:rsidP="008C5E9C">
      <w:pPr>
        <w:pStyle w:val="BodyText"/>
      </w:pPr>
    </w:p>
    <w:p w14:paraId="2ED18EC5" w14:textId="6BB4DC3C" w:rsidR="008C5E9C" w:rsidRPr="00404C2C" w:rsidRDefault="008C5E9C" w:rsidP="008C5E9C">
      <w:pPr>
        <w:pStyle w:val="TableTitle"/>
      </w:pPr>
      <w:r w:rsidRPr="00404C2C">
        <w:t xml:space="preserve">Table </w:t>
      </w:r>
      <w:r>
        <w:t>3.X4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C5E9C" w:rsidRPr="00404C2C" w14:paraId="701FBC99" w14:textId="77777777" w:rsidTr="008C5E9C">
        <w:tc>
          <w:tcPr>
            <w:tcW w:w="1008" w:type="dxa"/>
            <w:shd w:val="clear" w:color="auto" w:fill="auto"/>
          </w:tcPr>
          <w:p w14:paraId="385EE599"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2B9AE3BE" w14:textId="77777777" w:rsidR="008C5E9C" w:rsidRDefault="008C5E9C" w:rsidP="008C5E9C">
            <w:pPr>
              <w:pStyle w:val="BodyText"/>
            </w:pPr>
            <w:r>
              <w:t>Assessment Requestor</w:t>
            </w:r>
          </w:p>
        </w:tc>
      </w:tr>
      <w:tr w:rsidR="008C5E9C" w:rsidRPr="00404C2C" w14:paraId="51E740E6" w14:textId="77777777" w:rsidTr="008C5E9C">
        <w:tc>
          <w:tcPr>
            <w:tcW w:w="1008" w:type="dxa"/>
            <w:shd w:val="clear" w:color="auto" w:fill="auto"/>
          </w:tcPr>
          <w:p w14:paraId="0C932BDA" w14:textId="77777777" w:rsidR="008C5E9C" w:rsidRPr="00404C2C" w:rsidRDefault="008C5E9C" w:rsidP="008C5E9C">
            <w:pPr>
              <w:pStyle w:val="BodyText"/>
              <w:rPr>
                <w:b/>
                <w:bCs/>
              </w:rPr>
            </w:pPr>
            <w:r w:rsidRPr="00404C2C">
              <w:rPr>
                <w:b/>
                <w:bCs/>
              </w:rPr>
              <w:t>Role:</w:t>
            </w:r>
          </w:p>
        </w:tc>
        <w:tc>
          <w:tcPr>
            <w:tcW w:w="8568" w:type="dxa"/>
            <w:shd w:val="clear" w:color="auto" w:fill="auto"/>
          </w:tcPr>
          <w:p w14:paraId="0505FDD3" w14:textId="77777777" w:rsidR="008C5E9C" w:rsidRDefault="008C5E9C" w:rsidP="008C5E9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8C5E9C" w:rsidRPr="00404C2C" w14:paraId="5C0A4ADB" w14:textId="77777777" w:rsidTr="008C5E9C">
        <w:tc>
          <w:tcPr>
            <w:tcW w:w="1008" w:type="dxa"/>
            <w:shd w:val="clear" w:color="auto" w:fill="auto"/>
          </w:tcPr>
          <w:p w14:paraId="2FB188B4" w14:textId="77777777" w:rsidR="008C5E9C" w:rsidRPr="00404C2C" w:rsidRDefault="008C5E9C" w:rsidP="008C5E9C">
            <w:pPr>
              <w:pStyle w:val="BodyText"/>
              <w:rPr>
                <w:b/>
                <w:bCs/>
              </w:rPr>
            </w:pPr>
            <w:r w:rsidRPr="00404C2C">
              <w:rPr>
                <w:b/>
                <w:bCs/>
              </w:rPr>
              <w:t>Actor:</w:t>
            </w:r>
          </w:p>
        </w:tc>
        <w:tc>
          <w:tcPr>
            <w:tcW w:w="8568" w:type="dxa"/>
            <w:shd w:val="clear" w:color="auto" w:fill="auto"/>
          </w:tcPr>
          <w:p w14:paraId="48D6305D" w14:textId="77777777" w:rsidR="008C5E9C" w:rsidRPr="00404C2C" w:rsidRDefault="008C5E9C" w:rsidP="008C5E9C">
            <w:pPr>
              <w:pStyle w:val="BodyText"/>
            </w:pPr>
            <w:r>
              <w:t>Assessor</w:t>
            </w:r>
          </w:p>
        </w:tc>
      </w:tr>
      <w:tr w:rsidR="008C5E9C" w:rsidRPr="00404C2C" w14:paraId="14D56A5D" w14:textId="77777777" w:rsidTr="008C5E9C">
        <w:tc>
          <w:tcPr>
            <w:tcW w:w="1008" w:type="dxa"/>
            <w:shd w:val="clear" w:color="auto" w:fill="auto"/>
          </w:tcPr>
          <w:p w14:paraId="11E6A30E" w14:textId="77777777" w:rsidR="008C5E9C" w:rsidRPr="00404C2C" w:rsidRDefault="008C5E9C" w:rsidP="008C5E9C">
            <w:pPr>
              <w:pStyle w:val="BodyText"/>
              <w:rPr>
                <w:b/>
                <w:bCs/>
              </w:rPr>
            </w:pPr>
            <w:r w:rsidRPr="00404C2C">
              <w:rPr>
                <w:b/>
                <w:bCs/>
              </w:rPr>
              <w:t>Role:</w:t>
            </w:r>
          </w:p>
        </w:tc>
        <w:tc>
          <w:tcPr>
            <w:tcW w:w="8568" w:type="dxa"/>
            <w:shd w:val="clear" w:color="auto" w:fill="auto"/>
          </w:tcPr>
          <w:p w14:paraId="580A0E5A" w14:textId="77777777" w:rsidR="008C5E9C" w:rsidRPr="00404C2C" w:rsidRDefault="008C5E9C" w:rsidP="008C5E9C">
            <w:pPr>
              <w:pStyle w:val="BodyText"/>
            </w:pPr>
            <w:r w:rsidRPr="00404C2C">
              <w:t xml:space="preserve">Responds to </w:t>
            </w:r>
            <w:r>
              <w:t>request</w:t>
            </w:r>
            <w:r w:rsidRPr="00404C2C">
              <w:t xml:space="preserve">, </w:t>
            </w:r>
            <w:r>
              <w:t xml:space="preserve">by creating a </w:t>
            </w:r>
            <w:r w:rsidRPr="00404C2C">
              <w:t xml:space="preserve">FHIR </w:t>
            </w:r>
            <w:r>
              <w:t xml:space="preserve">QuestionnaireResponse </w:t>
            </w:r>
            <w:r w:rsidRPr="00404C2C">
              <w:t>Resource</w:t>
            </w:r>
            <w:r>
              <w:t xml:space="preserve"> for the patient and encounter in the current context</w:t>
            </w:r>
            <w:r w:rsidRPr="00404C2C">
              <w:t xml:space="preserve"> representing the </w:t>
            </w:r>
            <w:r>
              <w:t>execution of the assessment instrument provided</w:t>
            </w:r>
            <w:r w:rsidRPr="00404C2C">
              <w:t>.</w:t>
            </w:r>
          </w:p>
        </w:tc>
      </w:tr>
    </w:tbl>
    <w:p w14:paraId="5A5E3931" w14:textId="77777777" w:rsidR="008C5E9C" w:rsidRPr="00713C58" w:rsidRDefault="008C5E9C" w:rsidP="008C5E9C">
      <w:pPr>
        <w:pStyle w:val="BodyText"/>
      </w:pPr>
    </w:p>
    <w:p w14:paraId="6BC4EA9C" w14:textId="77777777" w:rsidR="008C5E9C" w:rsidRPr="00404C2C" w:rsidRDefault="008C5E9C" w:rsidP="008C5E9C">
      <w:pPr>
        <w:pStyle w:val="Heading3"/>
        <w:keepLines/>
      </w:pPr>
      <w:r>
        <w:t>3.X3</w:t>
      </w:r>
      <w:r w:rsidRPr="00404C2C">
        <w:t>.3 Referenced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8C5E9C" w:rsidRPr="00404C2C" w14:paraId="3D31577F" w14:textId="77777777" w:rsidTr="008C5E9C">
        <w:trPr>
          <w:cantSplit/>
        </w:trPr>
        <w:tc>
          <w:tcPr>
            <w:tcW w:w="1728" w:type="dxa"/>
            <w:shd w:val="clear" w:color="auto" w:fill="auto"/>
          </w:tcPr>
          <w:p w14:paraId="7C694C64" w14:textId="77777777" w:rsidR="008C5E9C" w:rsidRPr="00404C2C" w:rsidRDefault="008C5E9C" w:rsidP="008C5E9C">
            <w:pPr>
              <w:pStyle w:val="TableEntry"/>
              <w:keepNext/>
              <w:keepLines/>
            </w:pPr>
            <w:r w:rsidRPr="00404C2C">
              <w:t>HL7 FHIR</w:t>
            </w:r>
          </w:p>
        </w:tc>
        <w:tc>
          <w:tcPr>
            <w:tcW w:w="7848" w:type="dxa"/>
            <w:shd w:val="clear" w:color="auto" w:fill="auto"/>
          </w:tcPr>
          <w:p w14:paraId="6EA4A3EB" w14:textId="77777777" w:rsidR="008C5E9C" w:rsidRPr="00404C2C" w:rsidRDefault="008C5E9C" w:rsidP="008C5E9C">
            <w:pPr>
              <w:pStyle w:val="TableEntry"/>
              <w:keepNext/>
              <w:keepLines/>
            </w:pPr>
            <w:r w:rsidRPr="00404C2C">
              <w:t xml:space="preserve">HL7® FHIR® standard </w:t>
            </w:r>
            <w:r>
              <w:t>R4</w:t>
            </w:r>
            <w:r w:rsidRPr="00404C2C">
              <w:t xml:space="preserve">:  </w:t>
            </w:r>
            <w:hyperlink r:id="rId41" w:history="1">
              <w:r w:rsidRPr="00471534">
                <w:rPr>
                  <w:rStyle w:val="Hyperlink"/>
                </w:rPr>
                <w:t>http://www.hl7.org/fhir/R4/index.html</w:t>
              </w:r>
            </w:hyperlink>
          </w:p>
        </w:tc>
      </w:tr>
      <w:tr w:rsidR="008C5E9C" w:rsidRPr="00404C2C" w14:paraId="242627E9" w14:textId="77777777" w:rsidTr="008C5E9C">
        <w:trPr>
          <w:cantSplit/>
        </w:trPr>
        <w:tc>
          <w:tcPr>
            <w:tcW w:w="1728" w:type="dxa"/>
            <w:shd w:val="clear" w:color="auto" w:fill="auto"/>
          </w:tcPr>
          <w:p w14:paraId="28F676FC" w14:textId="77777777" w:rsidR="008C5E9C" w:rsidRPr="00404C2C" w:rsidRDefault="008C5E9C" w:rsidP="008C5E9C">
            <w:pPr>
              <w:pStyle w:val="TableEntry"/>
              <w:keepNext/>
              <w:keepLines/>
            </w:pPr>
            <w:r>
              <w:t>HL7 SMART on FHIR</w:t>
            </w:r>
          </w:p>
        </w:tc>
        <w:tc>
          <w:tcPr>
            <w:tcW w:w="7848" w:type="dxa"/>
            <w:shd w:val="clear" w:color="auto" w:fill="auto"/>
          </w:tcPr>
          <w:p w14:paraId="123F5ED7" w14:textId="77777777" w:rsidR="008C5E9C" w:rsidRPr="00404C2C" w:rsidRDefault="008C5E9C" w:rsidP="008C5E9C">
            <w:pPr>
              <w:pStyle w:val="TableEntry"/>
              <w:keepNext/>
              <w:keepLines/>
            </w:pPr>
            <w:r w:rsidRPr="00404C2C">
              <w:t xml:space="preserve">HL7® FHIR® </w:t>
            </w:r>
            <w:r w:rsidRPr="000B04CD">
              <w:t xml:space="preserve">SMART Application Launch Framework Implementation Guide Release 1.0.0 </w:t>
            </w:r>
            <w:hyperlink r:id="rId42" w:history="1">
              <w:r>
                <w:rPr>
                  <w:rStyle w:val="Hyperlink"/>
                </w:rPr>
                <w:t>http://hl7.org/fhir/smart-app-launch/index.html</w:t>
              </w:r>
            </w:hyperlink>
          </w:p>
        </w:tc>
      </w:tr>
      <w:tr w:rsidR="008C5E9C" w:rsidRPr="00404C2C" w14:paraId="194C57F0" w14:textId="77777777" w:rsidTr="008C5E9C">
        <w:trPr>
          <w:cantSplit/>
        </w:trPr>
        <w:tc>
          <w:tcPr>
            <w:tcW w:w="1728" w:type="dxa"/>
            <w:shd w:val="clear" w:color="auto" w:fill="auto"/>
          </w:tcPr>
          <w:p w14:paraId="66D5EC42" w14:textId="77777777" w:rsidR="008C5E9C" w:rsidRPr="00404C2C" w:rsidRDefault="008C5E9C" w:rsidP="008C5E9C">
            <w:pPr>
              <w:pStyle w:val="TableEntry"/>
              <w:keepNext/>
              <w:keepLines/>
            </w:pPr>
            <w:r w:rsidRPr="00404C2C">
              <w:t>IETF RFC 2616</w:t>
            </w:r>
          </w:p>
        </w:tc>
        <w:tc>
          <w:tcPr>
            <w:tcW w:w="7848" w:type="dxa"/>
            <w:shd w:val="clear" w:color="auto" w:fill="auto"/>
          </w:tcPr>
          <w:p w14:paraId="37D59F48" w14:textId="77777777" w:rsidR="008C5E9C" w:rsidRPr="00404C2C" w:rsidRDefault="008C5E9C" w:rsidP="008C5E9C">
            <w:pPr>
              <w:pStyle w:val="TableEntry"/>
              <w:keepNext/>
              <w:keepLines/>
            </w:pPr>
            <w:r w:rsidRPr="00404C2C">
              <w:t>Hypertext Transfer Protocol – HTTP/1.1</w:t>
            </w:r>
          </w:p>
        </w:tc>
      </w:tr>
      <w:tr w:rsidR="008C5E9C" w:rsidRPr="00404C2C" w14:paraId="46647DD3" w14:textId="77777777" w:rsidTr="008C5E9C">
        <w:trPr>
          <w:cantSplit/>
        </w:trPr>
        <w:tc>
          <w:tcPr>
            <w:tcW w:w="1728" w:type="dxa"/>
            <w:shd w:val="clear" w:color="auto" w:fill="auto"/>
          </w:tcPr>
          <w:p w14:paraId="20D6504E" w14:textId="77777777" w:rsidR="008C5E9C" w:rsidRPr="00404C2C" w:rsidRDefault="008C5E9C" w:rsidP="008C5E9C">
            <w:pPr>
              <w:pStyle w:val="TableEntry"/>
              <w:keepNext/>
              <w:keepLines/>
            </w:pPr>
            <w:r w:rsidRPr="00404C2C">
              <w:t>IETF RFC 7540</w:t>
            </w:r>
          </w:p>
        </w:tc>
        <w:tc>
          <w:tcPr>
            <w:tcW w:w="7848" w:type="dxa"/>
            <w:shd w:val="clear" w:color="auto" w:fill="auto"/>
          </w:tcPr>
          <w:p w14:paraId="58D38A10" w14:textId="77777777" w:rsidR="008C5E9C" w:rsidRPr="00404C2C" w:rsidRDefault="008C5E9C" w:rsidP="008C5E9C">
            <w:pPr>
              <w:pStyle w:val="TableEntry"/>
              <w:keepNext/>
              <w:keepLines/>
            </w:pPr>
            <w:r w:rsidRPr="00404C2C">
              <w:t>Hypertext Transfer Protocol – HTTP/2</w:t>
            </w:r>
          </w:p>
        </w:tc>
      </w:tr>
      <w:tr w:rsidR="008C5E9C" w:rsidRPr="00404C2C" w14:paraId="4B28681A" w14:textId="77777777" w:rsidTr="008C5E9C">
        <w:trPr>
          <w:cantSplit/>
        </w:trPr>
        <w:tc>
          <w:tcPr>
            <w:tcW w:w="1728" w:type="dxa"/>
            <w:shd w:val="clear" w:color="auto" w:fill="auto"/>
          </w:tcPr>
          <w:p w14:paraId="183BE4B7" w14:textId="77777777" w:rsidR="008C5E9C" w:rsidRPr="00404C2C" w:rsidRDefault="008C5E9C" w:rsidP="008C5E9C">
            <w:pPr>
              <w:pStyle w:val="TableEntry"/>
              <w:keepNext/>
              <w:keepLines/>
            </w:pPr>
            <w:r w:rsidRPr="00404C2C">
              <w:t>IETF RFC 3986</w:t>
            </w:r>
          </w:p>
        </w:tc>
        <w:tc>
          <w:tcPr>
            <w:tcW w:w="7848" w:type="dxa"/>
            <w:shd w:val="clear" w:color="auto" w:fill="auto"/>
          </w:tcPr>
          <w:p w14:paraId="4CC20AE2" w14:textId="77777777" w:rsidR="008C5E9C" w:rsidRPr="00404C2C" w:rsidRDefault="008C5E9C" w:rsidP="008C5E9C">
            <w:pPr>
              <w:pStyle w:val="TableEntry"/>
              <w:keepNext/>
              <w:keepLines/>
            </w:pPr>
            <w:r w:rsidRPr="00404C2C">
              <w:t>Uniform Resource Identifier (URI): Generic Syntax</w:t>
            </w:r>
          </w:p>
        </w:tc>
      </w:tr>
      <w:tr w:rsidR="008C5E9C" w:rsidRPr="00404C2C" w14:paraId="31357BA2" w14:textId="77777777" w:rsidTr="008C5E9C">
        <w:trPr>
          <w:cantSplit/>
        </w:trPr>
        <w:tc>
          <w:tcPr>
            <w:tcW w:w="1728" w:type="dxa"/>
            <w:shd w:val="clear" w:color="auto" w:fill="auto"/>
          </w:tcPr>
          <w:p w14:paraId="682E8BC7" w14:textId="77777777" w:rsidR="008C5E9C" w:rsidRPr="00404C2C" w:rsidRDefault="008C5E9C" w:rsidP="008C5E9C">
            <w:pPr>
              <w:pStyle w:val="TableEntry"/>
              <w:keepNext/>
              <w:keepLines/>
            </w:pPr>
            <w:r w:rsidRPr="00404C2C">
              <w:t>IETF RFC 4627</w:t>
            </w:r>
          </w:p>
        </w:tc>
        <w:tc>
          <w:tcPr>
            <w:tcW w:w="7848" w:type="dxa"/>
            <w:shd w:val="clear" w:color="auto" w:fill="auto"/>
          </w:tcPr>
          <w:p w14:paraId="5CB5456E" w14:textId="77777777" w:rsidR="008C5E9C" w:rsidRPr="00404C2C" w:rsidRDefault="008C5E9C" w:rsidP="008C5E9C">
            <w:pPr>
              <w:pStyle w:val="TableEntry"/>
              <w:keepNext/>
              <w:keepLines/>
            </w:pPr>
            <w:r w:rsidRPr="00404C2C">
              <w:t>The application/json Media Type for JavaScript Object Notation (JSON)</w:t>
            </w:r>
          </w:p>
        </w:tc>
      </w:tr>
      <w:tr w:rsidR="008C5E9C" w:rsidRPr="00404C2C" w14:paraId="705E7E0C" w14:textId="77777777" w:rsidTr="008C5E9C">
        <w:trPr>
          <w:cantSplit/>
        </w:trPr>
        <w:tc>
          <w:tcPr>
            <w:tcW w:w="1728" w:type="dxa"/>
            <w:shd w:val="clear" w:color="auto" w:fill="auto"/>
          </w:tcPr>
          <w:p w14:paraId="6BD4B431" w14:textId="77777777" w:rsidR="008C5E9C" w:rsidRPr="00404C2C" w:rsidRDefault="008C5E9C" w:rsidP="008C5E9C">
            <w:pPr>
              <w:pStyle w:val="TableEntry"/>
              <w:keepNext/>
              <w:keepLines/>
            </w:pPr>
            <w:r w:rsidRPr="00404C2C">
              <w:t>IETF RFC 6585</w:t>
            </w:r>
          </w:p>
        </w:tc>
        <w:tc>
          <w:tcPr>
            <w:tcW w:w="7848" w:type="dxa"/>
            <w:shd w:val="clear" w:color="auto" w:fill="auto"/>
          </w:tcPr>
          <w:p w14:paraId="5A119A6F" w14:textId="77777777" w:rsidR="008C5E9C" w:rsidRPr="00404C2C" w:rsidRDefault="008C5E9C" w:rsidP="008C5E9C">
            <w:pPr>
              <w:pStyle w:val="TableEntry"/>
              <w:keepNext/>
              <w:keepLines/>
            </w:pPr>
            <w:r w:rsidRPr="00404C2C">
              <w:t>Additional HTTP Status Codes</w:t>
            </w:r>
          </w:p>
        </w:tc>
      </w:tr>
    </w:tbl>
    <w:p w14:paraId="74167782" w14:textId="77777777" w:rsidR="008C5E9C" w:rsidRPr="00404C2C" w:rsidRDefault="008C5E9C" w:rsidP="008C5E9C">
      <w:pPr>
        <w:pStyle w:val="Heading3"/>
      </w:pPr>
      <w:r>
        <w:t>3.X3</w:t>
      </w:r>
      <w:r w:rsidRPr="00404C2C">
        <w:t>.4 Interaction Diagram</w:t>
      </w:r>
    </w:p>
    <w:p w14:paraId="1CF3BED3" w14:textId="77777777" w:rsidR="008C5E9C" w:rsidRPr="00404C2C" w:rsidRDefault="008C5E9C" w:rsidP="008C5E9C">
      <w:pPr>
        <w:pStyle w:val="BodyText"/>
      </w:pPr>
      <w:r w:rsidRPr="00404C2C">
        <w:rPr>
          <w:noProof/>
        </w:rPr>
        <mc:AlternateContent>
          <mc:Choice Requires="wpc">
            <w:drawing>
              <wp:inline distT="0" distB="0" distL="0" distR="0" wp14:anchorId="45199D9A" wp14:editId="32837D4D">
                <wp:extent cx="5943600" cy="2367023"/>
                <wp:effectExtent l="0" t="0" r="0" b="0"/>
                <wp:docPr id="39"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35" name="Line 12"/>
                        <wps:cNvCnPr>
                          <a:cxnSpLocks noChangeShapeType="1"/>
                        </wps:cNvCnPr>
                        <wps:spPr bwMode="auto">
                          <a:xfrm>
                            <a:off x="1450340" y="595839"/>
                            <a:ext cx="8070" cy="11750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6" name="Line 14"/>
                        <wps:cNvCnPr>
                          <a:cxnSpLocks noChangeShapeType="1"/>
                        </wps:cNvCnPr>
                        <wps:spPr bwMode="auto">
                          <a:xfrm>
                            <a:off x="4459605" y="572894"/>
                            <a:ext cx="0" cy="11922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7" name="Rectangle 15"/>
                        <wps:cNvSpPr>
                          <a:spLocks noChangeArrowheads="1"/>
                        </wps:cNvSpPr>
                        <wps:spPr bwMode="auto">
                          <a:xfrm>
                            <a:off x="1370965" y="753902"/>
                            <a:ext cx="140963" cy="8549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Rectangle 16"/>
                        <wps:cNvSpPr>
                          <a:spLocks noChangeArrowheads="1"/>
                        </wps:cNvSpPr>
                        <wps:spPr bwMode="auto">
                          <a:xfrm>
                            <a:off x="4367531" y="753902"/>
                            <a:ext cx="168256" cy="8376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BC96DE" w14:textId="77777777" w:rsidR="00807FCF" w:rsidRPr="007C1AAC" w:rsidRDefault="00807FCF" w:rsidP="008C5E9C">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250"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A53C3F" w14:textId="77777777" w:rsidR="00807FCF" w:rsidRPr="007C1AAC" w:rsidRDefault="00807FCF" w:rsidP="008C5E9C">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253" name="Line 17"/>
                        <wps:cNvCnPr>
                          <a:cxnSpLocks noChangeShapeType="1"/>
                        </wps:cNvCnPr>
                        <wps:spPr bwMode="auto">
                          <a:xfrm flipH="1" flipV="1">
                            <a:off x="1521460" y="1168526"/>
                            <a:ext cx="282701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3"/>
                        <wps:cNvSpPr txBox="1">
                          <a:spLocks noChangeArrowheads="1"/>
                        </wps:cNvSpPr>
                        <wps:spPr bwMode="auto">
                          <a:xfrm>
                            <a:off x="2127365" y="878689"/>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4B6CF42" w14:textId="77777777" w:rsidR="00807FCF" w:rsidRPr="00BA58A5" w:rsidRDefault="00807FCF" w:rsidP="008C5E9C">
                              <w:pPr>
                                <w:jc w:val="center"/>
                                <w:rPr>
                                  <w:sz w:val="22"/>
                                  <w:szCs w:val="22"/>
                                </w:rPr>
                              </w:pPr>
                              <w:r>
                                <w:rPr>
                                  <w:sz w:val="22"/>
                                  <w:szCs w:val="22"/>
                                </w:rPr>
                                <w:t>Record Assessment</w:t>
                              </w:r>
                            </w:p>
                          </w:txbxContent>
                        </wps:txbx>
                        <wps:bodyPr rot="0" vert="horz" wrap="square" lIns="0" tIns="0" rIns="0" bIns="0" anchor="t" anchorCtr="0" upright="1">
                          <a:noAutofit/>
                        </wps:bodyPr>
                      </wps:wsp>
                    </wpc:wpc>
                  </a:graphicData>
                </a:graphic>
              </wp:inline>
            </w:drawing>
          </mc:Choice>
          <mc:Fallback>
            <w:pict>
              <v:group w14:anchorId="45199D9A" id="_x0000_s1131" editas="canvas" style="width:468pt;height:186.4pt;mso-position-horizontal-relative:char;mso-position-vertical-relative:line" coordsize="59436,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">
                <v:shape id="_x0000_s1132" type="#_x0000_t75" style="position:absolute;width:59436;height:23666;visibility:visible;mso-wrap-style:square">
                  <v:fill o:detectmouseclick="t"/>
                  <v:path o:connecttype="none"/>
                </v:shape>
                <v:line id="Line 12" o:spid="_x0000_s1133" style="position:absolute;visibility:visible;mso-wrap-style:square" from="14503,5958" to="1458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 o:spid="_x0000_s1134" style="position:absolute;visibility:visible;mso-wrap-style:square" from="44596,5728" to="44596,1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rect id="Rectangle 15" o:spid="_x0000_s1135" style="position:absolute;left:13709;top:7539;width:1410;height:8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rect id="Rectangle 16" o:spid="_x0000_s1136" style="position:absolute;left:43675;top:7539;width:1682;height:8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Text Box 18" o:spid="_x0000_s1137"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8BC96DE" w14:textId="77777777" w:rsidR="00807FCF" w:rsidRPr="007C1AAC" w:rsidRDefault="00807FCF" w:rsidP="008C5E9C">
                        <w:pPr>
                          <w:jc w:val="center"/>
                          <w:rPr>
                            <w:sz w:val="22"/>
                            <w:szCs w:val="22"/>
                          </w:rPr>
                        </w:pPr>
                        <w:r>
                          <w:rPr>
                            <w:sz w:val="22"/>
                            <w:szCs w:val="22"/>
                          </w:rPr>
                          <w:t>Assessor</w:t>
                        </w:r>
                      </w:p>
                    </w:txbxContent>
                  </v:textbox>
                </v:shape>
                <v:shape id="Text Box 11" o:spid="_x0000_s1138"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6A53C3F" w14:textId="77777777" w:rsidR="00807FCF" w:rsidRPr="007C1AAC" w:rsidRDefault="00807FCF" w:rsidP="008C5E9C">
                        <w:pPr>
                          <w:jc w:val="center"/>
                          <w:rPr>
                            <w:sz w:val="22"/>
                            <w:szCs w:val="22"/>
                          </w:rPr>
                        </w:pPr>
                        <w:r>
                          <w:rPr>
                            <w:sz w:val="22"/>
                            <w:szCs w:val="22"/>
                          </w:rPr>
                          <w:t>Assessment Requestor</w:t>
                        </w:r>
                      </w:p>
                    </w:txbxContent>
                  </v:textbox>
                </v:shape>
                <v:line id="Line 17" o:spid="_x0000_s1139" style="position:absolute;flip:x y;visibility:visible;mso-wrap-style:square" from="15214,11685" to="43484,1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">
                  <v:stroke endarrow="block"/>
                </v:line>
                <v:shape id="Text Box 13" o:spid="_x0000_s1140" type="#_x0000_t202" style="position:absolute;left:21273;top:878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54B6CF42" w14:textId="77777777" w:rsidR="00807FCF" w:rsidRPr="00BA58A5" w:rsidRDefault="00807FCF" w:rsidP="008C5E9C">
                        <w:pPr>
                          <w:jc w:val="center"/>
                          <w:rPr>
                            <w:sz w:val="22"/>
                            <w:szCs w:val="22"/>
                          </w:rPr>
                        </w:pPr>
                        <w:r>
                          <w:rPr>
                            <w:sz w:val="22"/>
                            <w:szCs w:val="22"/>
                          </w:rPr>
                          <w:t>Record Assessment</w:t>
                        </w:r>
                      </w:p>
                    </w:txbxContent>
                  </v:textbox>
                </v:shape>
                <w10:anchorlock/>
              </v:group>
            </w:pict>
          </mc:Fallback>
        </mc:AlternateContent>
      </w:r>
    </w:p>
    <w:p w14:paraId="2DDB58BD" w14:textId="605748EC" w:rsidR="00AE59B2" w:rsidRPr="00404C2C" w:rsidRDefault="00AE59B2" w:rsidP="00AE59B2">
      <w:pPr>
        <w:pStyle w:val="Heading4"/>
      </w:pPr>
      <w:bookmarkStart w:id="178" w:name="_Toc32660986"/>
      <w:r>
        <w:t>3.X4</w:t>
      </w:r>
      <w:r w:rsidRPr="00404C2C">
        <w:t>.4.</w:t>
      </w:r>
      <w:r>
        <w:t>1</w:t>
      </w:r>
      <w:r w:rsidRPr="00404C2C">
        <w:t xml:space="preserve"> </w:t>
      </w:r>
      <w:r w:rsidRPr="00F4476F">
        <w:t>Record Assessment</w:t>
      </w:r>
      <w:r>
        <w:t xml:space="preserve"> </w:t>
      </w:r>
      <w:r w:rsidRPr="00404C2C">
        <w:t>message</w:t>
      </w:r>
      <w:bookmarkEnd w:id="178"/>
    </w:p>
    <w:p w14:paraId="52E80BEC" w14:textId="77777777" w:rsidR="00AE59B2" w:rsidRPr="00404C2C" w:rsidRDefault="00AE59B2" w:rsidP="00AE59B2">
      <w:pPr>
        <w:pStyle w:val="BodyText"/>
      </w:pPr>
      <w:r w:rsidRPr="00404C2C">
        <w:t xml:space="preserve">The </w:t>
      </w:r>
      <w:r>
        <w:t>Assessor posts the results of the assessment as a QuestionnaireResponse to the Assessment Requestor for it to act upon</w:t>
      </w:r>
      <w:r w:rsidRPr="00404C2C">
        <w:t>.</w:t>
      </w:r>
    </w:p>
    <w:p w14:paraId="2B1E3E98" w14:textId="582626D9" w:rsidR="00AE59B2" w:rsidRPr="00404C2C" w:rsidRDefault="00AE59B2" w:rsidP="00AE59B2">
      <w:pPr>
        <w:pStyle w:val="Heading5"/>
      </w:pPr>
      <w:bookmarkStart w:id="179" w:name="_Toc32660987"/>
      <w:r>
        <w:t>3.X4</w:t>
      </w:r>
      <w:r w:rsidRPr="00404C2C">
        <w:t>.4.</w:t>
      </w:r>
      <w:r>
        <w:t>1</w:t>
      </w:r>
      <w:r w:rsidRPr="00404C2C">
        <w:t>.1 Trigger Events</w:t>
      </w:r>
      <w:bookmarkEnd w:id="179"/>
    </w:p>
    <w:p w14:paraId="4254093D" w14:textId="77777777" w:rsidR="00AE59B2" w:rsidRPr="00404C2C" w:rsidRDefault="00AE59B2" w:rsidP="00AE59B2">
      <w:pPr>
        <w:pStyle w:val="BodyText"/>
      </w:pPr>
      <w:r>
        <w:t>When the user performing indicates that the assessment is complete the Assessor will send the Record Assessment Message to the Assessment Requestor actor.</w:t>
      </w:r>
    </w:p>
    <w:p w14:paraId="2CF32F98" w14:textId="14AE3DB1" w:rsidR="00AE59B2" w:rsidRPr="00276D24" w:rsidRDefault="00AE59B2" w:rsidP="00AE59B2">
      <w:pPr>
        <w:pStyle w:val="Heading5"/>
        <w:numPr>
          <w:ilvl w:val="0"/>
          <w:numId w:val="0"/>
        </w:numPr>
      </w:pPr>
      <w:bookmarkStart w:id="180" w:name="_Toc524533444"/>
      <w:bookmarkStart w:id="181" w:name="_Toc32660988"/>
      <w:r w:rsidRPr="00276D24">
        <w:t>3.</w:t>
      </w:r>
      <w:r>
        <w:t>X4</w:t>
      </w:r>
      <w:r w:rsidRPr="00276D24">
        <w:t>.4.</w:t>
      </w:r>
      <w:r>
        <w:t>1</w:t>
      </w:r>
      <w:r w:rsidRPr="00276D24">
        <w:t>.2 Message Semantics</w:t>
      </w:r>
      <w:bookmarkEnd w:id="180"/>
      <w:bookmarkEnd w:id="181"/>
    </w:p>
    <w:p w14:paraId="0875AA2C" w14:textId="77777777" w:rsidR="00AE59B2" w:rsidRPr="00276D24" w:rsidRDefault="00AE59B2" w:rsidP="00AE59B2">
      <w:pPr>
        <w:pStyle w:val="BodyText"/>
      </w:pPr>
      <w:r w:rsidRPr="00276D24">
        <w:t xml:space="preserve">This is an HTTP or HTTPS POST of a </w:t>
      </w:r>
      <w:r>
        <w:t xml:space="preserve">QuestionnaireResponse </w:t>
      </w:r>
      <w:r w:rsidRPr="00276D24">
        <w:t>resource, as constrained by this profile.</w:t>
      </w:r>
    </w:p>
    <w:p w14:paraId="250E0632" w14:textId="77777777" w:rsidR="00AE59B2" w:rsidRPr="00276D24" w:rsidRDefault="00AE59B2" w:rsidP="00AE59B2">
      <w:pPr>
        <w:pStyle w:val="BodyText"/>
      </w:pPr>
      <w:r w:rsidRPr="00276D24">
        <w:t>The base URL for this is: [base]/</w:t>
      </w:r>
      <w:r>
        <w:t>QuestionnaireResponse</w:t>
      </w:r>
    </w:p>
    <w:p w14:paraId="26106616" w14:textId="77777777" w:rsidR="00AE59B2" w:rsidRPr="00276D24" w:rsidRDefault="00AE59B2" w:rsidP="00AE59B2">
      <w:pPr>
        <w:pStyle w:val="BodyText"/>
      </w:pPr>
      <w:r w:rsidRPr="00276D24">
        <w:t xml:space="preserve">Where the body of the transaction contains the </w:t>
      </w:r>
      <w:r>
        <w:t>QuestionnaireResponse</w:t>
      </w:r>
      <w:r w:rsidRPr="00276D24">
        <w:t xml:space="preserve"> resource. </w:t>
      </w:r>
    </w:p>
    <w:p w14:paraId="5E291D20" w14:textId="77777777" w:rsidR="00AE59B2" w:rsidRDefault="00AE59B2" w:rsidP="00AE59B2">
      <w:pPr>
        <w:pStyle w:val="BodyText"/>
      </w:pPr>
      <w:r w:rsidRPr="00276D24">
        <w:t xml:space="preserve">See </w:t>
      </w:r>
      <w:hyperlink r:id="rId43" w:anchor="create" w:history="1">
        <w:r w:rsidRPr="00DA5094">
          <w:rPr>
            <w:rStyle w:val="Hyperlink"/>
          </w:rPr>
          <w:t>http://hl7.org/fhir/R4/http.html#create</w:t>
        </w:r>
      </w:hyperlink>
      <w:r>
        <w:t xml:space="preserve"> </w:t>
      </w:r>
    </w:p>
    <w:p w14:paraId="6A4F4B3C" w14:textId="77777777" w:rsidR="00AE59B2" w:rsidRDefault="00AE59B2" w:rsidP="00AE59B2">
      <w:pPr>
        <w:pStyle w:val="BodyText"/>
      </w:pPr>
      <w:r>
        <w:t xml:space="preserve">The semantics of the QuestionnaireResponse are treated as the returned result from an assessment request.  There is no expectation from this transaction that the results are necessarily persisted permanently within the patient chart.  The results may be used to further refine treatment plans, record observations in the patient chart, or be used for purposes other than being stored.  There is no requirement in this profile that the </w:t>
      </w:r>
      <w:proofErr w:type="spellStart"/>
      <w:r>
        <w:t>AssessmentRequestor</w:t>
      </w:r>
      <w:proofErr w:type="spellEnd"/>
      <w:r>
        <w:t xml:space="preserve"> be able to support the read, search or update transactions on the “created” QuestionnaireResponse. </w:t>
      </w:r>
    </w:p>
    <w:p w14:paraId="7F062B3D" w14:textId="77777777" w:rsidR="00AE59B2" w:rsidRPr="00276D24" w:rsidRDefault="00AE59B2" w:rsidP="00AE59B2">
      <w:pPr>
        <w:pStyle w:val="BodyText"/>
      </w:pPr>
      <w:r>
        <w:t>Implementations should document what is done with the QuestionnaireResponse.</w:t>
      </w:r>
    </w:p>
    <w:p w14:paraId="2AB5B953" w14:textId="1B0502AD" w:rsidR="00AE59B2" w:rsidRPr="00276D24" w:rsidRDefault="00AE59B2" w:rsidP="00AE59B2">
      <w:pPr>
        <w:pStyle w:val="Heading5"/>
        <w:numPr>
          <w:ilvl w:val="0"/>
          <w:numId w:val="0"/>
        </w:numPr>
      </w:pPr>
      <w:bookmarkStart w:id="182" w:name="_Toc524533445"/>
      <w:bookmarkStart w:id="183" w:name="_Toc32660989"/>
      <w:r w:rsidRPr="00276D24">
        <w:t>3.</w:t>
      </w:r>
      <w:r>
        <w:t>X4</w:t>
      </w:r>
      <w:r w:rsidRPr="00276D24">
        <w:t>.4.</w:t>
      </w:r>
      <w:r>
        <w:t>1</w:t>
      </w:r>
      <w:r w:rsidRPr="00276D24">
        <w:t>.3 Expected Actions</w:t>
      </w:r>
      <w:bookmarkEnd w:id="182"/>
      <w:bookmarkEnd w:id="183"/>
    </w:p>
    <w:p w14:paraId="189369DD" w14:textId="003C4E71" w:rsidR="00AE59B2" w:rsidRDefault="00AE59B2" w:rsidP="00AE59B2">
      <w:pPr>
        <w:pStyle w:val="BodyText"/>
      </w:pPr>
      <w:r w:rsidRPr="00276D24">
        <w:t xml:space="preserve">The </w:t>
      </w:r>
      <w:r>
        <w:t xml:space="preserve">Assessment Requestor </w:t>
      </w:r>
      <w:r w:rsidRPr="00276D24">
        <w:t xml:space="preserve">responds, with success or error, as defined by the FHIR RESTful create interaction. See </w:t>
      </w:r>
      <w:hyperlink r:id="rId44" w:anchor="create" w:history="1">
        <w:r w:rsidRPr="00DA5094">
          <w:rPr>
            <w:rStyle w:val="Hyperlink"/>
          </w:rPr>
          <w:t>http://hl7.org/fhir/R4/http.html#create</w:t>
        </w:r>
      </w:hyperlink>
      <w:r w:rsidRPr="00276D24">
        <w:t>.</w:t>
      </w:r>
    </w:p>
    <w:p w14:paraId="1E5D3D6F" w14:textId="12DA0EB2" w:rsidR="00AA34E7" w:rsidRPr="00404C2C" w:rsidRDefault="00AA34E7" w:rsidP="00AA34E7">
      <w:pPr>
        <w:pStyle w:val="Heading4"/>
      </w:pPr>
      <w:r>
        <w:t>3.X4</w:t>
      </w:r>
      <w:r w:rsidRPr="00404C2C">
        <w:t>.4.</w:t>
      </w:r>
      <w:r>
        <w:t>2</w:t>
      </w:r>
      <w:r w:rsidRPr="00404C2C">
        <w:t xml:space="preserve"> </w:t>
      </w:r>
      <w:r>
        <w:t>Capability Statement</w:t>
      </w:r>
      <w:r w:rsidRPr="00404C2C">
        <w:t xml:space="preserve"> Resource</w:t>
      </w:r>
    </w:p>
    <w:p w14:paraId="7A0A90A1" w14:textId="77777777" w:rsidR="00AA34E7" w:rsidRPr="00404C2C" w:rsidRDefault="00AA34E7" w:rsidP="00AA34E7">
      <w:pPr>
        <w:pStyle w:val="BodyText"/>
      </w:pPr>
      <w:r>
        <w:t xml:space="preserve">Assessor and Assessment Requestor actors </w:t>
      </w:r>
      <w:r w:rsidRPr="00404C2C">
        <w:t xml:space="preserve">implementing this transaction should provide a </w:t>
      </w:r>
      <w:r w:rsidRPr="0051412A">
        <w:t>CapabilityStatement Resource</w:t>
      </w:r>
      <w:r w:rsidRPr="00404C2C">
        <w:t xml:space="preserve"> as described in ITI TF-2x: Appendix Z.3 indicating the</w:t>
      </w:r>
      <w:r>
        <w:t xml:space="preserve"> create </w:t>
      </w:r>
      <w:r w:rsidRPr="00404C2C">
        <w:t xml:space="preserve">operation for the </w:t>
      </w:r>
      <w:r>
        <w:t>QuestionnaireResponse</w:t>
      </w:r>
      <w:r w:rsidRPr="00404C2C">
        <w:t xml:space="preserve"> have been implemented and shall include all the supported parameters. </w:t>
      </w:r>
    </w:p>
    <w:p w14:paraId="03B02E67" w14:textId="290E9799" w:rsidR="00C50C37" w:rsidRPr="00404C2C" w:rsidRDefault="00C50C37" w:rsidP="00C50C37">
      <w:pPr>
        <w:pStyle w:val="Heading3"/>
      </w:pPr>
      <w:r>
        <w:t>3.X4</w:t>
      </w:r>
      <w:r w:rsidRPr="00404C2C">
        <w:t>.5 Security Considerations</w:t>
      </w:r>
    </w:p>
    <w:p w14:paraId="18F0D3BA" w14:textId="77777777" w:rsidR="00C50C37" w:rsidRPr="00914A2A" w:rsidRDefault="00C50C37" w:rsidP="00C50C37">
      <w:pPr>
        <w:pStyle w:val="BodyText"/>
      </w:pPr>
      <w:r w:rsidRPr="00914A2A">
        <w:t xml:space="preserve">The </w:t>
      </w:r>
      <w:r>
        <w:t xml:space="preserve">posted </w:t>
      </w:r>
      <w:r w:rsidRPr="00914A2A">
        <w:t xml:space="preserve">content contains </w:t>
      </w:r>
      <w:r>
        <w:t xml:space="preserve">PHI and potentially III </w:t>
      </w:r>
      <w:r w:rsidRPr="00914A2A">
        <w:t xml:space="preserve">that </w:t>
      </w:r>
      <w:r w:rsidRPr="008436E1">
        <w:t>shall</w:t>
      </w:r>
      <w:r w:rsidRPr="00914A2A">
        <w:t xml:space="preserve"> be protected.</w:t>
      </w:r>
      <w:r>
        <w:t xml:space="preserve"> </w:t>
      </w:r>
      <w:r w:rsidRPr="00914A2A">
        <w:t xml:space="preserve">See the general Security Considerations in PCC TF-1: X.5. </w:t>
      </w:r>
    </w:p>
    <w:p w14:paraId="69F743C9" w14:textId="52A74205" w:rsidR="00C50C37" w:rsidRDefault="00C50C37" w:rsidP="00C50C37">
      <w:pPr>
        <w:pStyle w:val="Heading4"/>
      </w:pPr>
      <w:r>
        <w:t>3.X4</w:t>
      </w:r>
      <w:r w:rsidRPr="00914A2A">
        <w:t>.5.1 Security Audit Considerations</w:t>
      </w:r>
    </w:p>
    <w:p w14:paraId="4DF05F38" w14:textId="77777777" w:rsidR="00C50C37" w:rsidRPr="00404C2C" w:rsidRDefault="00C50C37" w:rsidP="00C50C37">
      <w:pPr>
        <w:pStyle w:val="BodyText"/>
      </w:pPr>
      <w:r>
        <w:t xml:space="preserve">When grouped with the Secure Node or Secure Application actor, the Assessor </w:t>
      </w:r>
      <w:r w:rsidRPr="00623821">
        <w:t>actor</w:t>
      </w:r>
      <w:r>
        <w:t xml:space="preserve"> </w:t>
      </w:r>
      <w:r w:rsidRPr="00623821">
        <w:t>generate</w:t>
      </w:r>
      <w:r>
        <w:t>s</w:t>
      </w:r>
      <w:r w:rsidRPr="00623821">
        <w:t xml:space="preserve"> a </w:t>
      </w:r>
      <w:r>
        <w:t>“Export</w:t>
      </w:r>
      <w:r w:rsidRPr="00623821">
        <w:t>” Audit Message</w:t>
      </w:r>
      <w:r>
        <w:t xml:space="preserve"> and the Assessment Requestor generates an “Import” Audit Message</w:t>
      </w:r>
      <w:r w:rsidRPr="00623821">
        <w:t xml:space="preserve">, which is consistent with ATNA. The </w:t>
      </w:r>
      <w:r>
        <w:t>Report Assessment</w:t>
      </w:r>
      <w:r w:rsidRPr="00D501BA">
        <w:t xml:space="preserve"> [PCC</w:t>
      </w:r>
      <w:r w:rsidRPr="001A7376">
        <w:t>-</w:t>
      </w:r>
      <w:r>
        <w:t>X4</w:t>
      </w:r>
      <w:r w:rsidRPr="001A7376">
        <w:t>]</w:t>
      </w:r>
      <w:r>
        <w:t xml:space="preserve"> </w:t>
      </w:r>
      <w:r w:rsidRPr="00D1468D">
        <w:t xml:space="preserve">is a </w:t>
      </w:r>
      <w:r>
        <w:t>PHI Export/PHI Import</w:t>
      </w:r>
      <w:r w:rsidRPr="00D1468D">
        <w:t xml:space="preserve"> event </w:t>
      </w:r>
      <w:r>
        <w:t xml:space="preserve">pair </w:t>
      </w:r>
      <w:r w:rsidRPr="00D1468D">
        <w:t xml:space="preserve">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1981C216"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Assessor</w:t>
      </w:r>
    </w:p>
    <w:p w14:paraId="21FF7832"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(110106, DCM, "Export")</w:t>
      </w:r>
    </w:p>
    <w:p w14:paraId="60B2E476"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“PCC-</w:t>
      </w:r>
      <w:r>
        <w:rPr>
          <w:sz w:val="22"/>
          <w:szCs w:val="22"/>
        </w:rPr>
        <w:t>X4</w:t>
      </w:r>
      <w:r w:rsidRPr="00CA348A">
        <w:rPr>
          <w:sz w:val="22"/>
          <w:szCs w:val="22"/>
        </w:rPr>
        <w:t>”, “IHE Transactions”, “</w:t>
      </w:r>
      <w:r>
        <w:rPr>
          <w:sz w:val="22"/>
          <w:szCs w:val="22"/>
        </w:rPr>
        <w:t>Report Assessment</w:t>
      </w:r>
      <w:r w:rsidRPr="00CA348A">
        <w:rPr>
          <w:sz w:val="22"/>
          <w:szCs w:val="22"/>
        </w:rPr>
        <w:t>”)</w:t>
      </w:r>
    </w:p>
    <w:p w14:paraId="49F37BF3"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R</w:t>
      </w:r>
      <w:r w:rsidRPr="00CA348A">
        <w:rPr>
          <w:sz w:val="22"/>
          <w:szCs w:val="22"/>
        </w:rPr>
        <w:t>” (</w:t>
      </w:r>
      <w:r>
        <w:rPr>
          <w:sz w:val="22"/>
          <w:szCs w:val="22"/>
        </w:rPr>
        <w:t>Read</w:t>
      </w:r>
      <w:r w:rsidRPr="00CA348A">
        <w:rPr>
          <w:sz w:val="22"/>
          <w:szCs w:val="22"/>
        </w:rPr>
        <w:t>)</w:t>
      </w:r>
    </w:p>
    <w:p w14:paraId="1CE70780" w14:textId="77777777" w:rsidR="00C50C37" w:rsidRDefault="00C50C37" w:rsidP="00C50C37">
      <w:pPr>
        <w:pStyle w:val="ListBullet2"/>
        <w:numPr>
          <w:ilvl w:val="0"/>
          <w:numId w:val="13"/>
        </w:numPr>
        <w:tabs>
          <w:tab w:val="left" w:pos="708"/>
        </w:tabs>
        <w:spacing w:before="40"/>
        <w:ind w:hanging="357"/>
      </w:pPr>
      <w:r>
        <w:t xml:space="preserve">Event </w:t>
      </w:r>
      <w:r>
        <w:rPr>
          <w:i/>
        </w:rPr>
        <w:t>for the Assessment Requestor</w:t>
      </w:r>
    </w:p>
    <w:p w14:paraId="66177464" w14:textId="77777777" w:rsidR="00C50C37" w:rsidRPr="00E07C02" w:rsidRDefault="00C50C37" w:rsidP="00C50C3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w:t>
      </w:r>
      <w:r w:rsidRPr="00E07C02">
        <w:rPr>
          <w:sz w:val="22"/>
          <w:szCs w:val="22"/>
        </w:rPr>
        <w:t>EV (11010</w:t>
      </w:r>
      <w:r>
        <w:rPr>
          <w:sz w:val="22"/>
          <w:szCs w:val="22"/>
        </w:rPr>
        <w:t>7</w:t>
      </w:r>
      <w:r w:rsidRPr="00E07C02">
        <w:rPr>
          <w:sz w:val="22"/>
          <w:szCs w:val="22"/>
        </w:rPr>
        <w:t>, DCM, "</w:t>
      </w:r>
      <w:r>
        <w:rPr>
          <w:sz w:val="22"/>
          <w:szCs w:val="22"/>
        </w:rPr>
        <w:t>Im</w:t>
      </w:r>
      <w:r w:rsidRPr="00E07C02">
        <w:rPr>
          <w:sz w:val="22"/>
          <w:szCs w:val="22"/>
        </w:rPr>
        <w:t>port")</w:t>
      </w:r>
    </w:p>
    <w:p w14:paraId="2CD917B1"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X4</w:t>
      </w:r>
      <w:r w:rsidRPr="00CA348A">
        <w:rPr>
          <w:sz w:val="22"/>
          <w:szCs w:val="22"/>
        </w:rPr>
        <w:t>”, “IHE Transactions”, “</w:t>
      </w:r>
      <w:r>
        <w:rPr>
          <w:sz w:val="22"/>
          <w:szCs w:val="22"/>
        </w:rPr>
        <w:t>Report Assessment</w:t>
      </w:r>
      <w:r w:rsidRPr="00CA348A">
        <w:rPr>
          <w:sz w:val="22"/>
          <w:szCs w:val="22"/>
        </w:rPr>
        <w:t>”)</w:t>
      </w:r>
    </w:p>
    <w:p w14:paraId="1F6EA257" w14:textId="77777777" w:rsidR="00C50C37" w:rsidRPr="00CA348A" w:rsidRDefault="00C50C37" w:rsidP="00C50C3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w:t>
      </w:r>
      <w:r>
        <w:rPr>
          <w:sz w:val="22"/>
          <w:szCs w:val="22"/>
        </w:rPr>
        <w:t>C</w:t>
      </w:r>
      <w:r w:rsidRPr="00CA348A">
        <w:rPr>
          <w:sz w:val="22"/>
          <w:szCs w:val="22"/>
        </w:rPr>
        <w:t>” (</w:t>
      </w:r>
      <w:r>
        <w:rPr>
          <w:sz w:val="22"/>
          <w:szCs w:val="22"/>
        </w:rPr>
        <w:t>Create</w:t>
      </w:r>
      <w:r w:rsidRPr="00CA348A">
        <w:rPr>
          <w:sz w:val="22"/>
          <w:szCs w:val="22"/>
        </w:rPr>
        <w:t>)</w:t>
      </w:r>
    </w:p>
    <w:p w14:paraId="7256B08E" w14:textId="77777777" w:rsidR="00C50C37" w:rsidRPr="00CA348A" w:rsidRDefault="00C50C37" w:rsidP="00C50C37">
      <w:pPr>
        <w:pStyle w:val="ListBullet2"/>
        <w:spacing w:before="40"/>
        <w:ind w:hanging="357"/>
        <w:rPr>
          <w:szCs w:val="24"/>
        </w:rPr>
      </w:pPr>
      <w:r w:rsidRPr="00CA348A">
        <w:t>Source of the request (</w:t>
      </w:r>
      <w:proofErr w:type="gramStart"/>
      <w:r w:rsidRPr="00CA348A">
        <w:t>1..</w:t>
      </w:r>
      <w:proofErr w:type="gramEnd"/>
      <w:r w:rsidRPr="00CA348A">
        <w:t>1)</w:t>
      </w:r>
    </w:p>
    <w:p w14:paraId="02C02656" w14:textId="77777777" w:rsidR="00C50C37" w:rsidRPr="00CA348A"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Assessor</w:t>
      </w:r>
      <w:r w:rsidRPr="00CA348A">
        <w:rPr>
          <w:sz w:val="22"/>
          <w:szCs w:val="22"/>
        </w:rPr>
        <w:t xml:space="preserve"> actor system identity</w:t>
      </w:r>
    </w:p>
    <w:p w14:paraId="208B5057"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110153, DCM, “Source”)</w:t>
      </w:r>
    </w:p>
    <w:p w14:paraId="1B95DBB2" w14:textId="77777777" w:rsidR="00C50C37" w:rsidRDefault="00C50C37" w:rsidP="00C50C37">
      <w:pPr>
        <w:pStyle w:val="ListBullet2"/>
        <w:rPr>
          <w:szCs w:val="24"/>
        </w:rPr>
      </w:pPr>
      <w:r>
        <w:rPr>
          <w:szCs w:val="24"/>
        </w:rPr>
        <w:t>Participating Object</w:t>
      </w:r>
    </w:p>
    <w:p w14:paraId="5F1A0E15"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w:t>
      </w:r>
      <w:proofErr w:type="spellEnd"/>
      <w:r w:rsidRPr="00E07C02">
        <w:rPr>
          <w:sz w:val="22"/>
          <w:szCs w:val="22"/>
        </w:rPr>
        <w:tab/>
      </w:r>
      <w:r>
        <w:rPr>
          <w:sz w:val="22"/>
          <w:szCs w:val="22"/>
        </w:rPr>
        <w:t xml:space="preserve"> =</w:t>
      </w:r>
      <w:r w:rsidRPr="00E07C02">
        <w:rPr>
          <w:sz w:val="22"/>
          <w:szCs w:val="22"/>
        </w:rPr>
        <w:t xml:space="preserve"> 2 </w:t>
      </w:r>
      <w:r>
        <w:rPr>
          <w:sz w:val="22"/>
          <w:szCs w:val="22"/>
        </w:rPr>
        <w:t>(</w:t>
      </w:r>
      <w:r w:rsidRPr="00E07C02">
        <w:rPr>
          <w:sz w:val="22"/>
          <w:szCs w:val="22"/>
        </w:rPr>
        <w:t>system</w:t>
      </w:r>
      <w:r>
        <w:rPr>
          <w:sz w:val="22"/>
          <w:szCs w:val="22"/>
        </w:rPr>
        <w:t>)</w:t>
      </w:r>
    </w:p>
    <w:p w14:paraId="059B3458" w14:textId="77777777" w:rsidR="00C50C37" w:rsidRPr="00E07C02"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ParticipantObjectTypeCodeRole</w:t>
      </w:r>
      <w:proofErr w:type="spellEnd"/>
      <w:r>
        <w:rPr>
          <w:sz w:val="22"/>
          <w:szCs w:val="22"/>
        </w:rPr>
        <w:t xml:space="preserve"> = 4 (other)</w:t>
      </w:r>
    </w:p>
    <w:p w14:paraId="2E33B8FC" w14:textId="77777777" w:rsidR="00C50C37" w:rsidRPr="006D465F" w:rsidRDefault="00C50C37" w:rsidP="00C50C37">
      <w:pPr>
        <w:pStyle w:val="ListBullet2"/>
        <w:numPr>
          <w:ilvl w:val="0"/>
          <w:numId w:val="15"/>
        </w:numPr>
        <w:tabs>
          <w:tab w:val="left" w:pos="708"/>
        </w:tabs>
        <w:spacing w:before="40"/>
        <w:ind w:left="1134"/>
        <w:rPr>
          <w:sz w:val="22"/>
          <w:szCs w:val="22"/>
          <w:lang w:val="it-IT"/>
        </w:rPr>
      </w:pPr>
      <w:r w:rsidRPr="006D465F">
        <w:rPr>
          <w:sz w:val="22"/>
          <w:szCs w:val="22"/>
          <w:lang w:val="it-IT"/>
        </w:rPr>
        <w:t>ParticipantObjectIDTypeCode = EV </w:t>
      </w:r>
      <w:r>
        <w:fldChar w:fldCharType="begin"/>
      </w:r>
      <w:r w:rsidRPr="006D465F">
        <w:rPr>
          <w:lang w:val="it-IT"/>
        </w:rPr>
        <w:instrText xml:space="preserve"> HYPERLINK "http://dicom.nema.org/medical/dicom/current/output/chtml/part16/chapter_D.html" \l "DCM_110180" </w:instrText>
      </w:r>
      <w:r>
        <w:fldChar w:fldCharType="separate"/>
      </w:r>
      <w:r w:rsidRPr="006D465F">
        <w:rPr>
          <w:sz w:val="22"/>
          <w:szCs w:val="22"/>
          <w:lang w:val="it-IT"/>
        </w:rPr>
        <w:t>("QuestionnaireResponse", FHIR, "QuestionnaireResponse")</w:t>
      </w:r>
      <w:r>
        <w:rPr>
          <w:sz w:val="22"/>
          <w:szCs w:val="22"/>
        </w:rPr>
        <w:fldChar w:fldCharType="end"/>
      </w:r>
    </w:p>
    <w:p w14:paraId="114C6B0D" w14:textId="77777777" w:rsidR="00C50C37" w:rsidRDefault="00C50C37" w:rsidP="00C50C37">
      <w:pPr>
        <w:pStyle w:val="ListBullet2"/>
        <w:numPr>
          <w:ilvl w:val="0"/>
          <w:numId w:val="15"/>
        </w:numPr>
        <w:tabs>
          <w:tab w:val="left" w:pos="708"/>
        </w:tabs>
        <w:spacing w:before="40"/>
        <w:ind w:left="1134"/>
        <w:rPr>
          <w:sz w:val="22"/>
          <w:szCs w:val="22"/>
        </w:rPr>
      </w:pPr>
      <w:proofErr w:type="spellStart"/>
      <w:r w:rsidRPr="00E07C02">
        <w:rPr>
          <w:sz w:val="22"/>
          <w:szCs w:val="22"/>
        </w:rPr>
        <w:t>ParticipantObjectID</w:t>
      </w:r>
      <w:proofErr w:type="spellEnd"/>
      <w:r>
        <w:rPr>
          <w:sz w:val="22"/>
          <w:szCs w:val="22"/>
        </w:rPr>
        <w:t xml:space="preserve"> = </w:t>
      </w:r>
      <w:proofErr w:type="spellStart"/>
      <w:r w:rsidRPr="005C5B01">
        <w:rPr>
          <w:i/>
          <w:sz w:val="22"/>
          <w:szCs w:val="22"/>
        </w:rPr>
        <w:t>QuestionnaireResponse.identifier</w:t>
      </w:r>
      <w:proofErr w:type="spellEnd"/>
    </w:p>
    <w:p w14:paraId="3BB37A7C" w14:textId="77777777" w:rsidR="00C50C37" w:rsidRPr="00CA348A" w:rsidRDefault="00C50C37" w:rsidP="00C50C37">
      <w:pPr>
        <w:pStyle w:val="ListBullet2"/>
        <w:rPr>
          <w:szCs w:val="24"/>
        </w:rPr>
      </w:pPr>
      <w:r>
        <w:t>H</w:t>
      </w:r>
      <w:r w:rsidRPr="00CA348A">
        <w:t>uman Requestor (</w:t>
      </w:r>
      <w:proofErr w:type="gramStart"/>
      <w:r w:rsidRPr="00CA348A">
        <w:t>0..</w:t>
      </w:r>
      <w:proofErr w:type="gramEnd"/>
      <w:r w:rsidRPr="00CA348A">
        <w:t xml:space="preserve">n) </w:t>
      </w:r>
      <w:r w:rsidRPr="00CA348A">
        <w:rPr>
          <w:rFonts w:ascii="Wingdings" w:hAnsi="Wingdings"/>
          <w:sz w:val="22"/>
          <w:szCs w:val="22"/>
        </w:rPr>
        <w:t></w:t>
      </w:r>
      <w:r w:rsidRPr="00CA348A">
        <w:t xml:space="preserve"> </w:t>
      </w:r>
      <w:r w:rsidRPr="00CA348A">
        <w:rPr>
          <w:sz w:val="22"/>
          <w:szCs w:val="22"/>
        </w:rPr>
        <w:t>one for each know</w:t>
      </w:r>
      <w:r>
        <w:rPr>
          <w:sz w:val="22"/>
          <w:szCs w:val="22"/>
        </w:rPr>
        <w:t>n</w:t>
      </w:r>
      <w:r w:rsidRPr="00CA348A">
        <w:rPr>
          <w:sz w:val="22"/>
          <w:szCs w:val="22"/>
        </w:rPr>
        <w:t xml:space="preserve"> User </w:t>
      </w:r>
    </w:p>
    <w:p w14:paraId="6F6EB9B1"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05D6A28E" w14:textId="77777777" w:rsidR="00C50C37" w:rsidRPr="00CA348A" w:rsidRDefault="00C50C37" w:rsidP="00C50C3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1626E0C1" w14:textId="77777777" w:rsidR="00C50C37" w:rsidRPr="00CA348A" w:rsidRDefault="00C50C37" w:rsidP="00C50C37">
      <w:pPr>
        <w:pStyle w:val="ListBullet2"/>
        <w:spacing w:before="40"/>
        <w:ind w:hanging="357"/>
        <w:rPr>
          <w:szCs w:val="24"/>
        </w:rPr>
      </w:pPr>
      <w:r w:rsidRPr="00CA348A">
        <w:t>Destination of the request (</w:t>
      </w:r>
      <w:proofErr w:type="gramStart"/>
      <w:r w:rsidRPr="00CA348A">
        <w:t>1..</w:t>
      </w:r>
      <w:proofErr w:type="gramEnd"/>
      <w:r w:rsidRPr="00CA348A">
        <w:t>1)</w:t>
      </w:r>
    </w:p>
    <w:p w14:paraId="6C89044F" w14:textId="77777777" w:rsidR="00C50C37" w:rsidRPr="00CA348A" w:rsidRDefault="00C50C37" w:rsidP="00C50C37">
      <w:pPr>
        <w:pStyle w:val="ListBullet2"/>
        <w:numPr>
          <w:ilvl w:val="0"/>
          <w:numId w:val="17"/>
        </w:numPr>
        <w:tabs>
          <w:tab w:val="left" w:pos="708"/>
        </w:tabs>
        <w:spacing w:before="40"/>
        <w:ind w:left="1134"/>
        <w:rPr>
          <w:sz w:val="22"/>
          <w:szCs w:val="22"/>
        </w:rPr>
      </w:pPr>
      <w:r>
        <w:rPr>
          <w:sz w:val="22"/>
          <w:szCs w:val="22"/>
        </w:rPr>
        <w:t>Assessment Requestor</w:t>
      </w:r>
      <w:r w:rsidRPr="00CA348A">
        <w:rPr>
          <w:sz w:val="22"/>
          <w:szCs w:val="22"/>
        </w:rPr>
        <w:t xml:space="preserve"> actor system identity</w:t>
      </w:r>
    </w:p>
    <w:p w14:paraId="5F772D61" w14:textId="77777777" w:rsidR="00C50C37" w:rsidRPr="00CA348A" w:rsidRDefault="00C50C37" w:rsidP="00C50C3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w:t>
      </w:r>
      <w:proofErr w:type="gramStart"/>
      <w:r w:rsidRPr="00CA348A">
        <w:rPr>
          <w:sz w:val="22"/>
          <w:szCs w:val="22"/>
        </w:rPr>
        <w:t>EV(</w:t>
      </w:r>
      <w:proofErr w:type="gramEnd"/>
      <w:r w:rsidRPr="00CA348A">
        <w:rPr>
          <w:sz w:val="22"/>
          <w:szCs w:val="22"/>
        </w:rPr>
        <w:t>110152, DCM, “Destination”)</w:t>
      </w:r>
    </w:p>
    <w:p w14:paraId="7A14C49E" w14:textId="77777777" w:rsidR="00C50C37" w:rsidRPr="00CA348A" w:rsidRDefault="00C50C37" w:rsidP="00C50C37">
      <w:pPr>
        <w:pStyle w:val="ListBullet2"/>
        <w:spacing w:before="40"/>
        <w:ind w:hanging="357"/>
        <w:rPr>
          <w:szCs w:val="24"/>
        </w:rPr>
      </w:pPr>
      <w:r w:rsidRPr="00CA348A">
        <w:t>Audit Source (</w:t>
      </w:r>
      <w:proofErr w:type="gramStart"/>
      <w:r w:rsidRPr="00CA348A">
        <w:t>1..</w:t>
      </w:r>
      <w:proofErr w:type="gramEnd"/>
      <w:r w:rsidRPr="00CA348A">
        <w:t>1)</w:t>
      </w:r>
    </w:p>
    <w:p w14:paraId="09C7CE33" w14:textId="77777777" w:rsidR="00C50C37" w:rsidRDefault="00C50C37" w:rsidP="00C50C37">
      <w:pPr>
        <w:pStyle w:val="ListBullet2"/>
        <w:numPr>
          <w:ilvl w:val="0"/>
          <w:numId w:val="19"/>
        </w:numPr>
        <w:tabs>
          <w:tab w:val="left" w:pos="708"/>
        </w:tabs>
        <w:spacing w:before="40"/>
        <w:ind w:left="1134"/>
        <w:rPr>
          <w:sz w:val="22"/>
        </w:rPr>
      </w:pPr>
      <w:r w:rsidRPr="00CA348A">
        <w:rPr>
          <w:sz w:val="22"/>
        </w:rPr>
        <w:t xml:space="preserve">not specified </w:t>
      </w:r>
    </w:p>
    <w:p w14:paraId="2499FE86" w14:textId="77777777" w:rsidR="00AA34E7" w:rsidRPr="00276D24" w:rsidRDefault="00AA34E7" w:rsidP="00AE59B2">
      <w:pPr>
        <w:pStyle w:val="BodyText"/>
      </w:pPr>
    </w:p>
    <w:p w14:paraId="3CE38221" w14:textId="77777777" w:rsidR="008C5E9C" w:rsidRPr="00E07C02" w:rsidRDefault="008C5E9C" w:rsidP="008C5E9C">
      <w:pPr>
        <w:pStyle w:val="ListBullet2"/>
        <w:numPr>
          <w:ilvl w:val="0"/>
          <w:numId w:val="0"/>
        </w:numPr>
        <w:tabs>
          <w:tab w:val="left" w:pos="708"/>
        </w:tabs>
        <w:spacing w:before="40"/>
        <w:ind w:left="720" w:hanging="360"/>
        <w:rPr>
          <w:sz w:val="22"/>
        </w:rPr>
      </w:pPr>
    </w:p>
    <w:p w14:paraId="06661C9C" w14:textId="77777777" w:rsidR="002859FB" w:rsidRPr="00404C2C" w:rsidRDefault="002859FB" w:rsidP="002859FB">
      <w:pPr>
        <w:pStyle w:val="PartTitle"/>
      </w:pPr>
      <w:bookmarkStart w:id="184" w:name="_Toc32660993"/>
      <w:r w:rsidRPr="00404C2C">
        <w:t>Volume 3 – Content Modules</w:t>
      </w:r>
      <w:bookmarkEnd w:id="184"/>
    </w:p>
    <w:p w14:paraId="352DB894" w14:textId="71083229" w:rsidR="00CD622A" w:rsidRPr="00404C2C" w:rsidRDefault="00CD622A" w:rsidP="00213840">
      <w:pPr>
        <w:pStyle w:val="BodyText"/>
        <w:rPr>
          <w:highlight w:val="cyan"/>
        </w:rPr>
      </w:pPr>
    </w:p>
    <w:p w14:paraId="0F8FBF7F" w14:textId="77777777" w:rsidR="00BB5757" w:rsidRPr="00276D24" w:rsidRDefault="00BB5757" w:rsidP="00BB5757">
      <w:pPr>
        <w:pStyle w:val="Heading2"/>
        <w:numPr>
          <w:ilvl w:val="0"/>
          <w:numId w:val="0"/>
        </w:numPr>
        <w:rPr>
          <w:bCs/>
        </w:rPr>
      </w:pPr>
      <w:bookmarkStart w:id="185" w:name="_Toc524533575"/>
      <w:bookmarkStart w:id="186" w:name="_Toc32660994"/>
      <w:r w:rsidRPr="00276D24">
        <w:rPr>
          <w:bCs/>
        </w:rPr>
        <w:t>6.6 HL7 FHIR Content Module</w:t>
      </w:r>
      <w:bookmarkEnd w:id="185"/>
      <w:bookmarkEnd w:id="186"/>
      <w:r w:rsidRPr="00276D24">
        <w:rPr>
          <w:bCs/>
        </w:rPr>
        <w:t xml:space="preserve"> </w:t>
      </w:r>
    </w:p>
    <w:p w14:paraId="18B236D1" w14:textId="56B3440D" w:rsidR="00BB5757" w:rsidRPr="00276D24" w:rsidRDefault="00BB5757" w:rsidP="00BB5757">
      <w:pPr>
        <w:pStyle w:val="Heading3"/>
        <w:numPr>
          <w:ilvl w:val="0"/>
          <w:numId w:val="0"/>
        </w:numPr>
        <w:rPr>
          <w:bCs/>
        </w:rPr>
      </w:pPr>
      <w:bookmarkStart w:id="187" w:name="_Toc524533576"/>
      <w:bookmarkStart w:id="188" w:name="_Toc32660995"/>
      <w:r w:rsidRPr="00276D24">
        <w:rPr>
          <w:bCs/>
        </w:rPr>
        <w:t>6.6.</w:t>
      </w:r>
      <w:r w:rsidR="00402B85">
        <w:rPr>
          <w:bCs/>
        </w:rPr>
        <w:t>Y1</w:t>
      </w:r>
      <w:r w:rsidRPr="00276D24">
        <w:rPr>
          <w:bCs/>
        </w:rPr>
        <w:t xml:space="preserve"> </w:t>
      </w:r>
      <w:bookmarkEnd w:id="187"/>
      <w:r w:rsidR="00DB4613">
        <w:rPr>
          <w:bCs/>
        </w:rPr>
        <w:t>Questionnaire</w:t>
      </w:r>
      <w:bookmarkEnd w:id="188"/>
      <w:r>
        <w:rPr>
          <w:bCs/>
        </w:rPr>
        <w:t xml:space="preserve"> </w:t>
      </w:r>
    </w:p>
    <w:p w14:paraId="07EDB4F0" w14:textId="5F502F3F" w:rsidR="00BB5757" w:rsidRPr="00276D24" w:rsidRDefault="00BB5757" w:rsidP="00BB5757">
      <w:pPr>
        <w:pStyle w:val="BodyText"/>
      </w:pPr>
      <w:bookmarkStart w:id="189" w:name="_6.2.1.1.6.1_Service_Event"/>
      <w:bookmarkStart w:id="190" w:name="_6.2.1.1.6.2_Medications_Section"/>
      <w:bookmarkStart w:id="191" w:name="_6.2.1.1.6.3_Allergies_and"/>
      <w:bookmarkStart w:id="192" w:name="_6.2.2.1.1__Problem"/>
      <w:bookmarkStart w:id="193" w:name="_6.2.3.1_Encompassing_Encounter"/>
      <w:bookmarkStart w:id="194" w:name="_6.2.3.1.1_Responsible_Party"/>
      <w:bookmarkStart w:id="195" w:name="_6.2.3.1.2_Health_Care"/>
      <w:bookmarkStart w:id="196" w:name="_6.2.4.4.1__Simple"/>
      <w:bookmarkStart w:id="197" w:name="_Toc335730763"/>
      <w:bookmarkStart w:id="198" w:name="_Toc336000666"/>
      <w:bookmarkStart w:id="199" w:name="_Toc336002388"/>
      <w:bookmarkStart w:id="200" w:name="_Toc336006583"/>
      <w:bookmarkStart w:id="201" w:name="_Toc335730764"/>
      <w:bookmarkStart w:id="202" w:name="_Toc336000667"/>
      <w:bookmarkStart w:id="203" w:name="_Toc336002389"/>
      <w:bookmarkStart w:id="204" w:name="_Toc336006584"/>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276D24">
        <w:t xml:space="preserve">The following table shows the </w:t>
      </w:r>
      <w:r w:rsidR="00DB4613">
        <w:t>IHE constraints on the Questionnaire resource used with the ACDC profile</w:t>
      </w:r>
      <w:r w:rsidRPr="00276D24">
        <w:t>.</w:t>
      </w:r>
    </w:p>
    <w:p w14:paraId="454319D4" w14:textId="57041294" w:rsidR="00BB5757" w:rsidRPr="00276D24" w:rsidRDefault="00BB5757" w:rsidP="00BB5757">
      <w:pPr>
        <w:pStyle w:val="TableTitle"/>
      </w:pPr>
      <w:r w:rsidRPr="00276D24">
        <w:t>Table 6.6.</w:t>
      </w:r>
      <w:r w:rsidR="00402B85">
        <w:t>Y</w:t>
      </w:r>
      <w:r w:rsidRPr="00276D24">
        <w:t xml:space="preserve">1-1: </w:t>
      </w:r>
      <w:r w:rsidR="00DB4613">
        <w:t xml:space="preserve">Questionnaire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3749"/>
      </w:tblGrid>
      <w:tr w:rsidR="00BB5757" w:rsidRPr="00276D24" w14:paraId="24AF6DDD" w14:textId="77777777" w:rsidTr="00FB3B65">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42AE29" w14:textId="77777777" w:rsidR="00BB5757" w:rsidRPr="00276D24" w:rsidRDefault="00BB5757" w:rsidP="00DB4613">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B203410" w14:textId="77777777" w:rsidR="00BB5757" w:rsidRPr="00276D24" w:rsidRDefault="00BB5757" w:rsidP="00DB4613">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D7A0323" w14:textId="77777777" w:rsidR="00BB5757" w:rsidRPr="00276D24" w:rsidRDefault="00BB5757" w:rsidP="00DB4613">
            <w:pPr>
              <w:pStyle w:val="TableEntryHeader"/>
            </w:pPr>
            <w:r w:rsidRPr="00DF2420">
              <w:t>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D70778" w14:textId="77777777" w:rsidR="00BB5757" w:rsidRPr="00276D24" w:rsidRDefault="00BB5757" w:rsidP="00DB4613">
            <w:pPr>
              <w:pStyle w:val="TableEntryHeader"/>
            </w:pPr>
            <w:r w:rsidRPr="00276D24">
              <w:t>Description &amp; Constraints</w:t>
            </w:r>
          </w:p>
        </w:tc>
        <w:tc>
          <w:tcPr>
            <w:tcW w:w="374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0465174" w14:textId="77777777" w:rsidR="00BB5757" w:rsidRPr="00276D24" w:rsidRDefault="00BB5757" w:rsidP="00DB4613">
            <w:pPr>
              <w:pStyle w:val="TableEntryHeader"/>
            </w:pPr>
            <w:r w:rsidRPr="00276D24">
              <w:t>(Profile) Comments</w:t>
            </w:r>
          </w:p>
        </w:tc>
      </w:tr>
      <w:tr w:rsidR="00DB4613" w:rsidRPr="00276D24" w14:paraId="190E5885"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694C57" w14:textId="5A9BF726" w:rsidR="00DB4613" w:rsidRPr="00276D24" w:rsidRDefault="00DB4613" w:rsidP="00DB4613">
            <w:pPr>
              <w:pStyle w:val="TableEntry"/>
            </w:pPr>
            <w:r w:rsidRPr="00A96B94">
              <w:t>.. Questionnaire</w:t>
            </w:r>
          </w:p>
        </w:tc>
        <w:tc>
          <w:tcPr>
            <w:tcW w:w="900" w:type="dxa"/>
            <w:tcBorders>
              <w:top w:val="single" w:sz="4" w:space="0" w:color="auto"/>
              <w:left w:val="single" w:sz="4" w:space="0" w:color="auto"/>
              <w:bottom w:val="single" w:sz="4" w:space="0" w:color="auto"/>
              <w:right w:val="single" w:sz="4" w:space="0" w:color="auto"/>
            </w:tcBorders>
          </w:tcPr>
          <w:p w14:paraId="62A256FB" w14:textId="43992205" w:rsidR="00DB4613" w:rsidRPr="00276D24" w:rsidRDefault="00DB4613" w:rsidP="00DB4613">
            <w:pPr>
              <w:pStyle w:val="TableEntry"/>
              <w:rPr>
                <w:bCs/>
              </w:rPr>
            </w:pPr>
            <w:r w:rsidRPr="00A96B94">
              <w:t>ITU</w:t>
            </w:r>
          </w:p>
        </w:tc>
        <w:tc>
          <w:tcPr>
            <w:tcW w:w="990" w:type="dxa"/>
            <w:tcBorders>
              <w:top w:val="single" w:sz="4" w:space="0" w:color="auto"/>
              <w:left w:val="single" w:sz="4" w:space="0" w:color="auto"/>
              <w:bottom w:val="single" w:sz="4" w:space="0" w:color="auto"/>
              <w:right w:val="single" w:sz="4" w:space="0" w:color="auto"/>
            </w:tcBorders>
            <w:noWrap/>
          </w:tcPr>
          <w:p w14:paraId="08EFCFED" w14:textId="64BAF288" w:rsidR="00DB4613" w:rsidRPr="00276D24" w:rsidRDefault="00DB4613" w:rsidP="00DB4613">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30878CF" w14:textId="0EB8AF6C" w:rsidR="00DB4613" w:rsidRPr="00276D24" w:rsidRDefault="00DB4613" w:rsidP="00DB4613">
            <w:pPr>
              <w:pStyle w:val="TableEntry"/>
            </w:pPr>
            <w:r w:rsidRPr="00A96B94">
              <w:t>DomainResource</w:t>
            </w:r>
          </w:p>
        </w:tc>
        <w:tc>
          <w:tcPr>
            <w:tcW w:w="3749" w:type="dxa"/>
            <w:tcBorders>
              <w:top w:val="single" w:sz="4" w:space="0" w:color="auto"/>
              <w:left w:val="single" w:sz="4" w:space="0" w:color="auto"/>
              <w:bottom w:val="single" w:sz="4" w:space="0" w:color="auto"/>
              <w:right w:val="single" w:sz="4" w:space="0" w:color="auto"/>
            </w:tcBorders>
          </w:tcPr>
          <w:p w14:paraId="270F8281" w14:textId="3A96F410" w:rsidR="00DB4613" w:rsidRPr="00276D24" w:rsidRDefault="00DB4613" w:rsidP="00DB4613">
            <w:pPr>
              <w:pStyle w:val="TableEntry"/>
              <w:rPr>
                <w:bCs/>
              </w:rPr>
            </w:pPr>
            <w:r w:rsidRPr="00A96B94">
              <w:t>A structured set of questions</w:t>
            </w:r>
          </w:p>
        </w:tc>
      </w:tr>
      <w:tr w:rsidR="00DB4613" w:rsidRPr="00276D24" w14:paraId="4F63C9CE"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99B66EB" w14:textId="3EDA9A40" w:rsidR="00DB4613" w:rsidRPr="00276D24" w:rsidRDefault="00DB4613" w:rsidP="00DB4613">
            <w:pPr>
              <w:pStyle w:val="TableEntry"/>
            </w:pPr>
            <w:r w:rsidRPr="00A96B9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59C83730" w14:textId="5C4D2BCB" w:rsidR="00DB4613" w:rsidRPr="00276D24" w:rsidRDefault="00DB4613" w:rsidP="00DB4613">
            <w:pPr>
              <w:pStyle w:val="TableEntry"/>
              <w:rPr>
                <w:bCs/>
              </w:rPr>
            </w:pPr>
            <w:r w:rsidRPr="00A96B94">
              <w:t>Σ</w:t>
            </w:r>
            <w:r w:rsidR="00FB3B65" w:rsidRPr="00FB3B65">
              <w:rPr>
                <w:b/>
                <w:color w:val="FF0000"/>
              </w:rPr>
              <w:t>S</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FA02FA" w14:textId="208D0031" w:rsidR="00DB4613" w:rsidRPr="00276D24" w:rsidRDefault="00FB3B65" w:rsidP="00DB4613">
            <w:pPr>
              <w:pStyle w:val="TableEntry"/>
              <w:rPr>
                <w:bCs/>
              </w:rPr>
            </w:pPr>
            <w:r w:rsidRPr="00FB3B65">
              <w:t>0</w:t>
            </w:r>
            <w:r w:rsidR="00DB4613" w:rsidRPr="00A96B94">
              <w:t>..1</w:t>
            </w:r>
          </w:p>
        </w:tc>
        <w:tc>
          <w:tcPr>
            <w:tcW w:w="1849" w:type="dxa"/>
            <w:tcBorders>
              <w:top w:val="single" w:sz="4" w:space="0" w:color="auto"/>
              <w:left w:val="single" w:sz="4" w:space="0" w:color="auto"/>
              <w:bottom w:val="single" w:sz="4" w:space="0" w:color="auto"/>
              <w:right w:val="single" w:sz="4" w:space="0" w:color="auto"/>
            </w:tcBorders>
          </w:tcPr>
          <w:p w14:paraId="42512928" w14:textId="6DDA9460" w:rsidR="00DB4613" w:rsidRPr="00276D24" w:rsidRDefault="00FB3B65" w:rsidP="00DB4613">
            <w:pPr>
              <w:pStyle w:val="TableEntry"/>
            </w:pPr>
            <w:r>
              <w:t>launchurl</w:t>
            </w:r>
          </w:p>
        </w:tc>
        <w:tc>
          <w:tcPr>
            <w:tcW w:w="3749" w:type="dxa"/>
            <w:tcBorders>
              <w:top w:val="single" w:sz="4" w:space="0" w:color="auto"/>
              <w:left w:val="single" w:sz="4" w:space="0" w:color="auto"/>
              <w:bottom w:val="single" w:sz="4" w:space="0" w:color="auto"/>
              <w:right w:val="single" w:sz="4" w:space="0" w:color="auto"/>
            </w:tcBorders>
          </w:tcPr>
          <w:p w14:paraId="3EA4B295" w14:textId="3D4CDE83" w:rsidR="00DB4613" w:rsidRPr="00276D24" w:rsidRDefault="002C78E2" w:rsidP="00DB4613">
            <w:pPr>
              <w:pStyle w:val="TableEntry"/>
              <w:rPr>
                <w:bCs/>
              </w:rPr>
            </w:pPr>
            <w:r>
              <w:rPr>
                <w:bCs/>
              </w:rPr>
              <w:t>If items are not present, then the question must report the launch url of an Assessor that can perform the assessment.</w:t>
            </w:r>
          </w:p>
        </w:tc>
      </w:tr>
      <w:tr w:rsidR="00DB4613" w:rsidRPr="00276D24" w14:paraId="7D8024E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889F526" w14:textId="53DBFC85" w:rsidR="00DB4613" w:rsidRPr="00276D24" w:rsidRDefault="00DB4613" w:rsidP="00DB4613">
            <w:pPr>
              <w:pStyle w:val="TableEntry"/>
            </w:pPr>
            <w:r w:rsidRPr="00A96B94">
              <w:t>... url</w:t>
            </w:r>
          </w:p>
        </w:tc>
        <w:tc>
          <w:tcPr>
            <w:tcW w:w="900" w:type="dxa"/>
            <w:tcBorders>
              <w:top w:val="single" w:sz="4" w:space="0" w:color="auto"/>
              <w:left w:val="single" w:sz="4" w:space="0" w:color="auto"/>
              <w:bottom w:val="single" w:sz="4" w:space="0" w:color="auto"/>
              <w:right w:val="single" w:sz="4" w:space="0" w:color="auto"/>
            </w:tcBorders>
          </w:tcPr>
          <w:p w14:paraId="0F8EB389" w14:textId="1BCEAD68"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08A447E" w14:textId="597587AE"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7278AF" w14:textId="71F4A5F7" w:rsidR="00DB4613" w:rsidRPr="00276D24" w:rsidRDefault="00DB4613" w:rsidP="00DB4613">
            <w:pPr>
              <w:pStyle w:val="TableEntry"/>
            </w:pPr>
            <w:r w:rsidRPr="00A96B94">
              <w:t>uri</w:t>
            </w:r>
          </w:p>
        </w:tc>
        <w:tc>
          <w:tcPr>
            <w:tcW w:w="3749" w:type="dxa"/>
            <w:tcBorders>
              <w:top w:val="single" w:sz="4" w:space="0" w:color="auto"/>
              <w:left w:val="single" w:sz="4" w:space="0" w:color="auto"/>
              <w:bottom w:val="single" w:sz="4" w:space="0" w:color="auto"/>
              <w:right w:val="single" w:sz="4" w:space="0" w:color="auto"/>
            </w:tcBorders>
          </w:tcPr>
          <w:p w14:paraId="598C7C0F" w14:textId="19BD11B2" w:rsidR="00DB4613" w:rsidRPr="00276D24" w:rsidRDefault="00DB4613" w:rsidP="00DB4613">
            <w:pPr>
              <w:pStyle w:val="TableEntry"/>
              <w:rPr>
                <w:bCs/>
              </w:rPr>
            </w:pPr>
            <w:r w:rsidRPr="00A96B94">
              <w:t>Canonical identifier for this questionnaire, represented as a URI (globally unique)</w:t>
            </w:r>
          </w:p>
        </w:tc>
      </w:tr>
      <w:tr w:rsidR="00DB4613" w:rsidRPr="00276D24" w14:paraId="1254798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6ABC95C" w14:textId="3AD94DAD" w:rsidR="00DB4613" w:rsidRPr="00276D24" w:rsidRDefault="00DB4613" w:rsidP="00DB4613">
            <w:pPr>
              <w:pStyle w:val="TableEntry"/>
            </w:pPr>
            <w:r w:rsidRPr="00A96B94">
              <w:t>... name</w:t>
            </w:r>
          </w:p>
        </w:tc>
        <w:tc>
          <w:tcPr>
            <w:tcW w:w="900" w:type="dxa"/>
            <w:tcBorders>
              <w:top w:val="single" w:sz="4" w:space="0" w:color="auto"/>
              <w:left w:val="single" w:sz="4" w:space="0" w:color="auto"/>
              <w:bottom w:val="single" w:sz="4" w:space="0" w:color="auto"/>
              <w:right w:val="single" w:sz="4" w:space="0" w:color="auto"/>
            </w:tcBorders>
          </w:tcPr>
          <w:p w14:paraId="7758A39D" w14:textId="4B6E7EC5" w:rsidR="00DB4613" w:rsidRPr="00276D24" w:rsidRDefault="00DB4613" w:rsidP="00DB4613">
            <w:pPr>
              <w:pStyle w:val="TableEntry"/>
              <w:rPr>
                <w:bCs/>
              </w:rPr>
            </w:pPr>
            <w:r w:rsidRPr="00A96B94">
              <w:t>ΣI</w:t>
            </w:r>
          </w:p>
        </w:tc>
        <w:tc>
          <w:tcPr>
            <w:tcW w:w="990" w:type="dxa"/>
            <w:tcBorders>
              <w:top w:val="single" w:sz="4" w:space="0" w:color="auto"/>
              <w:left w:val="single" w:sz="4" w:space="0" w:color="auto"/>
              <w:bottom w:val="single" w:sz="4" w:space="0" w:color="auto"/>
              <w:right w:val="single" w:sz="4" w:space="0" w:color="auto"/>
            </w:tcBorders>
            <w:noWrap/>
          </w:tcPr>
          <w:p w14:paraId="1E89AC08" w14:textId="7A21FE97" w:rsidR="00DB4613" w:rsidRPr="006E4456" w:rsidRDefault="00DB4613" w:rsidP="00DB4613">
            <w:pPr>
              <w:pStyle w:val="TableEntry"/>
              <w:rPr>
                <w:b/>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22997B43" w14:textId="525A7771"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751A7056" w14:textId="1E1A01EA" w:rsidR="00DB4613" w:rsidRPr="00276D24" w:rsidRDefault="00DB4613" w:rsidP="00DB4613">
            <w:pPr>
              <w:pStyle w:val="TableEntry"/>
              <w:rPr>
                <w:bCs/>
              </w:rPr>
            </w:pPr>
            <w:r w:rsidRPr="00A96B94">
              <w:t>Name for this questionnaire (computer friendly)</w:t>
            </w:r>
          </w:p>
        </w:tc>
      </w:tr>
      <w:tr w:rsidR="00DB4613" w:rsidRPr="00276D24" w14:paraId="0E769BD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4DC6BAE8" w14:textId="28ECCA5F" w:rsidR="00DB4613" w:rsidRPr="00276D24" w:rsidRDefault="00DB4613" w:rsidP="00DB4613">
            <w:pPr>
              <w:pStyle w:val="TableEntry"/>
            </w:pPr>
            <w:r w:rsidRPr="00A96B94">
              <w:t>... title</w:t>
            </w:r>
          </w:p>
        </w:tc>
        <w:tc>
          <w:tcPr>
            <w:tcW w:w="900" w:type="dxa"/>
            <w:tcBorders>
              <w:top w:val="single" w:sz="4" w:space="0" w:color="auto"/>
              <w:left w:val="single" w:sz="4" w:space="0" w:color="auto"/>
              <w:bottom w:val="single" w:sz="4" w:space="0" w:color="auto"/>
              <w:right w:val="single" w:sz="4" w:space="0" w:color="auto"/>
            </w:tcBorders>
          </w:tcPr>
          <w:p w14:paraId="5BFD3D15" w14:textId="21E02AC4"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1D1D3090" w14:textId="3F0BE868"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03DCC74D" w14:textId="1CB09582"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47D69749" w14:textId="3D6463C9" w:rsidR="00DB4613" w:rsidRPr="00276D24" w:rsidRDefault="00DB4613" w:rsidP="00DB4613">
            <w:pPr>
              <w:pStyle w:val="TableEntry"/>
              <w:rPr>
                <w:bCs/>
              </w:rPr>
            </w:pPr>
            <w:r w:rsidRPr="00A96B94">
              <w:t>Name for this questionnaire (human friendly)</w:t>
            </w:r>
          </w:p>
        </w:tc>
      </w:tr>
      <w:tr w:rsidR="00DB4613" w:rsidRPr="00276D24" w14:paraId="7EF81B34"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224339C" w14:textId="3BC88582" w:rsidR="00DB4613" w:rsidRPr="00276D24" w:rsidRDefault="00DB4613" w:rsidP="00DB4613">
            <w:pPr>
              <w:pStyle w:val="TableEntry"/>
            </w:pPr>
            <w:r w:rsidRPr="00A96B94">
              <w:t>... date</w:t>
            </w:r>
          </w:p>
        </w:tc>
        <w:tc>
          <w:tcPr>
            <w:tcW w:w="900" w:type="dxa"/>
            <w:tcBorders>
              <w:top w:val="single" w:sz="4" w:space="0" w:color="auto"/>
              <w:left w:val="single" w:sz="4" w:space="0" w:color="auto"/>
              <w:bottom w:val="single" w:sz="4" w:space="0" w:color="auto"/>
              <w:right w:val="single" w:sz="4" w:space="0" w:color="auto"/>
            </w:tcBorders>
          </w:tcPr>
          <w:p w14:paraId="01DCCF60" w14:textId="16B68FD1" w:rsidR="00DB4613" w:rsidRPr="00276D24" w:rsidRDefault="00DB4613" w:rsidP="00DB4613">
            <w:pPr>
              <w:pStyle w:val="TableEntry"/>
              <w:rPr>
                <w:bCs/>
              </w:rPr>
            </w:pPr>
            <w:r w:rsidRPr="00A96B94">
              <w:t>Σ</w:t>
            </w:r>
          </w:p>
        </w:tc>
        <w:tc>
          <w:tcPr>
            <w:tcW w:w="990" w:type="dxa"/>
            <w:tcBorders>
              <w:top w:val="nil"/>
              <w:left w:val="single" w:sz="4" w:space="0" w:color="auto"/>
              <w:bottom w:val="single" w:sz="4" w:space="0" w:color="auto"/>
              <w:right w:val="single" w:sz="4" w:space="0" w:color="auto"/>
            </w:tcBorders>
            <w:noWrap/>
          </w:tcPr>
          <w:p w14:paraId="0F0C5857" w14:textId="65E80EE3" w:rsidR="00DB4613" w:rsidRPr="00276D24" w:rsidDel="00D3438F"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67A5B981" w14:textId="5A48DCFC" w:rsidR="00DB4613" w:rsidRPr="00966D60" w:rsidRDefault="00DB4613" w:rsidP="00DB4613">
            <w:pPr>
              <w:pStyle w:val="TableEntry"/>
            </w:pPr>
            <w:r w:rsidRPr="00A96B94">
              <w:t>dateTime</w:t>
            </w:r>
          </w:p>
        </w:tc>
        <w:tc>
          <w:tcPr>
            <w:tcW w:w="3749" w:type="dxa"/>
            <w:tcBorders>
              <w:top w:val="single" w:sz="4" w:space="0" w:color="auto"/>
              <w:left w:val="single" w:sz="4" w:space="0" w:color="auto"/>
              <w:bottom w:val="single" w:sz="4" w:space="0" w:color="auto"/>
              <w:right w:val="single" w:sz="4" w:space="0" w:color="auto"/>
            </w:tcBorders>
          </w:tcPr>
          <w:p w14:paraId="5BCA67AC" w14:textId="38528F88" w:rsidR="00DB4613" w:rsidRPr="00276D24" w:rsidRDefault="00DB4613" w:rsidP="00DB4613">
            <w:pPr>
              <w:pStyle w:val="TableEntry"/>
              <w:rPr>
                <w:bCs/>
              </w:rPr>
            </w:pPr>
            <w:r w:rsidRPr="00A96B94">
              <w:t>Date last changed</w:t>
            </w:r>
          </w:p>
        </w:tc>
      </w:tr>
      <w:tr w:rsidR="00DB4613" w:rsidRPr="00276D24" w14:paraId="1BCF62D6"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0F38A569" w14:textId="407B6DA4" w:rsidR="00DB4613" w:rsidRPr="00276D24" w:rsidRDefault="00DB4613" w:rsidP="00DB4613">
            <w:pPr>
              <w:pStyle w:val="TableEntry"/>
            </w:pPr>
            <w:r w:rsidRPr="00A96B94">
              <w:t>... publisher</w:t>
            </w:r>
          </w:p>
        </w:tc>
        <w:tc>
          <w:tcPr>
            <w:tcW w:w="900" w:type="dxa"/>
            <w:tcBorders>
              <w:top w:val="single" w:sz="4" w:space="0" w:color="auto"/>
              <w:left w:val="single" w:sz="4" w:space="0" w:color="auto"/>
              <w:bottom w:val="single" w:sz="4" w:space="0" w:color="auto"/>
              <w:right w:val="single" w:sz="4" w:space="0" w:color="auto"/>
            </w:tcBorders>
          </w:tcPr>
          <w:p w14:paraId="0B2E6904" w14:textId="5A29F329" w:rsidR="00DB4613" w:rsidRPr="00276D24" w:rsidRDefault="00DB4613" w:rsidP="00DB4613">
            <w:pPr>
              <w:pStyle w:val="TableEntry"/>
              <w:rPr>
                <w:bCs/>
              </w:rPr>
            </w:pPr>
            <w:r w:rsidRPr="00A96B94">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E7F76F4" w14:textId="3B6D7A0A"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4B032078" w14:textId="08A0633A" w:rsidR="00DB4613" w:rsidRPr="00276D24" w:rsidRDefault="00DB4613" w:rsidP="00DB4613">
            <w:pPr>
              <w:pStyle w:val="TableEntry"/>
            </w:pPr>
            <w:r w:rsidRPr="00A96B94">
              <w:t>string</w:t>
            </w:r>
          </w:p>
        </w:tc>
        <w:tc>
          <w:tcPr>
            <w:tcW w:w="3749" w:type="dxa"/>
            <w:tcBorders>
              <w:top w:val="single" w:sz="4" w:space="0" w:color="auto"/>
              <w:left w:val="single" w:sz="4" w:space="0" w:color="auto"/>
              <w:bottom w:val="single" w:sz="4" w:space="0" w:color="auto"/>
              <w:right w:val="single" w:sz="4" w:space="0" w:color="auto"/>
            </w:tcBorders>
          </w:tcPr>
          <w:p w14:paraId="52016D6A" w14:textId="0C0B4F43" w:rsidR="00DB4613" w:rsidRPr="00276D24" w:rsidRDefault="00DB4613" w:rsidP="00DB4613">
            <w:pPr>
              <w:pStyle w:val="TableEntry"/>
              <w:rPr>
                <w:bCs/>
              </w:rPr>
            </w:pPr>
            <w:r w:rsidRPr="00A96B94">
              <w:t>Name of the publisher (organization or individual)</w:t>
            </w:r>
          </w:p>
        </w:tc>
      </w:tr>
      <w:tr w:rsidR="00DB4613" w:rsidRPr="00276D24" w14:paraId="28644049" w14:textId="77777777" w:rsidTr="00FB3B65">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86F123C" w14:textId="0CBA5372" w:rsidR="00DB4613" w:rsidRPr="00276D24" w:rsidRDefault="00DB4613" w:rsidP="00DB4613">
            <w:pPr>
              <w:pStyle w:val="TableEntry"/>
            </w:pPr>
            <w:r w:rsidRPr="00A96B94">
              <w:t>... description</w:t>
            </w:r>
          </w:p>
        </w:tc>
        <w:tc>
          <w:tcPr>
            <w:tcW w:w="900" w:type="dxa"/>
            <w:tcBorders>
              <w:top w:val="single" w:sz="4" w:space="0" w:color="auto"/>
              <w:left w:val="single" w:sz="4" w:space="0" w:color="auto"/>
              <w:bottom w:val="single" w:sz="4" w:space="0" w:color="auto"/>
              <w:right w:val="single" w:sz="4" w:space="0" w:color="auto"/>
            </w:tcBorders>
          </w:tcPr>
          <w:p w14:paraId="381B5FEA" w14:textId="77777777" w:rsidR="00DB4613" w:rsidRPr="00276D24" w:rsidRDefault="00DB4613" w:rsidP="00DB4613">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D3B5EDD" w14:textId="0F7E7611" w:rsidR="00DB4613" w:rsidRPr="00276D24" w:rsidRDefault="00DB4613" w:rsidP="00DB4613">
            <w:pPr>
              <w:pStyle w:val="TableEntry"/>
              <w:rPr>
                <w:bCs/>
              </w:rPr>
            </w:pPr>
            <w:r w:rsidRPr="00FB3B65">
              <w:rPr>
                <w:b/>
                <w:color w:val="FF0000"/>
              </w:rPr>
              <w:t>1</w:t>
            </w:r>
            <w:r w:rsidRPr="00A96B94">
              <w:t>..1</w:t>
            </w:r>
          </w:p>
        </w:tc>
        <w:tc>
          <w:tcPr>
            <w:tcW w:w="1849" w:type="dxa"/>
            <w:tcBorders>
              <w:top w:val="single" w:sz="4" w:space="0" w:color="auto"/>
              <w:left w:val="single" w:sz="4" w:space="0" w:color="auto"/>
              <w:bottom w:val="single" w:sz="4" w:space="0" w:color="auto"/>
              <w:right w:val="single" w:sz="4" w:space="0" w:color="auto"/>
            </w:tcBorders>
          </w:tcPr>
          <w:p w14:paraId="39B3095F" w14:textId="2C7CFAE8" w:rsidR="00DB4613" w:rsidRPr="00276D24" w:rsidRDefault="00DB4613" w:rsidP="00DB4613">
            <w:pPr>
              <w:pStyle w:val="TableEntry"/>
            </w:pPr>
            <w:r w:rsidRPr="00A96B94">
              <w:t>markdown</w:t>
            </w:r>
          </w:p>
        </w:tc>
        <w:tc>
          <w:tcPr>
            <w:tcW w:w="3749" w:type="dxa"/>
            <w:tcBorders>
              <w:top w:val="single" w:sz="4" w:space="0" w:color="auto"/>
              <w:left w:val="single" w:sz="4" w:space="0" w:color="auto"/>
              <w:bottom w:val="single" w:sz="4" w:space="0" w:color="auto"/>
              <w:right w:val="single" w:sz="4" w:space="0" w:color="auto"/>
            </w:tcBorders>
          </w:tcPr>
          <w:p w14:paraId="247B471F" w14:textId="51B26EEC" w:rsidR="00DB4613" w:rsidRPr="00276D24" w:rsidRDefault="00DB4613" w:rsidP="00DB4613">
            <w:pPr>
              <w:pStyle w:val="TableEntry"/>
              <w:rPr>
                <w:bCs/>
              </w:rPr>
            </w:pPr>
            <w:r w:rsidRPr="00A96B94">
              <w:t>Natural language description of the questionnaire</w:t>
            </w:r>
          </w:p>
        </w:tc>
      </w:tr>
    </w:tbl>
    <w:p w14:paraId="3DE8938B" w14:textId="77777777" w:rsidR="00BB5757" w:rsidRPr="00276D24" w:rsidRDefault="00BB5757" w:rsidP="00BB5757">
      <w:pPr>
        <w:pStyle w:val="BodyText"/>
      </w:pPr>
    </w:p>
    <w:p w14:paraId="1E710993" w14:textId="760212BE" w:rsidR="00BB5757" w:rsidRDefault="00BB5757" w:rsidP="00BB5757">
      <w:pPr>
        <w:pStyle w:val="BodyText"/>
      </w:pPr>
      <w:r w:rsidRPr="00276D24">
        <w:t xml:space="preserve">A FHIR </w:t>
      </w:r>
      <w:r w:rsidR="00DB4613">
        <w:t xml:space="preserve">Questionnaire </w:t>
      </w:r>
      <w:r w:rsidRPr="00276D24">
        <w:t xml:space="preserve">StructureDefinition can be found in implementation materials – see ITI TF-2x: Appendix W for instructions on how to get to the implementation materials. </w:t>
      </w:r>
    </w:p>
    <w:p w14:paraId="27767231" w14:textId="36E9FB2B" w:rsidR="00402B85" w:rsidRDefault="00402B85" w:rsidP="00402B85">
      <w:pPr>
        <w:pStyle w:val="Heading4"/>
        <w:keepLines/>
      </w:pPr>
      <w:bookmarkStart w:id="205" w:name="_Toc32660996"/>
      <w:r>
        <w:t>6.6.Y2.1 Launch URL Extension</w:t>
      </w:r>
      <w:bookmarkEnd w:id="205"/>
    </w:p>
    <w:p w14:paraId="4895ED7F" w14:textId="44EBDC7D" w:rsidR="00402B85" w:rsidRDefault="00402B85" w:rsidP="00402B85">
      <w:pPr>
        <w:pStyle w:val="BodyText"/>
        <w:keepNext/>
        <w:keepLines/>
      </w:pPr>
      <w:r>
        <w:t>The Launch URL extension is defined in the table below.</w:t>
      </w:r>
    </w:p>
    <w:p w14:paraId="43D85F9B" w14:textId="77777777" w:rsidR="00402B85" w:rsidRDefault="00402B85" w:rsidP="00402B85">
      <w:pPr>
        <w:pStyle w:val="BodyText"/>
        <w:keepNext/>
        <w:keepLines/>
      </w:pPr>
    </w:p>
    <w:p w14:paraId="535A847C" w14:textId="7113D15D" w:rsidR="00FB3B65" w:rsidRDefault="00402B85" w:rsidP="00402B85">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944"/>
        <w:gridCol w:w="787"/>
        <w:gridCol w:w="776"/>
        <w:gridCol w:w="1030"/>
        <w:gridCol w:w="5757"/>
      </w:tblGrid>
      <w:tr w:rsidR="00FB3B65" w14:paraId="31C420F1" w14:textId="77777777" w:rsidTr="002C78E2">
        <w:tc>
          <w:tcPr>
            <w:tcW w:w="0" w:type="auto"/>
            <w:shd w:val="clear" w:color="auto" w:fill="BFBFBF" w:themeFill="background1" w:themeFillShade="BF"/>
            <w:tcMar>
              <w:top w:w="0" w:type="dxa"/>
              <w:left w:w="60" w:type="dxa"/>
              <w:bottom w:w="0" w:type="dxa"/>
              <w:right w:w="60" w:type="dxa"/>
            </w:tcMar>
            <w:hideMark/>
          </w:tcPr>
          <w:p w14:paraId="38801F46" w14:textId="77777777" w:rsidR="00FB3B65" w:rsidRPr="00FB3B65" w:rsidRDefault="00B203E9" w:rsidP="00402B85">
            <w:pPr>
              <w:pStyle w:val="TableEntryHeader"/>
              <w:keepNext/>
              <w:keepLines/>
            </w:pPr>
            <w:hyperlink r:id="rId45" w:anchor="table" w:tooltip="The logical name of the element" w:history="1">
              <w:r w:rsidR="00FB3B65" w:rsidRPr="00FB3B65">
                <w:t>Name</w:t>
              </w:r>
            </w:hyperlink>
          </w:p>
        </w:tc>
        <w:tc>
          <w:tcPr>
            <w:tcW w:w="0" w:type="auto"/>
            <w:shd w:val="clear" w:color="auto" w:fill="BFBFBF" w:themeFill="background1" w:themeFillShade="BF"/>
            <w:tcMar>
              <w:top w:w="0" w:type="dxa"/>
              <w:left w:w="60" w:type="dxa"/>
              <w:bottom w:w="0" w:type="dxa"/>
              <w:right w:w="60" w:type="dxa"/>
            </w:tcMar>
            <w:hideMark/>
          </w:tcPr>
          <w:p w14:paraId="263CA330" w14:textId="77777777" w:rsidR="00FB3B65" w:rsidRPr="00FB3B65" w:rsidRDefault="00B203E9" w:rsidP="00402B85">
            <w:pPr>
              <w:pStyle w:val="TableEntryHeader"/>
              <w:keepNext/>
              <w:keepLines/>
            </w:pPr>
            <w:hyperlink r:id="rId46" w:anchor="table" w:tooltip="Information about the use of the element" w:history="1">
              <w:r w:rsidR="00FB3B65" w:rsidRPr="00FB3B65">
                <w:t>Flags</w:t>
              </w:r>
            </w:hyperlink>
          </w:p>
        </w:tc>
        <w:tc>
          <w:tcPr>
            <w:tcW w:w="0" w:type="auto"/>
            <w:shd w:val="clear" w:color="auto" w:fill="BFBFBF" w:themeFill="background1" w:themeFillShade="BF"/>
            <w:tcMar>
              <w:top w:w="0" w:type="dxa"/>
              <w:left w:w="60" w:type="dxa"/>
              <w:bottom w:w="0" w:type="dxa"/>
              <w:right w:w="60" w:type="dxa"/>
            </w:tcMar>
            <w:hideMark/>
          </w:tcPr>
          <w:p w14:paraId="7F4D2B58" w14:textId="77777777" w:rsidR="00FB3B65" w:rsidRPr="00FB3B65" w:rsidRDefault="00B203E9" w:rsidP="00402B85">
            <w:pPr>
              <w:pStyle w:val="TableEntryHeader"/>
              <w:keepNext/>
              <w:keepLines/>
            </w:pPr>
            <w:hyperlink r:id="rId47" w:anchor="table" w:tooltip="Minimum and Maximum # of times the the element can appear in the instance" w:history="1">
              <w:r w:rsidR="00FB3B65" w:rsidRPr="00FB3B65">
                <w:t>Card.</w:t>
              </w:r>
            </w:hyperlink>
          </w:p>
        </w:tc>
        <w:tc>
          <w:tcPr>
            <w:tcW w:w="1030" w:type="dxa"/>
            <w:shd w:val="clear" w:color="auto" w:fill="BFBFBF" w:themeFill="background1" w:themeFillShade="BF"/>
            <w:tcMar>
              <w:top w:w="0" w:type="dxa"/>
              <w:left w:w="60" w:type="dxa"/>
              <w:bottom w:w="0" w:type="dxa"/>
              <w:right w:w="60" w:type="dxa"/>
            </w:tcMar>
            <w:hideMark/>
          </w:tcPr>
          <w:p w14:paraId="4E84D70A" w14:textId="77777777" w:rsidR="00FB3B65" w:rsidRPr="00FB3B65" w:rsidRDefault="00B203E9" w:rsidP="00402B85">
            <w:pPr>
              <w:pStyle w:val="TableEntryHeader"/>
              <w:keepNext/>
              <w:keepLines/>
            </w:pPr>
            <w:hyperlink r:id="rId48" w:anchor="table" w:tooltip="Reference to the type of the element" w:history="1">
              <w:r w:rsidR="00FB3B65" w:rsidRPr="00FB3B65">
                <w:t>Type</w:t>
              </w:r>
            </w:hyperlink>
          </w:p>
        </w:tc>
        <w:tc>
          <w:tcPr>
            <w:tcW w:w="5757" w:type="dxa"/>
            <w:shd w:val="clear" w:color="auto" w:fill="BFBFBF" w:themeFill="background1" w:themeFillShade="BF"/>
            <w:tcMar>
              <w:top w:w="0" w:type="dxa"/>
              <w:left w:w="60" w:type="dxa"/>
              <w:bottom w:w="0" w:type="dxa"/>
              <w:right w:w="60" w:type="dxa"/>
            </w:tcMar>
            <w:hideMark/>
          </w:tcPr>
          <w:p w14:paraId="593A6F13" w14:textId="02D745BD" w:rsidR="00FB3B65" w:rsidRPr="00FB3B65" w:rsidRDefault="00B203E9" w:rsidP="00402B85">
            <w:pPr>
              <w:pStyle w:val="TableEntryHeader"/>
              <w:keepNext/>
              <w:keepLines/>
            </w:pPr>
            <w:hyperlink r:id="rId49" w:anchor="table" w:tooltip="Additional information about the element" w:history="1">
              <w:r w:rsidR="00FB3B65" w:rsidRPr="00FB3B65">
                <w:t>Description &amp; Constraints</w:t>
              </w:r>
            </w:hyperlink>
          </w:p>
        </w:tc>
      </w:tr>
      <w:tr w:rsidR="002C78E2" w:rsidRPr="00FB3B65" w14:paraId="250AD9E9" w14:textId="77777777" w:rsidTr="002C78E2">
        <w:tc>
          <w:tcPr>
            <w:tcW w:w="0" w:type="auto"/>
            <w:shd w:val="clear" w:color="auto" w:fill="FFFFFF"/>
            <w:noWrap/>
            <w:tcMar>
              <w:top w:w="0" w:type="dxa"/>
              <w:left w:w="60" w:type="dxa"/>
              <w:bottom w:w="0" w:type="dxa"/>
              <w:right w:w="60" w:type="dxa"/>
            </w:tcMar>
            <w:hideMark/>
          </w:tcPr>
          <w:p w14:paraId="4C308CC0" w14:textId="0F80138F" w:rsidR="00FB3B65" w:rsidRPr="00FB3B65" w:rsidRDefault="00B203E9" w:rsidP="00402B85">
            <w:pPr>
              <w:pStyle w:val="TableEntry"/>
              <w:keepNext/>
              <w:keepLines/>
            </w:pPr>
            <w:hyperlink r:id="rId50" w:anchor="extension.signature" w:history="1">
              <w:r w:rsidR="002C78E2">
                <w:t>launchurl</w:t>
              </w:r>
            </w:hyperlink>
          </w:p>
        </w:tc>
        <w:tc>
          <w:tcPr>
            <w:tcW w:w="0" w:type="auto"/>
            <w:shd w:val="clear" w:color="auto" w:fill="FFFFFF"/>
            <w:tcMar>
              <w:top w:w="0" w:type="dxa"/>
              <w:left w:w="60" w:type="dxa"/>
              <w:bottom w:w="0" w:type="dxa"/>
              <w:right w:w="60" w:type="dxa"/>
            </w:tcMar>
            <w:hideMark/>
          </w:tcPr>
          <w:p w14:paraId="7D947B5C" w14:textId="77777777" w:rsidR="00FB3B65" w:rsidRPr="00FB3B65" w:rsidRDefault="00FB3B65" w:rsidP="00402B85">
            <w:pPr>
              <w:pStyle w:val="TableEntry"/>
              <w:keepNext/>
              <w:keepLines/>
            </w:pPr>
          </w:p>
        </w:tc>
        <w:tc>
          <w:tcPr>
            <w:tcW w:w="0" w:type="auto"/>
            <w:shd w:val="clear" w:color="auto" w:fill="FFFFFF"/>
            <w:tcMar>
              <w:top w:w="0" w:type="dxa"/>
              <w:left w:w="60" w:type="dxa"/>
              <w:bottom w:w="0" w:type="dxa"/>
              <w:right w:w="60" w:type="dxa"/>
            </w:tcMar>
            <w:hideMark/>
          </w:tcPr>
          <w:p w14:paraId="444D81EA" w14:textId="77777777" w:rsidR="00FB3B65" w:rsidRPr="00FB3B65" w:rsidRDefault="00FB3B65" w:rsidP="00402B85">
            <w:pPr>
              <w:pStyle w:val="TableEntry"/>
              <w:keepNext/>
              <w:keepLines/>
            </w:pPr>
            <w:proofErr w:type="gramStart"/>
            <w:r w:rsidRPr="00FB3B65">
              <w:t>0..*</w:t>
            </w:r>
            <w:proofErr w:type="gramEnd"/>
          </w:p>
        </w:tc>
        <w:tc>
          <w:tcPr>
            <w:tcW w:w="1030" w:type="dxa"/>
            <w:shd w:val="clear" w:color="auto" w:fill="FFFFFF"/>
            <w:tcMar>
              <w:top w:w="0" w:type="dxa"/>
              <w:left w:w="60" w:type="dxa"/>
              <w:bottom w:w="0" w:type="dxa"/>
              <w:right w:w="60" w:type="dxa"/>
            </w:tcMar>
            <w:hideMark/>
          </w:tcPr>
          <w:p w14:paraId="6C7DD3D5" w14:textId="4A555B16" w:rsidR="00FB3B65" w:rsidRPr="00FB3B65" w:rsidRDefault="00B203E9" w:rsidP="00402B85">
            <w:pPr>
              <w:pStyle w:val="TableEntry"/>
              <w:keepNext/>
              <w:keepLines/>
            </w:pPr>
            <w:hyperlink r:id="rId51" w:anchor="Signature" w:history="1">
              <w:r w:rsidR="002C78E2">
                <w:t>uri</w:t>
              </w:r>
            </w:hyperlink>
          </w:p>
        </w:tc>
        <w:tc>
          <w:tcPr>
            <w:tcW w:w="5757" w:type="dxa"/>
            <w:shd w:val="clear" w:color="auto" w:fill="FFFFFF"/>
            <w:tcMar>
              <w:top w:w="0" w:type="dxa"/>
              <w:left w:w="60" w:type="dxa"/>
              <w:bottom w:w="0" w:type="dxa"/>
              <w:right w:w="60" w:type="dxa"/>
            </w:tcMar>
            <w:hideMark/>
          </w:tcPr>
          <w:p w14:paraId="32348CD0" w14:textId="60894560" w:rsidR="00FB3B65" w:rsidRPr="00FB3B65" w:rsidRDefault="00FB3B65" w:rsidP="00402B85">
            <w:pPr>
              <w:pStyle w:val="TableEntry"/>
              <w:keepNext/>
              <w:keepLines/>
            </w:pPr>
            <w:r w:rsidRPr="00FB3B65">
              <w:t xml:space="preserve">URL = </w:t>
            </w:r>
            <w:r w:rsidR="00A46A3D" w:rsidRPr="00A46A3D">
              <w:rPr>
                <w:i/>
                <w:iCs/>
              </w:rPr>
              <w:t>{TBD}</w:t>
            </w:r>
            <w:r w:rsidRPr="00FB3B65">
              <w:t>/questionnaire-</w:t>
            </w:r>
            <w:proofErr w:type="spellStart"/>
            <w:r w:rsidR="002C78E2">
              <w:t>launch</w:t>
            </w:r>
            <w:r w:rsidR="00402B85">
              <w:t>u</w:t>
            </w:r>
            <w:r w:rsidR="002C78E2">
              <w:t>rl</w:t>
            </w:r>
            <w:proofErr w:type="spellEnd"/>
            <w:r w:rsidRPr="00FB3B65">
              <w:br/>
              <w:t xml:space="preserve">Represents </w:t>
            </w:r>
            <w:r w:rsidR="002C78E2">
              <w:t xml:space="preserve">the launch </w:t>
            </w:r>
            <w:proofErr w:type="spellStart"/>
            <w:r w:rsidR="002C78E2">
              <w:t>url</w:t>
            </w:r>
            <w:proofErr w:type="spellEnd"/>
            <w:r w:rsidR="002C78E2">
              <w:t xml:space="preserve"> of a SMART on FHIR application where the assessment can be performed</w:t>
            </w:r>
            <w:r w:rsidRPr="00FB3B65">
              <w:t>.</w:t>
            </w:r>
            <w:r w:rsidRPr="00FB3B65">
              <w:br/>
            </w:r>
            <w:r w:rsidRPr="00FB3B65">
              <w:br/>
              <w:t>Use on Element ID Questionnaire</w:t>
            </w:r>
          </w:p>
        </w:tc>
      </w:tr>
    </w:tbl>
    <w:p w14:paraId="503F0F6C" w14:textId="77777777" w:rsidR="00FB3B65" w:rsidRDefault="00FB3B65" w:rsidP="00BB5757">
      <w:pPr>
        <w:pStyle w:val="BodyText"/>
      </w:pPr>
    </w:p>
    <w:p w14:paraId="3A81A0D9" w14:textId="2B3DBA23" w:rsidR="00DB4613" w:rsidRPr="00276D24" w:rsidRDefault="00DB4613" w:rsidP="00402B85">
      <w:pPr>
        <w:pStyle w:val="Heading3"/>
        <w:keepLines/>
        <w:numPr>
          <w:ilvl w:val="0"/>
          <w:numId w:val="0"/>
        </w:numPr>
        <w:rPr>
          <w:bCs/>
        </w:rPr>
      </w:pPr>
      <w:bookmarkStart w:id="206" w:name="_Toc32660997"/>
      <w:r>
        <w:rPr>
          <w:bCs/>
        </w:rPr>
        <w:t>6.6.</w:t>
      </w:r>
      <w:r w:rsidR="00402B85">
        <w:rPr>
          <w:bCs/>
        </w:rPr>
        <w:t>Y</w:t>
      </w:r>
      <w:r>
        <w:rPr>
          <w:bCs/>
        </w:rPr>
        <w:t>2</w:t>
      </w:r>
      <w:r w:rsidRPr="00276D24">
        <w:rPr>
          <w:bCs/>
        </w:rPr>
        <w:t xml:space="preserve"> </w:t>
      </w:r>
      <w:r>
        <w:rPr>
          <w:bCs/>
        </w:rPr>
        <w:t>QuestionnaireResponse</w:t>
      </w:r>
      <w:bookmarkEnd w:id="206"/>
      <w:r>
        <w:rPr>
          <w:bCs/>
        </w:rPr>
        <w:t xml:space="preserve"> </w:t>
      </w:r>
    </w:p>
    <w:p w14:paraId="3557F761" w14:textId="63485F5A" w:rsidR="0043265D" w:rsidRPr="00276D24" w:rsidRDefault="00DB4613" w:rsidP="00402B85">
      <w:pPr>
        <w:pStyle w:val="BodyText"/>
        <w:keepNext/>
        <w:keepLines/>
      </w:pPr>
      <w:r w:rsidRPr="00276D24">
        <w:t xml:space="preserve">The following table shows the </w:t>
      </w:r>
      <w:r>
        <w:t xml:space="preserve">IHE constraints on the </w:t>
      </w:r>
      <w:r>
        <w:rPr>
          <w:bCs/>
        </w:rPr>
        <w:t>QuestionnaireResponse</w:t>
      </w:r>
      <w:r>
        <w:t xml:space="preserve"> resource used with the ACDC profile</w:t>
      </w:r>
      <w:r w:rsidRPr="00276D24">
        <w:t>.</w:t>
      </w:r>
    </w:p>
    <w:p w14:paraId="39CCDA89" w14:textId="1A76B9D3" w:rsidR="00DB4613" w:rsidRPr="00276D24" w:rsidRDefault="00DB4613" w:rsidP="0043265D">
      <w:pPr>
        <w:pStyle w:val="TableTitle"/>
        <w:keepLines/>
      </w:pPr>
      <w:r w:rsidRPr="00276D24">
        <w:t>Table 6.6.</w:t>
      </w:r>
      <w:r w:rsidR="00402B85">
        <w:t>Y</w:t>
      </w:r>
      <w:r w:rsidR="00FB3B65">
        <w:t>2</w:t>
      </w:r>
      <w:r w:rsidRPr="00276D24">
        <w:t xml:space="preserve">-1: </w:t>
      </w:r>
      <w:r>
        <w:t>Questionnaire</w:t>
      </w:r>
      <w:r w:rsidR="00FB3B65">
        <w:t>Response</w:t>
      </w:r>
      <w:r>
        <w:t xml:space="preserve"> </w:t>
      </w:r>
      <w:r w:rsidRPr="00276D24">
        <w:t>resource</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900"/>
        <w:gridCol w:w="2250"/>
        <w:gridCol w:w="3168"/>
      </w:tblGrid>
      <w:tr w:rsidR="00DB4613" w:rsidRPr="00276D24" w14:paraId="358D8BCC" w14:textId="77777777" w:rsidTr="00FB3B65">
        <w:trPr>
          <w:cantSplit/>
          <w:trHeight w:val="300"/>
          <w:tblHeader/>
        </w:trPr>
        <w:tc>
          <w:tcPr>
            <w:tcW w:w="224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E892DD" w14:textId="77777777" w:rsidR="00DB4613" w:rsidRPr="00276D24" w:rsidRDefault="00DB4613" w:rsidP="0043265D">
            <w:pPr>
              <w:pStyle w:val="TableEntryHeader"/>
              <w:keepNext/>
              <w:keepLines/>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2F56DAA3" w14:textId="77777777" w:rsidR="00DB4613" w:rsidRPr="00276D24" w:rsidRDefault="00DB4613" w:rsidP="0043265D">
            <w:pPr>
              <w:pStyle w:val="TableEntryHeader"/>
              <w:keepNext/>
              <w:keepLines/>
            </w:pPr>
            <w:r w:rsidRPr="00276D24">
              <w:t>Flags</w:t>
            </w:r>
          </w:p>
        </w:tc>
        <w:tc>
          <w:tcPr>
            <w:tcW w:w="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20E7B75" w14:textId="77777777" w:rsidR="00DB4613" w:rsidRPr="00276D24" w:rsidRDefault="00DB4613" w:rsidP="0043265D">
            <w:pPr>
              <w:pStyle w:val="TableEntryHeader"/>
              <w:keepNext/>
              <w:keepLines/>
            </w:pPr>
            <w:r w:rsidRPr="00DF2420">
              <w:t>Card.</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A2F29F" w14:textId="77777777" w:rsidR="00DB4613" w:rsidRPr="00276D24" w:rsidRDefault="00DB4613" w:rsidP="0043265D">
            <w:pPr>
              <w:pStyle w:val="TableEntryHeader"/>
              <w:keepNext/>
              <w:keepLines/>
            </w:pPr>
            <w:r w:rsidRPr="00276D24">
              <w:t>Description &amp; Constraints</w:t>
            </w:r>
          </w:p>
        </w:tc>
        <w:tc>
          <w:tcPr>
            <w:tcW w:w="316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642A3AA" w14:textId="77777777" w:rsidR="00DB4613" w:rsidRPr="00276D24" w:rsidRDefault="00DB4613" w:rsidP="0043265D">
            <w:pPr>
              <w:pStyle w:val="TableEntryHeader"/>
              <w:keepNext/>
              <w:keepLines/>
            </w:pPr>
            <w:r w:rsidRPr="00276D24">
              <w:t>(Profile) Comments</w:t>
            </w:r>
          </w:p>
        </w:tc>
      </w:tr>
      <w:tr w:rsidR="00DB4613" w:rsidRPr="00276D24" w14:paraId="4BAC0F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FEDA468" w14:textId="6A5D3AD8" w:rsidR="00DB4613" w:rsidRPr="00276D24" w:rsidRDefault="00DB4613" w:rsidP="0043265D">
            <w:pPr>
              <w:pStyle w:val="TableEntry"/>
            </w:pPr>
            <w:r w:rsidRPr="00756DC4">
              <w:t>.. QuestionnaireResponse</w:t>
            </w:r>
          </w:p>
        </w:tc>
        <w:tc>
          <w:tcPr>
            <w:tcW w:w="900" w:type="dxa"/>
            <w:tcBorders>
              <w:top w:val="single" w:sz="4" w:space="0" w:color="auto"/>
              <w:left w:val="single" w:sz="4" w:space="0" w:color="auto"/>
              <w:bottom w:val="single" w:sz="4" w:space="0" w:color="auto"/>
              <w:right w:val="single" w:sz="4" w:space="0" w:color="auto"/>
            </w:tcBorders>
          </w:tcPr>
          <w:p w14:paraId="1AC8FBAE" w14:textId="5110A562" w:rsidR="00DB4613" w:rsidRPr="00276D24" w:rsidRDefault="00DB4613" w:rsidP="0043265D">
            <w:pPr>
              <w:pStyle w:val="TableEntry"/>
              <w:rPr>
                <w:bCs/>
              </w:rPr>
            </w:pPr>
            <w:r w:rsidRPr="00756DC4">
              <w:t>TU</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B6C0A25" w14:textId="06A584A2" w:rsidR="00DB4613" w:rsidRPr="00276D24" w:rsidRDefault="00DB4613" w:rsidP="0043265D">
            <w:pPr>
              <w:pStyle w:val="TableEntry"/>
              <w:rPr>
                <w:bCs/>
              </w:rPr>
            </w:pPr>
          </w:p>
        </w:tc>
        <w:tc>
          <w:tcPr>
            <w:tcW w:w="2250" w:type="dxa"/>
            <w:tcBorders>
              <w:top w:val="single" w:sz="4" w:space="0" w:color="auto"/>
              <w:left w:val="single" w:sz="4" w:space="0" w:color="auto"/>
              <w:bottom w:val="single" w:sz="4" w:space="0" w:color="auto"/>
              <w:right w:val="single" w:sz="4" w:space="0" w:color="auto"/>
            </w:tcBorders>
          </w:tcPr>
          <w:p w14:paraId="6ACDEF4D" w14:textId="5DDE5DBA" w:rsidR="00DB4613" w:rsidRPr="00276D24" w:rsidRDefault="00DB4613" w:rsidP="0043265D">
            <w:pPr>
              <w:pStyle w:val="TableEntry"/>
            </w:pPr>
            <w:r w:rsidRPr="00756DC4">
              <w:t>DomainResource</w:t>
            </w:r>
          </w:p>
        </w:tc>
        <w:tc>
          <w:tcPr>
            <w:tcW w:w="3168" w:type="dxa"/>
            <w:tcBorders>
              <w:top w:val="single" w:sz="4" w:space="0" w:color="auto"/>
              <w:left w:val="single" w:sz="4" w:space="0" w:color="auto"/>
              <w:bottom w:val="single" w:sz="4" w:space="0" w:color="auto"/>
              <w:right w:val="single" w:sz="4" w:space="0" w:color="auto"/>
            </w:tcBorders>
          </w:tcPr>
          <w:p w14:paraId="79625036" w14:textId="35F57471" w:rsidR="00DB4613" w:rsidRPr="00276D24" w:rsidRDefault="00DB4613" w:rsidP="0043265D">
            <w:pPr>
              <w:pStyle w:val="TableEntry"/>
              <w:rPr>
                <w:bCs/>
              </w:rPr>
            </w:pPr>
          </w:p>
        </w:tc>
      </w:tr>
      <w:tr w:rsidR="00023838" w:rsidRPr="00276D24" w14:paraId="1463CA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3BD4D74D" w14:textId="3EED08B2" w:rsidR="00023838" w:rsidRPr="00756DC4" w:rsidRDefault="00023838" w:rsidP="0043265D">
            <w:pPr>
              <w:pStyle w:val="TableEntry"/>
            </w:pPr>
            <w:r w:rsidRPr="00756DC4">
              <w:t xml:space="preserve">... </w:t>
            </w:r>
            <w:r>
              <w:t>contained</w:t>
            </w:r>
          </w:p>
        </w:tc>
        <w:tc>
          <w:tcPr>
            <w:tcW w:w="900" w:type="dxa"/>
            <w:tcBorders>
              <w:top w:val="single" w:sz="4" w:space="0" w:color="auto"/>
              <w:left w:val="single" w:sz="4" w:space="0" w:color="auto"/>
              <w:bottom w:val="single" w:sz="4" w:space="0" w:color="auto"/>
              <w:right w:val="single" w:sz="4" w:space="0" w:color="auto"/>
            </w:tcBorders>
          </w:tcPr>
          <w:p w14:paraId="6F5465DC"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48E4E" w14:textId="45FBB1D1" w:rsidR="00023838" w:rsidRPr="00276D24" w:rsidRDefault="00023838" w:rsidP="0043265D">
            <w:pPr>
              <w:pStyle w:val="TableEntry"/>
              <w:rPr>
                <w:bCs/>
              </w:rPr>
            </w:pPr>
            <w:proofErr w:type="gramStart"/>
            <w:r>
              <w:rPr>
                <w:bCs/>
              </w:rPr>
              <w:t>0..*</w:t>
            </w:r>
            <w:proofErr w:type="gramEnd"/>
          </w:p>
        </w:tc>
        <w:tc>
          <w:tcPr>
            <w:tcW w:w="2250" w:type="dxa"/>
            <w:tcBorders>
              <w:top w:val="single" w:sz="4" w:space="0" w:color="auto"/>
              <w:left w:val="single" w:sz="4" w:space="0" w:color="auto"/>
              <w:bottom w:val="single" w:sz="4" w:space="0" w:color="auto"/>
              <w:right w:val="single" w:sz="4" w:space="0" w:color="auto"/>
            </w:tcBorders>
          </w:tcPr>
          <w:p w14:paraId="5C63F0AB" w14:textId="77777777" w:rsidR="00023838" w:rsidRPr="00756DC4" w:rsidRDefault="00023838" w:rsidP="0043265D">
            <w:pPr>
              <w:pStyle w:val="TableEntry"/>
            </w:pPr>
          </w:p>
        </w:tc>
        <w:tc>
          <w:tcPr>
            <w:tcW w:w="3168" w:type="dxa"/>
            <w:tcBorders>
              <w:top w:val="single" w:sz="4" w:space="0" w:color="auto"/>
              <w:left w:val="single" w:sz="4" w:space="0" w:color="auto"/>
              <w:bottom w:val="single" w:sz="4" w:space="0" w:color="auto"/>
              <w:right w:val="single" w:sz="4" w:space="0" w:color="auto"/>
            </w:tcBorders>
          </w:tcPr>
          <w:p w14:paraId="0114C204" w14:textId="287CF77B" w:rsidR="00023838" w:rsidRPr="00276D24" w:rsidRDefault="00023838" w:rsidP="0043265D">
            <w:pPr>
              <w:pStyle w:val="TableEntry"/>
              <w:rPr>
                <w:bCs/>
              </w:rPr>
            </w:pPr>
          </w:p>
        </w:tc>
      </w:tr>
      <w:tr w:rsidR="00023838" w:rsidRPr="00276D24" w14:paraId="74EFD21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85E0AA6" w14:textId="3CB42476" w:rsidR="00023838" w:rsidRPr="00756DC4" w:rsidRDefault="00023838" w:rsidP="0043265D">
            <w:pPr>
              <w:pStyle w:val="TableEntry"/>
            </w:pPr>
            <w:r>
              <w:t>.</w:t>
            </w:r>
            <w:r w:rsidRPr="00756DC4">
              <w:t xml:space="preserve">... </w:t>
            </w:r>
            <w:r>
              <w:t>Questionnaire</w:t>
            </w:r>
          </w:p>
        </w:tc>
        <w:tc>
          <w:tcPr>
            <w:tcW w:w="900" w:type="dxa"/>
            <w:tcBorders>
              <w:top w:val="single" w:sz="4" w:space="0" w:color="auto"/>
              <w:left w:val="single" w:sz="4" w:space="0" w:color="auto"/>
              <w:bottom w:val="single" w:sz="4" w:space="0" w:color="auto"/>
              <w:right w:val="single" w:sz="4" w:space="0" w:color="auto"/>
            </w:tcBorders>
          </w:tcPr>
          <w:p w14:paraId="2ACB67C2" w14:textId="77777777" w:rsidR="00023838" w:rsidRPr="00756DC4" w:rsidRDefault="00023838"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585511" w14:textId="48A5E4EA" w:rsidR="00023838" w:rsidRDefault="00023838" w:rsidP="0043265D">
            <w:pPr>
              <w:pStyle w:val="TableEntry"/>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4FC453FA" w14:textId="72AAD02B" w:rsidR="00023838" w:rsidRPr="00756DC4" w:rsidRDefault="00023838" w:rsidP="0043265D">
            <w:pPr>
              <w:pStyle w:val="TableEntry"/>
            </w:pPr>
            <w:r>
              <w:t>Questionnaire</w:t>
            </w:r>
          </w:p>
        </w:tc>
        <w:tc>
          <w:tcPr>
            <w:tcW w:w="3168" w:type="dxa"/>
            <w:tcBorders>
              <w:top w:val="single" w:sz="4" w:space="0" w:color="auto"/>
              <w:left w:val="single" w:sz="4" w:space="0" w:color="auto"/>
              <w:bottom w:val="single" w:sz="4" w:space="0" w:color="auto"/>
              <w:right w:val="single" w:sz="4" w:space="0" w:color="auto"/>
            </w:tcBorders>
          </w:tcPr>
          <w:p w14:paraId="39D67FC1" w14:textId="77777777" w:rsidR="00023838" w:rsidRPr="00276D24" w:rsidRDefault="00023838" w:rsidP="0043265D">
            <w:pPr>
              <w:pStyle w:val="TableEntry"/>
              <w:rPr>
                <w:bCs/>
              </w:rPr>
            </w:pPr>
          </w:p>
        </w:tc>
      </w:tr>
      <w:tr w:rsidR="0043265D" w:rsidRPr="00276D24" w14:paraId="235553C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AD550B6" w14:textId="55D27606" w:rsidR="0043265D" w:rsidRDefault="0043265D" w:rsidP="0043265D">
            <w:pPr>
              <w:pStyle w:val="TableEntry"/>
            </w:pPr>
            <w:r>
              <w:t>.</w:t>
            </w:r>
            <w:r w:rsidRPr="00756DC4">
              <w:t>...</w:t>
            </w:r>
            <w:r>
              <w:t>.</w:t>
            </w:r>
            <w:r w:rsidRPr="00756DC4">
              <w:t xml:space="preserve"> </w:t>
            </w:r>
            <w:r>
              <w:t>id</w:t>
            </w:r>
          </w:p>
        </w:tc>
        <w:tc>
          <w:tcPr>
            <w:tcW w:w="900" w:type="dxa"/>
            <w:tcBorders>
              <w:top w:val="single" w:sz="4" w:space="0" w:color="auto"/>
              <w:left w:val="single" w:sz="4" w:space="0" w:color="auto"/>
              <w:bottom w:val="single" w:sz="4" w:space="0" w:color="auto"/>
              <w:right w:val="single" w:sz="4" w:space="0" w:color="auto"/>
            </w:tcBorders>
          </w:tcPr>
          <w:p w14:paraId="1486538D"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03FFE66" w14:textId="612FAE5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20F4F0B" w14:textId="238F48E0" w:rsidR="0043265D" w:rsidRDefault="0043265D" w:rsidP="0043265D">
            <w:pPr>
              <w:pStyle w:val="TableEntry"/>
            </w:pPr>
            <w:r>
              <w:t>id</w:t>
            </w:r>
          </w:p>
        </w:tc>
        <w:tc>
          <w:tcPr>
            <w:tcW w:w="3168" w:type="dxa"/>
            <w:tcBorders>
              <w:top w:val="single" w:sz="4" w:space="0" w:color="auto"/>
              <w:left w:val="single" w:sz="4" w:space="0" w:color="auto"/>
              <w:bottom w:val="single" w:sz="4" w:space="0" w:color="auto"/>
              <w:right w:val="single" w:sz="4" w:space="0" w:color="auto"/>
            </w:tcBorders>
          </w:tcPr>
          <w:p w14:paraId="1058377C" w14:textId="77777777" w:rsidR="0043265D" w:rsidRPr="00276D24" w:rsidRDefault="0043265D" w:rsidP="0043265D">
            <w:pPr>
              <w:pStyle w:val="TableEntry"/>
              <w:rPr>
                <w:bCs/>
              </w:rPr>
            </w:pPr>
          </w:p>
        </w:tc>
      </w:tr>
      <w:tr w:rsidR="0043265D" w:rsidRPr="00276D24" w14:paraId="4EE2FD1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1E68C2A3" w14:textId="617B920D" w:rsidR="0043265D" w:rsidRPr="00756DC4" w:rsidRDefault="0043265D" w:rsidP="0043265D">
            <w:pPr>
              <w:pStyle w:val="TableEntry"/>
            </w:pPr>
            <w:r>
              <w:t>… extension</w:t>
            </w:r>
          </w:p>
        </w:tc>
        <w:tc>
          <w:tcPr>
            <w:tcW w:w="900" w:type="dxa"/>
            <w:tcBorders>
              <w:top w:val="single" w:sz="4" w:space="0" w:color="auto"/>
              <w:left w:val="single" w:sz="4" w:space="0" w:color="auto"/>
              <w:bottom w:val="single" w:sz="4" w:space="0" w:color="auto"/>
              <w:right w:val="single" w:sz="4" w:space="0" w:color="auto"/>
            </w:tcBorders>
          </w:tcPr>
          <w:p w14:paraId="33FF9DEA"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059E469" w14:textId="610C61A0" w:rsidR="0043265D" w:rsidRPr="00276D24" w:rsidRDefault="0043265D" w:rsidP="0043265D">
            <w:pPr>
              <w:pStyle w:val="TableEntry"/>
              <w:rPr>
                <w:bCs/>
              </w:rPr>
            </w:pPr>
            <w:proofErr w:type="gramStart"/>
            <w:r w:rsidRPr="00756DC4">
              <w:t>0..</w:t>
            </w:r>
            <w:r>
              <w:t>*</w:t>
            </w:r>
            <w:proofErr w:type="gramEnd"/>
          </w:p>
        </w:tc>
        <w:tc>
          <w:tcPr>
            <w:tcW w:w="2250" w:type="dxa"/>
            <w:tcBorders>
              <w:top w:val="single" w:sz="4" w:space="0" w:color="auto"/>
              <w:left w:val="single" w:sz="4" w:space="0" w:color="auto"/>
              <w:bottom w:val="single" w:sz="4" w:space="0" w:color="auto"/>
              <w:right w:val="single" w:sz="4" w:space="0" w:color="auto"/>
            </w:tcBorders>
          </w:tcPr>
          <w:p w14:paraId="439C7825" w14:textId="7222E4F4" w:rsidR="0043265D" w:rsidRPr="00756DC4" w:rsidRDefault="0043265D" w:rsidP="0043265D">
            <w:pPr>
              <w:pStyle w:val="TableEntry"/>
            </w:pPr>
            <w:r w:rsidRPr="002C78E2">
              <w:t>questionnaireresponse-signature</w:t>
            </w:r>
          </w:p>
        </w:tc>
        <w:tc>
          <w:tcPr>
            <w:tcW w:w="3168" w:type="dxa"/>
            <w:tcBorders>
              <w:top w:val="single" w:sz="4" w:space="0" w:color="auto"/>
              <w:left w:val="single" w:sz="4" w:space="0" w:color="auto"/>
              <w:bottom w:val="single" w:sz="4" w:space="0" w:color="auto"/>
              <w:right w:val="single" w:sz="4" w:space="0" w:color="auto"/>
            </w:tcBorders>
          </w:tcPr>
          <w:p w14:paraId="64BA01C6" w14:textId="3FAC8858" w:rsidR="0043265D" w:rsidRPr="00276D24" w:rsidRDefault="0043265D" w:rsidP="0043265D">
            <w:pPr>
              <w:pStyle w:val="TableEntry"/>
              <w:rPr>
                <w:bCs/>
              </w:rPr>
            </w:pPr>
            <w:r>
              <w:rPr>
                <w:bCs/>
              </w:rPr>
              <w:t>A signature</w:t>
            </w:r>
            <w:r>
              <w:rPr>
                <w:rStyle w:val="FootnoteReference"/>
                <w:bCs/>
              </w:rPr>
              <w:footnoteReference w:id="13"/>
            </w:r>
            <w:r>
              <w:rPr>
                <w:bCs/>
              </w:rPr>
              <w:t xml:space="preserve"> on the QuestionnaireResponse content.</w:t>
            </w:r>
          </w:p>
        </w:tc>
      </w:tr>
      <w:tr w:rsidR="0043265D" w:rsidRPr="00276D24" w14:paraId="75439587"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735958C2" w14:textId="5DADAA14" w:rsidR="0043265D" w:rsidRPr="00276D24" w:rsidRDefault="0043265D" w:rsidP="0043265D">
            <w:pPr>
              <w:pStyle w:val="TableEntry"/>
            </w:pPr>
            <w:r w:rsidRPr="00756DC4">
              <w:t>... questionnaire</w:t>
            </w:r>
          </w:p>
        </w:tc>
        <w:tc>
          <w:tcPr>
            <w:tcW w:w="900" w:type="dxa"/>
            <w:tcBorders>
              <w:top w:val="single" w:sz="4" w:space="0" w:color="auto"/>
              <w:left w:val="single" w:sz="4" w:space="0" w:color="auto"/>
              <w:bottom w:val="single" w:sz="4" w:space="0" w:color="auto"/>
              <w:right w:val="single" w:sz="4" w:space="0" w:color="auto"/>
            </w:tcBorders>
          </w:tcPr>
          <w:p w14:paraId="45AF037C" w14:textId="6A62B27B"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6625935F" w14:textId="4C52D2A6" w:rsidR="0043265D" w:rsidRPr="00276D24" w:rsidRDefault="0043265D" w:rsidP="0043265D">
            <w:pPr>
              <w:pStyle w:val="TableEntry"/>
              <w:rPr>
                <w:bCs/>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A938FDC" w14:textId="342347DE" w:rsidR="0043265D" w:rsidRPr="00276D24" w:rsidRDefault="0043265D" w:rsidP="0043265D">
            <w:pPr>
              <w:pStyle w:val="TableEntry"/>
            </w:pPr>
            <w:r w:rsidRPr="00756DC4">
              <w:t>canonical(Questionnaire)</w:t>
            </w:r>
          </w:p>
        </w:tc>
        <w:tc>
          <w:tcPr>
            <w:tcW w:w="3168" w:type="dxa"/>
            <w:tcBorders>
              <w:top w:val="single" w:sz="4" w:space="0" w:color="auto"/>
              <w:left w:val="single" w:sz="4" w:space="0" w:color="auto"/>
              <w:bottom w:val="single" w:sz="4" w:space="0" w:color="auto"/>
              <w:right w:val="single" w:sz="4" w:space="0" w:color="auto"/>
            </w:tcBorders>
          </w:tcPr>
          <w:p w14:paraId="1A02B76D" w14:textId="4C9A2BE9" w:rsidR="0043265D" w:rsidRPr="00276D24" w:rsidRDefault="0043265D" w:rsidP="0043265D">
            <w:pPr>
              <w:pStyle w:val="TableEntry"/>
              <w:rPr>
                <w:bCs/>
              </w:rPr>
            </w:pPr>
            <w:r>
              <w:t>The questionnaire being answered must be provided.</w:t>
            </w:r>
          </w:p>
        </w:tc>
      </w:tr>
      <w:tr w:rsidR="0043265D" w:rsidRPr="00276D24" w14:paraId="2E0AA596"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71FD5188" w14:textId="5E0FF527" w:rsidR="0043265D" w:rsidRDefault="0043265D" w:rsidP="003B395A">
            <w:pPr>
              <w:pStyle w:val="TableEntry"/>
              <w:keepNext/>
              <w:keepLines/>
            </w:pPr>
            <w:r w:rsidRPr="00756DC4">
              <w:t>...</w:t>
            </w:r>
            <w:r>
              <w:t>.</w:t>
            </w:r>
            <w:r w:rsidRPr="00756DC4">
              <w:t xml:space="preserve"> </w:t>
            </w:r>
            <w:r>
              <w:t>extension</w:t>
            </w:r>
          </w:p>
        </w:tc>
        <w:tc>
          <w:tcPr>
            <w:tcW w:w="900" w:type="dxa"/>
            <w:tcBorders>
              <w:top w:val="single" w:sz="4" w:space="0" w:color="auto"/>
              <w:left w:val="single" w:sz="4" w:space="0" w:color="auto"/>
              <w:bottom w:val="single" w:sz="4" w:space="0" w:color="auto"/>
              <w:right w:val="single" w:sz="4" w:space="0" w:color="auto"/>
            </w:tcBorders>
          </w:tcPr>
          <w:p w14:paraId="1E2DBAFB" w14:textId="77777777" w:rsidR="0043265D" w:rsidRPr="00756DC4" w:rsidRDefault="0043265D" w:rsidP="003B395A">
            <w:pPr>
              <w:pStyle w:val="TableEntry"/>
              <w:keepNext/>
              <w:keepLines/>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6AEA4D" w14:textId="77777777" w:rsidR="0043265D" w:rsidRDefault="0043265D" w:rsidP="003B395A">
            <w:pPr>
              <w:pStyle w:val="TableEntry"/>
              <w:keepNext/>
              <w:keepLines/>
              <w:rPr>
                <w:bCs/>
              </w:rPr>
            </w:pPr>
            <w:r>
              <w:rPr>
                <w:bCs/>
              </w:rPr>
              <w:t>0..1</w:t>
            </w:r>
          </w:p>
        </w:tc>
        <w:tc>
          <w:tcPr>
            <w:tcW w:w="2250" w:type="dxa"/>
            <w:tcBorders>
              <w:top w:val="single" w:sz="4" w:space="0" w:color="auto"/>
              <w:left w:val="single" w:sz="4" w:space="0" w:color="auto"/>
              <w:bottom w:val="single" w:sz="4" w:space="0" w:color="auto"/>
              <w:right w:val="single" w:sz="4" w:space="0" w:color="auto"/>
            </w:tcBorders>
          </w:tcPr>
          <w:p w14:paraId="2FAB71E0" w14:textId="21965ED9" w:rsidR="0043265D" w:rsidRDefault="0043265D" w:rsidP="003B395A">
            <w:pPr>
              <w:pStyle w:val="TableEntry"/>
              <w:keepNext/>
              <w:keepLines/>
            </w:pPr>
            <w:proofErr w:type="spellStart"/>
            <w:r>
              <w:t>containedquestionnaire</w:t>
            </w:r>
            <w:proofErr w:type="spellEnd"/>
            <w:r>
              <w:t>-reference</w:t>
            </w:r>
          </w:p>
        </w:tc>
        <w:tc>
          <w:tcPr>
            <w:tcW w:w="3168" w:type="dxa"/>
            <w:tcBorders>
              <w:top w:val="single" w:sz="4" w:space="0" w:color="auto"/>
              <w:left w:val="single" w:sz="4" w:space="0" w:color="auto"/>
              <w:bottom w:val="single" w:sz="4" w:space="0" w:color="auto"/>
              <w:right w:val="single" w:sz="4" w:space="0" w:color="auto"/>
            </w:tcBorders>
          </w:tcPr>
          <w:p w14:paraId="5F3C7969" w14:textId="7D3F5642" w:rsidR="0043265D" w:rsidRPr="00276D24" w:rsidRDefault="0043265D" w:rsidP="003B395A">
            <w:pPr>
              <w:pStyle w:val="TableEntry"/>
              <w:keepNext/>
              <w:keepLines/>
              <w:rPr>
                <w:bCs/>
              </w:rPr>
            </w:pPr>
            <w:r>
              <w:rPr>
                <w:bCs/>
              </w:rPr>
              <w:t xml:space="preserve">This is an extension to the canonical reference data type providing a reference to a copy of the resource contained in the response.  This extension must be present when </w:t>
            </w:r>
            <w:proofErr w:type="spellStart"/>
            <w:proofErr w:type="gramStart"/>
            <w:r>
              <w:rPr>
                <w:bCs/>
              </w:rPr>
              <w:t>contained.Questionnaire</w:t>
            </w:r>
            <w:proofErr w:type="spellEnd"/>
            <w:proofErr w:type="gramEnd"/>
            <w:r>
              <w:rPr>
                <w:bCs/>
              </w:rPr>
              <w:t xml:space="preserve"> is present.</w:t>
            </w:r>
          </w:p>
        </w:tc>
      </w:tr>
      <w:tr w:rsidR="0043265D" w:rsidRPr="0043265D" w14:paraId="6E79D1AF"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697F294E" w14:textId="253CB0C3" w:rsidR="0043265D" w:rsidRPr="00756DC4" w:rsidRDefault="0043265D" w:rsidP="0043265D">
            <w:pPr>
              <w:pStyle w:val="TableEntry"/>
            </w:pPr>
            <w:r>
              <w:t>.</w:t>
            </w:r>
            <w:r w:rsidRPr="00756DC4">
              <w:t>..</w:t>
            </w:r>
            <w:r>
              <w:t>.</w:t>
            </w:r>
            <w:r w:rsidRPr="00756DC4">
              <w:t xml:space="preserve">. </w:t>
            </w:r>
            <w:proofErr w:type="spellStart"/>
            <w:r>
              <w:t>url</w:t>
            </w:r>
            <w:proofErr w:type="spellEnd"/>
          </w:p>
        </w:tc>
        <w:tc>
          <w:tcPr>
            <w:tcW w:w="900" w:type="dxa"/>
            <w:tcBorders>
              <w:top w:val="single" w:sz="4" w:space="0" w:color="auto"/>
              <w:left w:val="single" w:sz="4" w:space="0" w:color="auto"/>
              <w:bottom w:val="single" w:sz="4" w:space="0" w:color="auto"/>
              <w:right w:val="single" w:sz="4" w:space="0" w:color="auto"/>
            </w:tcBorders>
          </w:tcPr>
          <w:p w14:paraId="4E608FEB"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7E0A80"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2365D26D" w14:textId="77777777" w:rsidR="0043265D" w:rsidRPr="00023838" w:rsidRDefault="0043265D" w:rsidP="0043265D">
            <w:pPr>
              <w:pStyle w:val="TableEntry"/>
              <w:rPr>
                <w:i/>
                <w:iCs/>
              </w:rPr>
            </w:pPr>
            <w:r>
              <w:rPr>
                <w:i/>
                <w:iCs/>
              </w:rPr>
              <w:t>TBD</w:t>
            </w:r>
          </w:p>
        </w:tc>
        <w:tc>
          <w:tcPr>
            <w:tcW w:w="3168" w:type="dxa"/>
            <w:tcBorders>
              <w:top w:val="single" w:sz="4" w:space="0" w:color="auto"/>
              <w:left w:val="single" w:sz="4" w:space="0" w:color="auto"/>
              <w:bottom w:val="single" w:sz="4" w:space="0" w:color="auto"/>
              <w:right w:val="single" w:sz="4" w:space="0" w:color="auto"/>
            </w:tcBorders>
          </w:tcPr>
          <w:p w14:paraId="14467817" w14:textId="77777777" w:rsidR="0043265D" w:rsidRPr="0043265D" w:rsidRDefault="0043265D" w:rsidP="0043265D">
            <w:pPr>
              <w:pStyle w:val="TableEntry"/>
              <w:rPr>
                <w:bCs/>
              </w:rPr>
            </w:pPr>
            <w:r w:rsidRPr="0043265D">
              <w:t>This extension supports a reference to a contained copy of the questionnaire resource.</w:t>
            </w:r>
            <w:r>
              <w:t xml:space="preserve">  It is needed to </w:t>
            </w:r>
            <w:proofErr w:type="spellStart"/>
            <w:r>
              <w:t>ensujre</w:t>
            </w:r>
            <w:proofErr w:type="spellEnd"/>
            <w:r>
              <w:t xml:space="preserve"> that the reference </w:t>
            </w:r>
          </w:p>
        </w:tc>
      </w:tr>
      <w:tr w:rsidR="0043265D" w:rsidRPr="0043265D" w14:paraId="2ABB4238" w14:textId="77777777" w:rsidTr="00807FCF">
        <w:trPr>
          <w:cantSplit/>
          <w:trHeight w:val="600"/>
        </w:trPr>
        <w:tc>
          <w:tcPr>
            <w:tcW w:w="2245" w:type="dxa"/>
            <w:tcBorders>
              <w:top w:val="single" w:sz="4" w:space="0" w:color="auto"/>
              <w:left w:val="single" w:sz="4" w:space="0" w:color="auto"/>
              <w:bottom w:val="single" w:sz="4" w:space="0" w:color="auto"/>
              <w:right w:val="single" w:sz="4" w:space="0" w:color="auto"/>
            </w:tcBorders>
            <w:shd w:val="clear" w:color="auto" w:fill="auto"/>
            <w:noWrap/>
          </w:tcPr>
          <w:p w14:paraId="526E23C7" w14:textId="2455E948" w:rsidR="0043265D" w:rsidRDefault="0043265D" w:rsidP="0043265D">
            <w:pPr>
              <w:pStyle w:val="TableEntry"/>
            </w:pPr>
            <w:r>
              <w:t>.</w:t>
            </w:r>
            <w:r w:rsidRPr="00756DC4">
              <w:t>..</w:t>
            </w:r>
            <w:r>
              <w:t>.</w:t>
            </w:r>
            <w:r w:rsidRPr="00756DC4">
              <w:t xml:space="preserve">. </w:t>
            </w:r>
            <w:proofErr w:type="spellStart"/>
            <w:r>
              <w:t>valueReference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665F7736" w14:textId="77777777" w:rsidR="0043265D" w:rsidRPr="00756DC4" w:rsidRDefault="0043265D" w:rsidP="0043265D">
            <w:pPr>
              <w:pStyle w:val="TableEntry"/>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76D3E5C" w14:textId="77777777" w:rsidR="0043265D" w:rsidRDefault="0043265D" w:rsidP="0043265D">
            <w:pPr>
              <w:pStyle w:val="TableEntry"/>
              <w:rPr>
                <w:bCs/>
              </w:rPr>
            </w:pPr>
            <w:r>
              <w:rPr>
                <w:bCs/>
              </w:rPr>
              <w:t>1..1</w:t>
            </w:r>
          </w:p>
        </w:tc>
        <w:tc>
          <w:tcPr>
            <w:tcW w:w="2250" w:type="dxa"/>
            <w:tcBorders>
              <w:top w:val="single" w:sz="4" w:space="0" w:color="auto"/>
              <w:left w:val="single" w:sz="4" w:space="0" w:color="auto"/>
              <w:bottom w:val="single" w:sz="4" w:space="0" w:color="auto"/>
              <w:right w:val="single" w:sz="4" w:space="0" w:color="auto"/>
            </w:tcBorders>
          </w:tcPr>
          <w:p w14:paraId="34FE5745" w14:textId="77777777" w:rsidR="0043265D" w:rsidRPr="0043265D" w:rsidRDefault="0043265D" w:rsidP="0043265D">
            <w:pPr>
              <w:pStyle w:val="TableEntry"/>
            </w:pPr>
            <w:r>
              <w:t>Reference</w:t>
            </w:r>
          </w:p>
        </w:tc>
        <w:tc>
          <w:tcPr>
            <w:tcW w:w="3168" w:type="dxa"/>
            <w:tcBorders>
              <w:top w:val="single" w:sz="4" w:space="0" w:color="auto"/>
              <w:left w:val="single" w:sz="4" w:space="0" w:color="auto"/>
              <w:bottom w:val="single" w:sz="4" w:space="0" w:color="auto"/>
              <w:right w:val="single" w:sz="4" w:space="0" w:color="auto"/>
            </w:tcBorders>
          </w:tcPr>
          <w:p w14:paraId="1C66B1AF" w14:textId="77777777" w:rsidR="0043265D" w:rsidRPr="0043265D" w:rsidRDefault="0043265D" w:rsidP="0043265D">
            <w:pPr>
              <w:pStyle w:val="TableEntry"/>
            </w:pPr>
            <w:r>
              <w:t>The reference must start with # and be followed by the id of the contained Questionnaire resource.</w:t>
            </w:r>
          </w:p>
        </w:tc>
      </w:tr>
      <w:tr w:rsidR="0043265D" w:rsidRPr="00276D24" w14:paraId="52F5FBD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F3B207D" w14:textId="79866C10" w:rsidR="0043265D" w:rsidRPr="00756DC4" w:rsidRDefault="0043265D" w:rsidP="0043265D">
            <w:pPr>
              <w:pStyle w:val="TableEntry"/>
            </w:pPr>
            <w:r w:rsidRPr="00C728F4">
              <w:t>... status</w:t>
            </w:r>
          </w:p>
        </w:tc>
        <w:tc>
          <w:tcPr>
            <w:tcW w:w="900" w:type="dxa"/>
            <w:tcBorders>
              <w:top w:val="single" w:sz="4" w:space="0" w:color="auto"/>
              <w:left w:val="single" w:sz="4" w:space="0" w:color="auto"/>
              <w:bottom w:val="single" w:sz="4" w:space="0" w:color="auto"/>
              <w:right w:val="single" w:sz="4" w:space="0" w:color="auto"/>
            </w:tcBorders>
          </w:tcPr>
          <w:p w14:paraId="7A5A4C06" w14:textId="34EC980D" w:rsidR="0043265D" w:rsidRPr="00756DC4" w:rsidRDefault="0043265D" w:rsidP="0043265D">
            <w:pPr>
              <w:pStyle w:val="TableEntry"/>
            </w:pPr>
            <w:r w:rsidRPr="00C728F4">
              <w:t>?!Σ</w:t>
            </w:r>
          </w:p>
        </w:tc>
        <w:tc>
          <w:tcPr>
            <w:tcW w:w="900" w:type="dxa"/>
            <w:tcBorders>
              <w:top w:val="single" w:sz="4" w:space="0" w:color="auto"/>
              <w:left w:val="single" w:sz="4" w:space="0" w:color="auto"/>
              <w:bottom w:val="single" w:sz="4" w:space="0" w:color="auto"/>
              <w:right w:val="single" w:sz="4" w:space="0" w:color="auto"/>
            </w:tcBorders>
            <w:noWrap/>
          </w:tcPr>
          <w:p w14:paraId="7523829B" w14:textId="7391F679" w:rsidR="0043265D" w:rsidRPr="00136567" w:rsidRDefault="0043265D" w:rsidP="0043265D">
            <w:pPr>
              <w:pStyle w:val="TableEntry"/>
              <w:rPr>
                <w:b/>
              </w:rPr>
            </w:pPr>
            <w:r w:rsidRPr="00C728F4">
              <w:t>1..1</w:t>
            </w:r>
          </w:p>
        </w:tc>
        <w:tc>
          <w:tcPr>
            <w:tcW w:w="2250" w:type="dxa"/>
            <w:tcBorders>
              <w:top w:val="single" w:sz="4" w:space="0" w:color="auto"/>
              <w:left w:val="single" w:sz="4" w:space="0" w:color="auto"/>
              <w:bottom w:val="single" w:sz="4" w:space="0" w:color="auto"/>
              <w:right w:val="single" w:sz="4" w:space="0" w:color="auto"/>
            </w:tcBorders>
          </w:tcPr>
          <w:p w14:paraId="6E565B08" w14:textId="41A9724C" w:rsidR="0043265D" w:rsidRPr="00756DC4" w:rsidRDefault="0043265D" w:rsidP="0043265D">
            <w:pPr>
              <w:pStyle w:val="TableEntry"/>
            </w:pPr>
            <w:r w:rsidRPr="00C728F4">
              <w:t>code</w:t>
            </w:r>
          </w:p>
        </w:tc>
        <w:tc>
          <w:tcPr>
            <w:tcW w:w="3168" w:type="dxa"/>
            <w:tcBorders>
              <w:top w:val="single" w:sz="4" w:space="0" w:color="auto"/>
              <w:left w:val="single" w:sz="4" w:space="0" w:color="auto"/>
              <w:bottom w:val="single" w:sz="4" w:space="0" w:color="auto"/>
              <w:right w:val="single" w:sz="4" w:space="0" w:color="auto"/>
            </w:tcBorders>
          </w:tcPr>
          <w:p w14:paraId="01EF4350" w14:textId="7985CEEB" w:rsidR="0043265D" w:rsidRPr="00136567" w:rsidRDefault="0043265D" w:rsidP="0043265D">
            <w:pPr>
              <w:pStyle w:val="TableEntry"/>
            </w:pPr>
            <w:r w:rsidRPr="00136567">
              <w:t>status may have any value other than in-progress</w:t>
            </w:r>
          </w:p>
        </w:tc>
      </w:tr>
      <w:tr w:rsidR="0043265D" w:rsidRPr="00276D24" w14:paraId="2015B68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8A96B99" w14:textId="5A74882D" w:rsidR="0043265D" w:rsidRPr="00A96B94" w:rsidRDefault="0043265D" w:rsidP="0043265D">
            <w:pPr>
              <w:pStyle w:val="TableEntry"/>
            </w:pPr>
            <w:r w:rsidRPr="00756DC4">
              <w:t>... subject</w:t>
            </w:r>
          </w:p>
        </w:tc>
        <w:tc>
          <w:tcPr>
            <w:tcW w:w="900" w:type="dxa"/>
            <w:tcBorders>
              <w:top w:val="single" w:sz="4" w:space="0" w:color="auto"/>
              <w:left w:val="single" w:sz="4" w:space="0" w:color="auto"/>
              <w:bottom w:val="single" w:sz="4" w:space="0" w:color="auto"/>
              <w:right w:val="single" w:sz="4" w:space="0" w:color="auto"/>
            </w:tcBorders>
          </w:tcPr>
          <w:p w14:paraId="7691C058" w14:textId="43990030"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08CE229" w14:textId="1297BF98"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47CD11D7" w14:textId="7D701432" w:rsidR="0043265D" w:rsidRPr="00A96B94" w:rsidRDefault="0043265D" w:rsidP="0043265D">
            <w:pPr>
              <w:pStyle w:val="TableEntry"/>
            </w:pPr>
            <w:proofErr w:type="gramStart"/>
            <w:r w:rsidRPr="00756DC4">
              <w:t>Reference(</w:t>
            </w:r>
            <w:proofErr w:type="gramEnd"/>
            <w:r w:rsidR="00B23D8C">
              <w:t>Patient</w:t>
            </w:r>
            <w:r w:rsidRPr="00756DC4">
              <w:t>)</w:t>
            </w:r>
          </w:p>
        </w:tc>
        <w:tc>
          <w:tcPr>
            <w:tcW w:w="3168" w:type="dxa"/>
            <w:tcBorders>
              <w:top w:val="single" w:sz="4" w:space="0" w:color="auto"/>
              <w:left w:val="single" w:sz="4" w:space="0" w:color="auto"/>
              <w:bottom w:val="single" w:sz="4" w:space="0" w:color="auto"/>
              <w:right w:val="single" w:sz="4" w:space="0" w:color="auto"/>
            </w:tcBorders>
          </w:tcPr>
          <w:p w14:paraId="213241DE" w14:textId="4A2BEFF8" w:rsidR="0043265D" w:rsidRPr="00A96B94" w:rsidRDefault="0043265D" w:rsidP="0043265D">
            <w:pPr>
              <w:pStyle w:val="TableEntry"/>
            </w:pPr>
            <w:r>
              <w:t>The subject shall be present</w:t>
            </w:r>
            <w:r w:rsidR="00B23D8C">
              <w:t>, and must be a reference to a Patient resource.</w:t>
            </w:r>
          </w:p>
        </w:tc>
      </w:tr>
      <w:tr w:rsidR="0043265D" w:rsidRPr="00276D24" w14:paraId="58657560"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3BF0A52" w14:textId="7D50C5E2" w:rsidR="0043265D" w:rsidRPr="00A96B94" w:rsidRDefault="0043265D" w:rsidP="0043265D">
            <w:pPr>
              <w:pStyle w:val="TableEntry"/>
            </w:pPr>
            <w:r w:rsidRPr="00756DC4">
              <w:t>... encounter</w:t>
            </w:r>
          </w:p>
        </w:tc>
        <w:tc>
          <w:tcPr>
            <w:tcW w:w="900" w:type="dxa"/>
            <w:tcBorders>
              <w:top w:val="single" w:sz="4" w:space="0" w:color="auto"/>
              <w:left w:val="single" w:sz="4" w:space="0" w:color="auto"/>
              <w:bottom w:val="single" w:sz="4" w:space="0" w:color="auto"/>
              <w:right w:val="single" w:sz="4" w:space="0" w:color="auto"/>
            </w:tcBorders>
          </w:tcPr>
          <w:p w14:paraId="42FBB49F" w14:textId="629DE8A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4D4D0084" w14:textId="6EDB0D15"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1E19B01B" w14:textId="6491C115" w:rsidR="0043265D" w:rsidRPr="00A96B94" w:rsidRDefault="0043265D" w:rsidP="0043265D">
            <w:pPr>
              <w:pStyle w:val="TableEntry"/>
            </w:pPr>
            <w:proofErr w:type="gramStart"/>
            <w:r w:rsidRPr="00756DC4">
              <w:t>Reference(</w:t>
            </w:r>
            <w:proofErr w:type="gramEnd"/>
            <w:r w:rsidRPr="00756DC4">
              <w:t>Encounter)</w:t>
            </w:r>
          </w:p>
        </w:tc>
        <w:tc>
          <w:tcPr>
            <w:tcW w:w="3168" w:type="dxa"/>
            <w:tcBorders>
              <w:top w:val="single" w:sz="4" w:space="0" w:color="auto"/>
              <w:left w:val="single" w:sz="4" w:space="0" w:color="auto"/>
              <w:bottom w:val="single" w:sz="4" w:space="0" w:color="auto"/>
              <w:right w:val="single" w:sz="4" w:space="0" w:color="auto"/>
            </w:tcBorders>
          </w:tcPr>
          <w:p w14:paraId="5A85C1B7" w14:textId="2140D7B5" w:rsidR="0043265D" w:rsidRPr="00A96B94" w:rsidRDefault="0043265D" w:rsidP="0043265D">
            <w:pPr>
              <w:pStyle w:val="TableEntry"/>
            </w:pPr>
            <w:r>
              <w:t>The encounter shall be present when known.</w:t>
            </w:r>
          </w:p>
        </w:tc>
      </w:tr>
      <w:tr w:rsidR="0043265D" w:rsidRPr="00276D24" w14:paraId="521C88FB"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2D423F4" w14:textId="649E4C42" w:rsidR="0043265D" w:rsidRPr="00A96B94" w:rsidRDefault="0043265D" w:rsidP="0043265D">
            <w:pPr>
              <w:pStyle w:val="TableEntry"/>
            </w:pPr>
            <w:r w:rsidRPr="00756DC4">
              <w:t>... authored</w:t>
            </w:r>
          </w:p>
        </w:tc>
        <w:tc>
          <w:tcPr>
            <w:tcW w:w="900" w:type="dxa"/>
            <w:tcBorders>
              <w:top w:val="single" w:sz="4" w:space="0" w:color="auto"/>
              <w:left w:val="single" w:sz="4" w:space="0" w:color="auto"/>
              <w:bottom w:val="single" w:sz="4" w:space="0" w:color="auto"/>
              <w:right w:val="single" w:sz="4" w:space="0" w:color="auto"/>
            </w:tcBorders>
          </w:tcPr>
          <w:p w14:paraId="3F73FC77" w14:textId="27E0710C"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5FA93D3E" w14:textId="166A6BAC"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7A9F4F75" w14:textId="687D9913" w:rsidR="0043265D" w:rsidRPr="00A96B94" w:rsidRDefault="0043265D" w:rsidP="0043265D">
            <w:pPr>
              <w:pStyle w:val="TableEntry"/>
            </w:pPr>
            <w:r w:rsidRPr="00756DC4">
              <w:t>dateTime</w:t>
            </w:r>
          </w:p>
        </w:tc>
        <w:tc>
          <w:tcPr>
            <w:tcW w:w="3168" w:type="dxa"/>
            <w:tcBorders>
              <w:top w:val="single" w:sz="4" w:space="0" w:color="auto"/>
              <w:left w:val="single" w:sz="4" w:space="0" w:color="auto"/>
              <w:bottom w:val="single" w:sz="4" w:space="0" w:color="auto"/>
              <w:right w:val="single" w:sz="4" w:space="0" w:color="auto"/>
            </w:tcBorders>
          </w:tcPr>
          <w:p w14:paraId="4CB836D6" w14:textId="5A2BEC44" w:rsidR="0043265D" w:rsidRPr="00A96B94" w:rsidRDefault="0043265D" w:rsidP="0043265D">
            <w:pPr>
              <w:pStyle w:val="TableEntry"/>
            </w:pPr>
            <w:r w:rsidRPr="00756DC4">
              <w:t>Date the answers were gathered</w:t>
            </w:r>
            <w:r>
              <w:t xml:space="preserve"> shall be provided.</w:t>
            </w:r>
          </w:p>
        </w:tc>
      </w:tr>
      <w:tr w:rsidR="0043265D" w:rsidRPr="00276D24" w14:paraId="05EA34D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2AAEC526" w14:textId="340585B7" w:rsidR="0043265D" w:rsidRPr="00A96B94" w:rsidRDefault="0043265D" w:rsidP="0043265D">
            <w:pPr>
              <w:pStyle w:val="TableEntry"/>
            </w:pPr>
            <w:r w:rsidRPr="00756DC4">
              <w:t>... author</w:t>
            </w:r>
          </w:p>
        </w:tc>
        <w:tc>
          <w:tcPr>
            <w:tcW w:w="900" w:type="dxa"/>
            <w:tcBorders>
              <w:top w:val="single" w:sz="4" w:space="0" w:color="auto"/>
              <w:left w:val="single" w:sz="4" w:space="0" w:color="auto"/>
              <w:bottom w:val="single" w:sz="4" w:space="0" w:color="auto"/>
              <w:right w:val="single" w:sz="4" w:space="0" w:color="auto"/>
            </w:tcBorders>
          </w:tcPr>
          <w:p w14:paraId="0DCE1AB3" w14:textId="52E79C7D" w:rsidR="0043265D" w:rsidRPr="00276D24" w:rsidRDefault="0043265D" w:rsidP="0043265D">
            <w:pPr>
              <w:pStyle w:val="TableEntry"/>
              <w:rPr>
                <w:bCs/>
              </w:rPr>
            </w:pPr>
            <w:r w:rsidRPr="00756DC4">
              <w:t>Σ</w:t>
            </w:r>
          </w:p>
        </w:tc>
        <w:tc>
          <w:tcPr>
            <w:tcW w:w="900" w:type="dxa"/>
            <w:tcBorders>
              <w:top w:val="single" w:sz="4" w:space="0" w:color="auto"/>
              <w:left w:val="single" w:sz="4" w:space="0" w:color="auto"/>
              <w:bottom w:val="single" w:sz="4" w:space="0" w:color="auto"/>
              <w:right w:val="single" w:sz="4" w:space="0" w:color="auto"/>
            </w:tcBorders>
            <w:noWrap/>
          </w:tcPr>
          <w:p w14:paraId="36E2FAFA" w14:textId="2E63BEE5" w:rsidR="0043265D" w:rsidRPr="00DB4613" w:rsidRDefault="0043265D" w:rsidP="0043265D">
            <w:pPr>
              <w:pStyle w:val="TableEntry"/>
              <w:rPr>
                <w:b/>
              </w:rPr>
            </w:pPr>
            <w:r w:rsidRPr="00FB3B65">
              <w:rPr>
                <w:b/>
                <w:color w:val="FF0000"/>
              </w:rPr>
              <w:t>1</w:t>
            </w:r>
            <w:r w:rsidRPr="00756DC4">
              <w:t>..1</w:t>
            </w:r>
          </w:p>
        </w:tc>
        <w:tc>
          <w:tcPr>
            <w:tcW w:w="2250" w:type="dxa"/>
            <w:tcBorders>
              <w:top w:val="single" w:sz="4" w:space="0" w:color="auto"/>
              <w:left w:val="single" w:sz="4" w:space="0" w:color="auto"/>
              <w:bottom w:val="single" w:sz="4" w:space="0" w:color="auto"/>
              <w:right w:val="single" w:sz="4" w:space="0" w:color="auto"/>
            </w:tcBorders>
          </w:tcPr>
          <w:p w14:paraId="3CC31A45" w14:textId="218A70B7" w:rsidR="0043265D" w:rsidRPr="00A96B94" w:rsidRDefault="0043265D" w:rsidP="0043265D">
            <w:pPr>
              <w:pStyle w:val="TableEntry"/>
            </w:pPr>
            <w:proofErr w:type="gramStart"/>
            <w:r w:rsidRPr="00756DC4">
              <w:t>Reference(</w:t>
            </w:r>
            <w:proofErr w:type="gramEnd"/>
            <w:r w:rsidRPr="00756DC4">
              <w:t>Device | Practitioner | PractitionerRole | Patient | RelatedPerson | Organization)</w:t>
            </w:r>
          </w:p>
        </w:tc>
        <w:tc>
          <w:tcPr>
            <w:tcW w:w="3168" w:type="dxa"/>
            <w:tcBorders>
              <w:top w:val="single" w:sz="4" w:space="0" w:color="auto"/>
              <w:left w:val="single" w:sz="4" w:space="0" w:color="auto"/>
              <w:bottom w:val="single" w:sz="4" w:space="0" w:color="auto"/>
              <w:right w:val="single" w:sz="4" w:space="0" w:color="auto"/>
            </w:tcBorders>
          </w:tcPr>
          <w:p w14:paraId="23D38D8E" w14:textId="4B0B762B" w:rsidR="0043265D" w:rsidRPr="00A96B94" w:rsidRDefault="0043265D" w:rsidP="0043265D">
            <w:pPr>
              <w:pStyle w:val="TableEntry"/>
            </w:pPr>
            <w:r w:rsidRPr="00756DC4">
              <w:t>Person who received and recorded the answers</w:t>
            </w:r>
            <w:r>
              <w:t xml:space="preserve"> shall be provided.</w:t>
            </w:r>
          </w:p>
        </w:tc>
      </w:tr>
      <w:tr w:rsidR="0043265D" w:rsidRPr="00276D24" w14:paraId="220FA941"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357EAC91" w14:textId="09E2E31C" w:rsidR="0043265D" w:rsidRPr="00A96B94" w:rsidRDefault="0043265D" w:rsidP="0043265D">
            <w:pPr>
              <w:pStyle w:val="TableEntry"/>
            </w:pPr>
            <w:r w:rsidRPr="00756DC4">
              <w:t>... source</w:t>
            </w:r>
          </w:p>
        </w:tc>
        <w:tc>
          <w:tcPr>
            <w:tcW w:w="900" w:type="dxa"/>
            <w:tcBorders>
              <w:top w:val="single" w:sz="4" w:space="0" w:color="auto"/>
              <w:left w:val="single" w:sz="4" w:space="0" w:color="auto"/>
              <w:bottom w:val="single" w:sz="4" w:space="0" w:color="auto"/>
              <w:right w:val="single" w:sz="4" w:space="0" w:color="auto"/>
            </w:tcBorders>
          </w:tcPr>
          <w:p w14:paraId="57AF02E0" w14:textId="439F1322" w:rsidR="0043265D" w:rsidRPr="00276D24" w:rsidRDefault="0043265D" w:rsidP="0043265D">
            <w:pPr>
              <w:pStyle w:val="TableEntry"/>
              <w:rPr>
                <w:bCs/>
              </w:rPr>
            </w:pPr>
            <w:r w:rsidRPr="00756DC4">
              <w:t>Σ</w:t>
            </w:r>
            <w:r w:rsidRPr="00FB3B65">
              <w:rPr>
                <w:b/>
                <w:color w:val="FF0000"/>
              </w:rPr>
              <w:t>S</w:t>
            </w:r>
          </w:p>
        </w:tc>
        <w:tc>
          <w:tcPr>
            <w:tcW w:w="900" w:type="dxa"/>
            <w:tcBorders>
              <w:top w:val="single" w:sz="4" w:space="0" w:color="auto"/>
              <w:left w:val="single" w:sz="4" w:space="0" w:color="auto"/>
              <w:bottom w:val="single" w:sz="4" w:space="0" w:color="auto"/>
              <w:right w:val="single" w:sz="4" w:space="0" w:color="auto"/>
            </w:tcBorders>
            <w:noWrap/>
          </w:tcPr>
          <w:p w14:paraId="700E4129" w14:textId="119539EA" w:rsidR="0043265D" w:rsidRPr="00DB4613" w:rsidRDefault="0043265D" w:rsidP="0043265D">
            <w:pPr>
              <w:pStyle w:val="TableEntry"/>
              <w:rPr>
                <w:b/>
              </w:rPr>
            </w:pPr>
            <w:r w:rsidRPr="00756DC4">
              <w:t>0..1</w:t>
            </w:r>
          </w:p>
        </w:tc>
        <w:tc>
          <w:tcPr>
            <w:tcW w:w="2250" w:type="dxa"/>
            <w:tcBorders>
              <w:top w:val="single" w:sz="4" w:space="0" w:color="auto"/>
              <w:left w:val="single" w:sz="4" w:space="0" w:color="auto"/>
              <w:bottom w:val="single" w:sz="4" w:space="0" w:color="auto"/>
              <w:right w:val="single" w:sz="4" w:space="0" w:color="auto"/>
            </w:tcBorders>
          </w:tcPr>
          <w:p w14:paraId="6DE6B069" w14:textId="24DB80D4" w:rsidR="0043265D" w:rsidRPr="00A96B94" w:rsidRDefault="0043265D" w:rsidP="0043265D">
            <w:pPr>
              <w:pStyle w:val="TableEntry"/>
            </w:pPr>
            <w:proofErr w:type="gramStart"/>
            <w:r w:rsidRPr="00756DC4">
              <w:t>Reference(</w:t>
            </w:r>
            <w:proofErr w:type="gramEnd"/>
            <w:r w:rsidRPr="00756DC4">
              <w:t>Patient | Practitioner | PractitionerRole | RelatedPerson)</w:t>
            </w:r>
          </w:p>
        </w:tc>
        <w:tc>
          <w:tcPr>
            <w:tcW w:w="3168" w:type="dxa"/>
            <w:tcBorders>
              <w:top w:val="single" w:sz="4" w:space="0" w:color="auto"/>
              <w:left w:val="single" w:sz="4" w:space="0" w:color="auto"/>
              <w:bottom w:val="single" w:sz="4" w:space="0" w:color="auto"/>
              <w:right w:val="single" w:sz="4" w:space="0" w:color="auto"/>
            </w:tcBorders>
          </w:tcPr>
          <w:p w14:paraId="460AA95A" w14:textId="4FC9FD27" w:rsidR="0043265D" w:rsidRPr="00A96B94" w:rsidRDefault="0043265D" w:rsidP="0043265D">
            <w:pPr>
              <w:pStyle w:val="TableEntry"/>
            </w:pPr>
            <w:r w:rsidRPr="00756DC4">
              <w:t>The person who answered the questions</w:t>
            </w:r>
            <w:r>
              <w:t xml:space="preserve"> shall be provided when known.</w:t>
            </w:r>
          </w:p>
        </w:tc>
      </w:tr>
      <w:tr w:rsidR="0043265D" w:rsidRPr="00276D24" w14:paraId="2EAF0159" w14:textId="77777777" w:rsidTr="00FB3B65">
        <w:trPr>
          <w:cantSplit/>
          <w:trHeight w:val="600"/>
        </w:trPr>
        <w:tc>
          <w:tcPr>
            <w:tcW w:w="2245" w:type="dxa"/>
            <w:tcBorders>
              <w:top w:val="single" w:sz="4" w:space="0" w:color="auto"/>
              <w:left w:val="single" w:sz="4" w:space="0" w:color="auto"/>
              <w:bottom w:val="single" w:sz="4" w:space="0" w:color="auto"/>
              <w:right w:val="single" w:sz="4" w:space="0" w:color="auto"/>
            </w:tcBorders>
            <w:noWrap/>
          </w:tcPr>
          <w:p w14:paraId="54A77D74" w14:textId="15500485" w:rsidR="0043265D" w:rsidRPr="00A96B94" w:rsidRDefault="0043265D" w:rsidP="0043265D">
            <w:pPr>
              <w:pStyle w:val="TableEntry"/>
            </w:pPr>
            <w:r w:rsidRPr="00756DC4">
              <w:t>... item</w:t>
            </w:r>
          </w:p>
        </w:tc>
        <w:tc>
          <w:tcPr>
            <w:tcW w:w="900" w:type="dxa"/>
            <w:tcBorders>
              <w:top w:val="single" w:sz="4" w:space="0" w:color="auto"/>
              <w:left w:val="single" w:sz="4" w:space="0" w:color="auto"/>
              <w:bottom w:val="single" w:sz="4" w:space="0" w:color="auto"/>
              <w:right w:val="single" w:sz="4" w:space="0" w:color="auto"/>
            </w:tcBorders>
          </w:tcPr>
          <w:p w14:paraId="3884B1B8" w14:textId="39CA2EE5" w:rsidR="0043265D" w:rsidRPr="00276D24" w:rsidRDefault="0043265D" w:rsidP="0043265D">
            <w:pPr>
              <w:pStyle w:val="TableEntry"/>
              <w:rPr>
                <w:bCs/>
              </w:rPr>
            </w:pPr>
            <w:r w:rsidRPr="00756DC4">
              <w:t>I</w:t>
            </w:r>
          </w:p>
        </w:tc>
        <w:tc>
          <w:tcPr>
            <w:tcW w:w="900" w:type="dxa"/>
            <w:tcBorders>
              <w:top w:val="single" w:sz="4" w:space="0" w:color="auto"/>
              <w:left w:val="single" w:sz="4" w:space="0" w:color="auto"/>
              <w:bottom w:val="single" w:sz="4" w:space="0" w:color="auto"/>
              <w:right w:val="single" w:sz="4" w:space="0" w:color="auto"/>
            </w:tcBorders>
            <w:noWrap/>
          </w:tcPr>
          <w:p w14:paraId="55A2ACDE" w14:textId="2C3E6FDB" w:rsidR="0043265D" w:rsidRPr="00DB4613" w:rsidRDefault="0043265D" w:rsidP="0043265D">
            <w:pPr>
              <w:pStyle w:val="TableEntry"/>
              <w:rPr>
                <w:b/>
              </w:rPr>
            </w:pPr>
            <w:proofErr w:type="gramStart"/>
            <w:r w:rsidRPr="00FB3B65">
              <w:rPr>
                <w:b/>
                <w:color w:val="FF0000"/>
              </w:rPr>
              <w:t>1</w:t>
            </w:r>
            <w:r w:rsidRPr="00756DC4">
              <w:t>..*</w:t>
            </w:r>
            <w:proofErr w:type="gramEnd"/>
          </w:p>
        </w:tc>
        <w:tc>
          <w:tcPr>
            <w:tcW w:w="2250" w:type="dxa"/>
            <w:tcBorders>
              <w:top w:val="single" w:sz="4" w:space="0" w:color="auto"/>
              <w:left w:val="single" w:sz="4" w:space="0" w:color="auto"/>
              <w:bottom w:val="single" w:sz="4" w:space="0" w:color="auto"/>
              <w:right w:val="single" w:sz="4" w:space="0" w:color="auto"/>
            </w:tcBorders>
          </w:tcPr>
          <w:p w14:paraId="5CCEB65C" w14:textId="6F3019A1" w:rsidR="0043265D" w:rsidRPr="00A96B94" w:rsidRDefault="0043265D" w:rsidP="0043265D">
            <w:pPr>
              <w:pStyle w:val="TableEntry"/>
            </w:pPr>
            <w:r w:rsidRPr="00756DC4">
              <w:t>BackboneElement</w:t>
            </w:r>
          </w:p>
        </w:tc>
        <w:tc>
          <w:tcPr>
            <w:tcW w:w="3168" w:type="dxa"/>
            <w:tcBorders>
              <w:top w:val="single" w:sz="4" w:space="0" w:color="auto"/>
              <w:left w:val="single" w:sz="4" w:space="0" w:color="auto"/>
              <w:bottom w:val="single" w:sz="4" w:space="0" w:color="auto"/>
              <w:right w:val="single" w:sz="4" w:space="0" w:color="auto"/>
            </w:tcBorders>
          </w:tcPr>
          <w:p w14:paraId="0136CEFA" w14:textId="4F290FD0" w:rsidR="0043265D" w:rsidRPr="00A96B94" w:rsidRDefault="0043265D" w:rsidP="0043265D">
            <w:pPr>
              <w:pStyle w:val="TableEntry"/>
            </w:pPr>
            <w:r>
              <w:t>At least one item shall be present unless status is entered-in-error or stopped.</w:t>
            </w:r>
          </w:p>
        </w:tc>
      </w:tr>
    </w:tbl>
    <w:p w14:paraId="3CCC6071" w14:textId="77777777" w:rsidR="00DB4613" w:rsidRPr="00276D24" w:rsidRDefault="00DB4613" w:rsidP="00DB4613">
      <w:pPr>
        <w:pStyle w:val="BodyText"/>
      </w:pPr>
    </w:p>
    <w:p w14:paraId="079CA765" w14:textId="59911304" w:rsidR="00DB4613" w:rsidRPr="00276D24" w:rsidRDefault="00DB4613" w:rsidP="00DB4613">
      <w:pPr>
        <w:pStyle w:val="BodyText"/>
      </w:pPr>
      <w:r w:rsidRPr="00276D24">
        <w:t xml:space="preserve">A FHIR </w:t>
      </w:r>
      <w:r>
        <w:t>Questionnaire</w:t>
      </w:r>
      <w:r w:rsidR="00FA4304">
        <w:t>Response</w:t>
      </w:r>
      <w:r>
        <w:t xml:space="preserve"> </w:t>
      </w:r>
      <w:r w:rsidRPr="00276D24">
        <w:t xml:space="preserve">StructureDefinition can be found in implementation materials – see ITI TF-2x: Appendix W for instructions on how to get to the implementation materials. </w:t>
      </w:r>
    </w:p>
    <w:p w14:paraId="29AC1C36" w14:textId="77777777" w:rsidR="00DB4613" w:rsidRPr="00276D24" w:rsidRDefault="00DB4613" w:rsidP="00BB5757">
      <w:pPr>
        <w:pStyle w:val="BodyText"/>
      </w:pPr>
    </w:p>
    <w:p w14:paraId="6703CE52" w14:textId="0D858171" w:rsidR="00E56F4F" w:rsidRDefault="00E56F4F" w:rsidP="00E56F4F">
      <w:pPr>
        <w:pStyle w:val="Heading4"/>
        <w:keepLines/>
      </w:pPr>
      <w:r>
        <w:t>6.6.Y2.1 Contained Questionnaire Reference Extension</w:t>
      </w:r>
    </w:p>
    <w:p w14:paraId="180F0638" w14:textId="2F93F0C0" w:rsidR="00E56F4F" w:rsidRDefault="00E56F4F" w:rsidP="00E56F4F">
      <w:pPr>
        <w:pStyle w:val="BodyText"/>
        <w:keepNext/>
        <w:keepLines/>
      </w:pPr>
      <w:r>
        <w:t xml:space="preserve">The </w:t>
      </w:r>
      <w:r w:rsidR="00A46A3D">
        <w:t xml:space="preserve">Contained Questionnaire Reference </w:t>
      </w:r>
      <w:r>
        <w:t>extension is defined in the table below.</w:t>
      </w:r>
      <w:r w:rsidR="00A46A3D">
        <w:t xml:space="preserve"> </w:t>
      </w:r>
    </w:p>
    <w:p w14:paraId="136E5170" w14:textId="77777777" w:rsidR="00E56F4F" w:rsidRDefault="00E56F4F" w:rsidP="00E56F4F">
      <w:pPr>
        <w:pStyle w:val="BodyText"/>
        <w:keepNext/>
        <w:keepLines/>
      </w:pPr>
    </w:p>
    <w:p w14:paraId="0A36E6EB" w14:textId="77777777" w:rsidR="00E56F4F" w:rsidRDefault="00E56F4F" w:rsidP="00E56F4F">
      <w:pPr>
        <w:pStyle w:val="TableTitle"/>
        <w:keepLines/>
      </w:pPr>
      <w:r w:rsidRPr="00276D24">
        <w:t>Table 6.6.</w:t>
      </w:r>
      <w:r>
        <w:t>Y</w:t>
      </w:r>
      <w:r w:rsidRPr="00276D24">
        <w:t>1-</w:t>
      </w:r>
      <w:r>
        <w:t>2</w:t>
      </w:r>
      <w:r w:rsidRPr="00276D24">
        <w:t xml:space="preserve">: </w:t>
      </w:r>
      <w:r>
        <w:t xml:space="preserve">Questionnaire </w:t>
      </w:r>
      <w:r w:rsidRPr="00276D24">
        <w:t>resource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2663"/>
        <w:gridCol w:w="787"/>
        <w:gridCol w:w="776"/>
        <w:gridCol w:w="1009"/>
        <w:gridCol w:w="4119"/>
      </w:tblGrid>
      <w:tr w:rsidR="00E56F4F" w14:paraId="7A51B8FD" w14:textId="77777777" w:rsidTr="00807FCF">
        <w:tc>
          <w:tcPr>
            <w:tcW w:w="0" w:type="auto"/>
            <w:shd w:val="clear" w:color="auto" w:fill="BFBFBF" w:themeFill="background1" w:themeFillShade="BF"/>
            <w:tcMar>
              <w:top w:w="0" w:type="dxa"/>
              <w:left w:w="60" w:type="dxa"/>
              <w:bottom w:w="0" w:type="dxa"/>
              <w:right w:w="60" w:type="dxa"/>
            </w:tcMar>
            <w:hideMark/>
          </w:tcPr>
          <w:p w14:paraId="774585CE" w14:textId="77777777" w:rsidR="00E56F4F" w:rsidRPr="00FB3B65" w:rsidRDefault="00B203E9" w:rsidP="00807FCF">
            <w:pPr>
              <w:pStyle w:val="TableEntryHeader"/>
              <w:keepNext/>
              <w:keepLines/>
            </w:pPr>
            <w:hyperlink r:id="rId52" w:anchor="table" w:tooltip="The logical name of the element" w:history="1">
              <w:r w:rsidR="00E56F4F" w:rsidRPr="00FB3B65">
                <w:t>Name</w:t>
              </w:r>
            </w:hyperlink>
          </w:p>
        </w:tc>
        <w:tc>
          <w:tcPr>
            <w:tcW w:w="0" w:type="auto"/>
            <w:shd w:val="clear" w:color="auto" w:fill="BFBFBF" w:themeFill="background1" w:themeFillShade="BF"/>
            <w:tcMar>
              <w:top w:w="0" w:type="dxa"/>
              <w:left w:w="60" w:type="dxa"/>
              <w:bottom w:w="0" w:type="dxa"/>
              <w:right w:w="60" w:type="dxa"/>
            </w:tcMar>
            <w:hideMark/>
          </w:tcPr>
          <w:p w14:paraId="412B3821" w14:textId="77777777" w:rsidR="00E56F4F" w:rsidRPr="00FB3B65" w:rsidRDefault="00B203E9" w:rsidP="00807FCF">
            <w:pPr>
              <w:pStyle w:val="TableEntryHeader"/>
              <w:keepNext/>
              <w:keepLines/>
            </w:pPr>
            <w:hyperlink r:id="rId53" w:anchor="table" w:tooltip="Information about the use of the element" w:history="1">
              <w:r w:rsidR="00E56F4F" w:rsidRPr="00FB3B65">
                <w:t>Flags</w:t>
              </w:r>
            </w:hyperlink>
          </w:p>
        </w:tc>
        <w:tc>
          <w:tcPr>
            <w:tcW w:w="0" w:type="auto"/>
            <w:shd w:val="clear" w:color="auto" w:fill="BFBFBF" w:themeFill="background1" w:themeFillShade="BF"/>
            <w:tcMar>
              <w:top w:w="0" w:type="dxa"/>
              <w:left w:w="60" w:type="dxa"/>
              <w:bottom w:w="0" w:type="dxa"/>
              <w:right w:w="60" w:type="dxa"/>
            </w:tcMar>
            <w:hideMark/>
          </w:tcPr>
          <w:p w14:paraId="3215336A" w14:textId="77777777" w:rsidR="00E56F4F" w:rsidRPr="00FB3B65" w:rsidRDefault="00B203E9" w:rsidP="00807FCF">
            <w:pPr>
              <w:pStyle w:val="TableEntryHeader"/>
              <w:keepNext/>
              <w:keepLines/>
            </w:pPr>
            <w:hyperlink r:id="rId54" w:anchor="table" w:tooltip="Minimum and Maximum # of times the the element can appear in the instance" w:history="1">
              <w:r w:rsidR="00E56F4F" w:rsidRPr="00FB3B65">
                <w:t>Card.</w:t>
              </w:r>
            </w:hyperlink>
          </w:p>
        </w:tc>
        <w:tc>
          <w:tcPr>
            <w:tcW w:w="1030" w:type="dxa"/>
            <w:shd w:val="clear" w:color="auto" w:fill="BFBFBF" w:themeFill="background1" w:themeFillShade="BF"/>
            <w:tcMar>
              <w:top w:w="0" w:type="dxa"/>
              <w:left w:w="60" w:type="dxa"/>
              <w:bottom w:w="0" w:type="dxa"/>
              <w:right w:w="60" w:type="dxa"/>
            </w:tcMar>
            <w:hideMark/>
          </w:tcPr>
          <w:p w14:paraId="726232C9" w14:textId="77777777" w:rsidR="00E56F4F" w:rsidRPr="00FB3B65" w:rsidRDefault="00B203E9" w:rsidP="00807FCF">
            <w:pPr>
              <w:pStyle w:val="TableEntryHeader"/>
              <w:keepNext/>
              <w:keepLines/>
            </w:pPr>
            <w:hyperlink r:id="rId55" w:anchor="table" w:tooltip="Reference to the type of the element" w:history="1">
              <w:r w:rsidR="00E56F4F" w:rsidRPr="00FB3B65">
                <w:t>Type</w:t>
              </w:r>
            </w:hyperlink>
          </w:p>
        </w:tc>
        <w:tc>
          <w:tcPr>
            <w:tcW w:w="5757" w:type="dxa"/>
            <w:shd w:val="clear" w:color="auto" w:fill="BFBFBF" w:themeFill="background1" w:themeFillShade="BF"/>
            <w:tcMar>
              <w:top w:w="0" w:type="dxa"/>
              <w:left w:w="60" w:type="dxa"/>
              <w:bottom w:w="0" w:type="dxa"/>
              <w:right w:w="60" w:type="dxa"/>
            </w:tcMar>
            <w:hideMark/>
          </w:tcPr>
          <w:p w14:paraId="3C433B96" w14:textId="77777777" w:rsidR="00E56F4F" w:rsidRPr="00FB3B65" w:rsidRDefault="00B203E9" w:rsidP="00807FCF">
            <w:pPr>
              <w:pStyle w:val="TableEntryHeader"/>
              <w:keepNext/>
              <w:keepLines/>
            </w:pPr>
            <w:hyperlink r:id="rId56" w:anchor="table" w:tooltip="Additional information about the element" w:history="1">
              <w:r w:rsidR="00E56F4F" w:rsidRPr="00FB3B65">
                <w:t>Description &amp; Constraints</w:t>
              </w:r>
            </w:hyperlink>
          </w:p>
        </w:tc>
      </w:tr>
      <w:tr w:rsidR="00E56F4F" w:rsidRPr="00FB3B65" w14:paraId="6A7D963B" w14:textId="77777777" w:rsidTr="00807FCF">
        <w:tc>
          <w:tcPr>
            <w:tcW w:w="0" w:type="auto"/>
            <w:shd w:val="clear" w:color="auto" w:fill="FFFFFF"/>
            <w:noWrap/>
            <w:tcMar>
              <w:top w:w="0" w:type="dxa"/>
              <w:left w:w="60" w:type="dxa"/>
              <w:bottom w:w="0" w:type="dxa"/>
              <w:right w:w="60" w:type="dxa"/>
            </w:tcMar>
            <w:hideMark/>
          </w:tcPr>
          <w:p w14:paraId="2C32B766" w14:textId="48FD8C05" w:rsidR="00E56F4F" w:rsidRPr="00FB3B65" w:rsidRDefault="00B203E9" w:rsidP="00807FCF">
            <w:pPr>
              <w:pStyle w:val="TableEntry"/>
              <w:keepNext/>
              <w:keepLines/>
            </w:pPr>
            <w:hyperlink r:id="rId57" w:anchor="extension.signature" w:history="1">
              <w:proofErr w:type="spellStart"/>
              <w:r w:rsidR="00E56F4F">
                <w:t>containedquestionnaire</w:t>
              </w:r>
              <w:proofErr w:type="spellEnd"/>
              <w:r w:rsidR="00E56F4F">
                <w:t>-reference</w:t>
              </w:r>
            </w:hyperlink>
          </w:p>
        </w:tc>
        <w:tc>
          <w:tcPr>
            <w:tcW w:w="0" w:type="auto"/>
            <w:shd w:val="clear" w:color="auto" w:fill="FFFFFF"/>
            <w:tcMar>
              <w:top w:w="0" w:type="dxa"/>
              <w:left w:w="60" w:type="dxa"/>
              <w:bottom w:w="0" w:type="dxa"/>
              <w:right w:w="60" w:type="dxa"/>
            </w:tcMar>
            <w:hideMark/>
          </w:tcPr>
          <w:p w14:paraId="30B296B4" w14:textId="77777777" w:rsidR="00E56F4F" w:rsidRPr="00FB3B65" w:rsidRDefault="00E56F4F" w:rsidP="00807FCF">
            <w:pPr>
              <w:pStyle w:val="TableEntry"/>
              <w:keepNext/>
              <w:keepLines/>
            </w:pPr>
          </w:p>
        </w:tc>
        <w:tc>
          <w:tcPr>
            <w:tcW w:w="0" w:type="auto"/>
            <w:shd w:val="clear" w:color="auto" w:fill="FFFFFF"/>
            <w:tcMar>
              <w:top w:w="0" w:type="dxa"/>
              <w:left w:w="60" w:type="dxa"/>
              <w:bottom w:w="0" w:type="dxa"/>
              <w:right w:w="60" w:type="dxa"/>
            </w:tcMar>
            <w:hideMark/>
          </w:tcPr>
          <w:p w14:paraId="4E4C3847" w14:textId="060EAE0D" w:rsidR="00E56F4F" w:rsidRPr="00FB3B65" w:rsidRDefault="00E56F4F" w:rsidP="00807FCF">
            <w:pPr>
              <w:pStyle w:val="TableEntry"/>
              <w:keepNext/>
              <w:keepLines/>
            </w:pPr>
            <w:r>
              <w:t>1</w:t>
            </w:r>
            <w:r w:rsidRPr="00FB3B65">
              <w:t>..</w:t>
            </w:r>
            <w:r w:rsidR="00A46A3D">
              <w:t>1</w:t>
            </w:r>
          </w:p>
        </w:tc>
        <w:tc>
          <w:tcPr>
            <w:tcW w:w="1030" w:type="dxa"/>
            <w:shd w:val="clear" w:color="auto" w:fill="FFFFFF"/>
            <w:tcMar>
              <w:top w:w="0" w:type="dxa"/>
              <w:left w:w="60" w:type="dxa"/>
              <w:bottom w:w="0" w:type="dxa"/>
              <w:right w:w="60" w:type="dxa"/>
            </w:tcMar>
            <w:hideMark/>
          </w:tcPr>
          <w:p w14:paraId="5D17E12B" w14:textId="6A795C2D" w:rsidR="00E56F4F" w:rsidRPr="00FB3B65" w:rsidRDefault="00B203E9" w:rsidP="00807FCF">
            <w:pPr>
              <w:pStyle w:val="TableEntry"/>
              <w:keepNext/>
              <w:keepLines/>
            </w:pPr>
            <w:hyperlink r:id="rId58" w:anchor="Signature" w:history="1">
              <w:r w:rsidR="00A46A3D">
                <w:t>Reference</w:t>
              </w:r>
            </w:hyperlink>
          </w:p>
        </w:tc>
        <w:tc>
          <w:tcPr>
            <w:tcW w:w="5757" w:type="dxa"/>
            <w:shd w:val="clear" w:color="auto" w:fill="FFFFFF"/>
            <w:tcMar>
              <w:top w:w="0" w:type="dxa"/>
              <w:left w:w="60" w:type="dxa"/>
              <w:bottom w:w="0" w:type="dxa"/>
              <w:right w:w="60" w:type="dxa"/>
            </w:tcMar>
            <w:hideMark/>
          </w:tcPr>
          <w:p w14:paraId="7826259B" w14:textId="3775D94F" w:rsidR="00E56F4F" w:rsidRPr="00FB3B65" w:rsidRDefault="00E56F4F" w:rsidP="00807FCF">
            <w:pPr>
              <w:pStyle w:val="TableEntry"/>
              <w:keepNext/>
              <w:keepLines/>
            </w:pPr>
            <w:r w:rsidRPr="00FB3B65">
              <w:t xml:space="preserve">URL = </w:t>
            </w:r>
            <w:r w:rsidR="00A46A3D">
              <w:t>{TBD}/</w:t>
            </w:r>
            <w:proofErr w:type="spellStart"/>
            <w:r w:rsidR="00A46A3D">
              <w:fldChar w:fldCharType="begin"/>
            </w:r>
            <w:r w:rsidR="00A46A3D">
              <w:instrText xml:space="preserve"> HYPERLINK "http://www.hl7.org/fhir/extension-questionnaireresponse-signature-definitions.html" \l "extension.signature" </w:instrText>
            </w:r>
            <w:r w:rsidR="00A46A3D">
              <w:fldChar w:fldCharType="separate"/>
            </w:r>
            <w:r w:rsidR="00A46A3D">
              <w:t>containedquestionnaire</w:t>
            </w:r>
            <w:proofErr w:type="spellEnd"/>
            <w:r w:rsidR="00A46A3D">
              <w:t>-reference</w:t>
            </w:r>
            <w:r w:rsidR="00A46A3D">
              <w:fldChar w:fldCharType="end"/>
            </w:r>
            <w:r w:rsidRPr="00FB3B65">
              <w:t xml:space="preserve">: </w:t>
            </w:r>
            <w:r w:rsidR="00A46A3D">
              <w:t>Provides a reference to a copy of the questionnaire stored as a contained resource in the response</w:t>
            </w:r>
            <w:r w:rsidRPr="00FB3B65">
              <w:t>.</w:t>
            </w:r>
            <w:r w:rsidRPr="00FB3B65">
              <w:br/>
            </w:r>
            <w:r w:rsidRPr="00FB3B65">
              <w:br/>
              <w:t xml:space="preserve">Use on </w:t>
            </w:r>
            <w:proofErr w:type="spellStart"/>
            <w:r w:rsidRPr="00FB3B65">
              <w:t>Questionnaire</w:t>
            </w:r>
            <w:r w:rsidR="00A46A3D">
              <w:t>Response.questionaire</w:t>
            </w:r>
            <w:proofErr w:type="spellEnd"/>
          </w:p>
        </w:tc>
      </w:tr>
    </w:tbl>
    <w:p w14:paraId="6EF93710" w14:textId="77777777" w:rsidR="00E56F4F" w:rsidRDefault="00E56F4F" w:rsidP="00E56F4F">
      <w:pPr>
        <w:pStyle w:val="BodyText"/>
      </w:pPr>
    </w:p>
    <w:p w14:paraId="163868E4" w14:textId="77777777" w:rsidR="00654C48" w:rsidRPr="00404C2C" w:rsidRDefault="00654C48" w:rsidP="00213840">
      <w:pPr>
        <w:pStyle w:val="BodyText"/>
      </w:pPr>
    </w:p>
    <w:sectPr w:rsidR="00654C48" w:rsidRPr="00404C2C" w:rsidSect="00FB3B65">
      <w:headerReference w:type="default" r:id="rId59"/>
      <w:footerReference w:type="even" r:id="rId60"/>
      <w:footerReference w:type="default" r:id="rId61"/>
      <w:footerReference w:type="first" r:id="rId6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Keith Boone" w:date="2019-04-27T23:50:00Z" w:initials="KB">
    <w:p w14:paraId="275A5D12" w14:textId="1D219BCF" w:rsidR="00807FCF" w:rsidRDefault="00807FCF">
      <w:pPr>
        <w:pStyle w:val="CommentText"/>
      </w:pPr>
      <w:r>
        <w:rPr>
          <w:rStyle w:val="CommentReference"/>
        </w:rPr>
        <w:annotationRef/>
      </w:r>
      <w:r>
        <w:t>Modified from RCK</w:t>
      </w:r>
    </w:p>
  </w:comment>
  <w:comment w:id="21" w:author="Keith Boone" w:date="2019-04-29T13:22:00Z" w:initials="KB">
    <w:p w14:paraId="2A3A643D" w14:textId="24B92347" w:rsidR="00807FCF" w:rsidRDefault="00807FCF">
      <w:pPr>
        <w:pStyle w:val="CommentText"/>
      </w:pPr>
      <w:r>
        <w:rPr>
          <w:rStyle w:val="CommentReference"/>
        </w:rPr>
        <w:annotationRef/>
      </w:r>
      <w:r>
        <w:t>Need to think about this</w:t>
      </w:r>
    </w:p>
  </w:comment>
  <w:comment w:id="71" w:author="Keith Boone" w:date="2019-04-29T03:08:00Z" w:initials="KB">
    <w:p w14:paraId="1AA91155" w14:textId="3F452468" w:rsidR="00807FCF" w:rsidRDefault="00807FCF">
      <w:pPr>
        <w:pStyle w:val="CommentText"/>
      </w:pPr>
      <w:r>
        <w:rPr>
          <w:rStyle w:val="CommentReference"/>
        </w:rPr>
        <w:annotationRef/>
      </w:r>
      <w:r>
        <w:t>Needs work</w:t>
      </w:r>
    </w:p>
  </w:comment>
  <w:comment w:id="83" w:author="Keith Boone" w:date="2019-05-01T14:18:00Z" w:initials="KB">
    <w:p w14:paraId="54D07F20" w14:textId="0A2442CE" w:rsidR="00807FCF" w:rsidRDefault="00807FCF">
      <w:pPr>
        <w:pStyle w:val="CommentText"/>
      </w:pPr>
      <w:r>
        <w:rPr>
          <w:rStyle w:val="CommentReference"/>
        </w:rPr>
        <w:annotationRef/>
      </w:r>
      <w:r>
        <w:t>Need to add sequence diagrams for different implementation styles: EHR Launch, Device Launch, et cetera…</w:t>
      </w:r>
    </w:p>
  </w:comment>
  <w:comment w:id="156" w:author="Keith Boone" w:date="2019-04-29T02:47:00Z" w:initials="KB">
    <w:p w14:paraId="0ABB62B2" w14:textId="77777777" w:rsidR="00807FCF" w:rsidRDefault="00807FCF" w:rsidP="00FD7E56">
      <w:pPr>
        <w:pStyle w:val="CommentText"/>
      </w:pPr>
      <w:r>
        <w:rPr>
          <w:rStyle w:val="CommentReference"/>
        </w:rPr>
        <w:annotationRef/>
      </w:r>
      <w:r>
        <w:t>I think we can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A5D12" w15:done="0"/>
  <w15:commentEx w15:paraId="2A3A643D" w15:done="0"/>
  <w15:commentEx w15:paraId="1AA91155" w15:done="0"/>
  <w15:commentEx w15:paraId="54D07F20" w15:done="0"/>
  <w15:commentEx w15:paraId="0ABB6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A5D12" w16cid:durableId="206F6951"/>
  <w16cid:commentId w16cid:paraId="2A3A643D" w16cid:durableId="207178F9"/>
  <w16cid:commentId w16cid:paraId="1AA91155" w16cid:durableId="2070E940"/>
  <w16cid:commentId w16cid:paraId="54D07F20" w16cid:durableId="20742925"/>
  <w16cid:commentId w16cid:paraId="0ABB62B2" w16cid:durableId="2070E6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F83FB" w14:textId="77777777" w:rsidR="00B203E9" w:rsidRDefault="00B203E9">
      <w:r>
        <w:separator/>
      </w:r>
    </w:p>
  </w:endnote>
  <w:endnote w:type="continuationSeparator" w:id="0">
    <w:p w14:paraId="108EB1FF" w14:textId="77777777" w:rsidR="00B203E9" w:rsidRDefault="00B2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807FCF" w:rsidRDefault="00807F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07FCF" w:rsidRDefault="0080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807FCF" w:rsidRDefault="00807FCF">
    <w:pPr>
      <w:pStyle w:val="Footer"/>
      <w:ind w:right="360"/>
    </w:pPr>
    <w:r>
      <w:t>__________________________________________________________________________</w:t>
    </w:r>
  </w:p>
  <w:p w14:paraId="1C4257F8" w14:textId="6D608551" w:rsidR="00807FCF" w:rsidRDefault="00807FCF" w:rsidP="00597DB2">
    <w:pPr>
      <w:pStyle w:val="Footer"/>
      <w:ind w:right="360"/>
      <w:rPr>
        <w:sz w:val="20"/>
      </w:rPr>
    </w:pPr>
    <w:bookmarkStart w:id="207"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207"/>
  </w:p>
  <w:p w14:paraId="38358ADA" w14:textId="77777777" w:rsidR="00807FCF" w:rsidRDefault="00807FC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6208D788" w:rsidR="00807FCF" w:rsidRDefault="00807FCF">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413DF" w14:textId="77777777" w:rsidR="00B203E9" w:rsidRDefault="00B203E9">
      <w:r>
        <w:separator/>
      </w:r>
    </w:p>
  </w:footnote>
  <w:footnote w:type="continuationSeparator" w:id="0">
    <w:p w14:paraId="1FDFB21D" w14:textId="77777777" w:rsidR="00B203E9" w:rsidRDefault="00B203E9">
      <w:r>
        <w:continuationSeparator/>
      </w:r>
    </w:p>
  </w:footnote>
  <w:footnote w:id="1">
    <w:p w14:paraId="5F26A219" w14:textId="77777777" w:rsidR="00807FCF" w:rsidRPr="007C30CE" w:rsidRDefault="00807FCF"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807FCF" w:rsidRPr="007C30CE" w:rsidRDefault="00807FCF"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807FCF" w:rsidRDefault="00807FCF"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807FCF" w:rsidRDefault="00807FCF">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807FCF" w:rsidRDefault="00807FCF">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807FCF" w:rsidRDefault="00807FCF">
      <w:pPr>
        <w:pStyle w:val="FootnoteText"/>
      </w:pPr>
      <w:r>
        <w:rPr>
          <w:rStyle w:val="FootnoteReference"/>
        </w:rPr>
        <w:footnoteRef/>
      </w:r>
      <w:r>
        <w:t xml:space="preserve"> Health Assessments in Primary Care, September 2003, AHRQ</w:t>
      </w:r>
    </w:p>
  </w:footnote>
  <w:footnote w:id="7">
    <w:p w14:paraId="718709E9" w14:textId="6C4020E1" w:rsidR="00807FCF" w:rsidRDefault="00807FCF">
      <w:pPr>
        <w:pStyle w:val="FootnoteText"/>
      </w:pPr>
      <w:r>
        <w:rPr>
          <w:rStyle w:val="FootnoteReference"/>
        </w:rPr>
        <w:footnoteRef/>
      </w:r>
      <w:r>
        <w:t xml:space="preserve"> See </w:t>
      </w:r>
      <w:hyperlink r:id="rId4" w:history="1">
        <w:r>
          <w:rPr>
            <w:rStyle w:val="Hyperlink"/>
          </w:rPr>
          <w:t>http://tools.acc.org/ASCVD-Risk-Estimator-Plus</w:t>
        </w:r>
      </w:hyperlink>
    </w:p>
  </w:footnote>
  <w:footnote w:id="8">
    <w:p w14:paraId="5A533408" w14:textId="6B785E42" w:rsidR="00807FCF" w:rsidRDefault="00807FCF">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807FCF" w:rsidRDefault="00807FCF">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 w:id="10">
    <w:p w14:paraId="0E7ED277" w14:textId="04B5787E" w:rsidR="00807FCF" w:rsidRDefault="00807FCF">
      <w:pPr>
        <w:pStyle w:val="FootnoteText"/>
      </w:pPr>
      <w:r>
        <w:rPr>
          <w:rStyle w:val="FootnoteReference"/>
        </w:rPr>
        <w:footnoteRef/>
      </w:r>
      <w:r>
        <w:t xml:space="preserve"> However, we might recommend simply persisting the QuestionnaireResponse resource returned by the Assessor actor.</w:t>
      </w:r>
    </w:p>
  </w:footnote>
  <w:footnote w:id="11">
    <w:p w14:paraId="684007AB" w14:textId="10791734" w:rsidR="00807FCF" w:rsidRDefault="00807FCF">
      <w:pPr>
        <w:pStyle w:val="FootnoteText"/>
      </w:pPr>
      <w:r>
        <w:rPr>
          <w:rStyle w:val="FootnoteReference"/>
        </w:rPr>
        <w:footnoteRef/>
      </w:r>
      <w:r>
        <w:t xml:space="preserve"> See </w:t>
      </w:r>
      <w:hyperlink r:id="rId7" w:history="1">
        <w:r w:rsidRPr="00C568FB">
          <w:rPr>
            <w:rStyle w:val="Hyperlink"/>
          </w:rPr>
          <w:t>http://hl7.org/fhir/StructureDefinition/questionnaireresponse-signature</w:t>
        </w:r>
      </w:hyperlink>
      <w:r>
        <w:t xml:space="preserve"> </w:t>
      </w:r>
    </w:p>
  </w:footnote>
  <w:footnote w:id="12">
    <w:p w14:paraId="4C3C45AE" w14:textId="6E9C28E7" w:rsidR="00807FCF" w:rsidRDefault="00807FCF">
      <w:pPr>
        <w:pStyle w:val="FootnoteText"/>
      </w:pPr>
      <w:r>
        <w:rPr>
          <w:rStyle w:val="FootnoteReference"/>
        </w:rPr>
        <w:footnoteRef/>
      </w:r>
      <w:r>
        <w:t xml:space="preserve"> See </w:t>
      </w:r>
      <w:r w:rsidRPr="00C05E43">
        <w:t>http://hl7.org/fhir/smart-app-launch/index.html#smart-authorization-sequence</w:t>
      </w:r>
    </w:p>
  </w:footnote>
  <w:footnote w:id="13">
    <w:p w14:paraId="58F769B7" w14:textId="4155D665" w:rsidR="00807FCF" w:rsidRDefault="00807FCF">
      <w:pPr>
        <w:pStyle w:val="FootnoteText"/>
      </w:pPr>
      <w:r>
        <w:rPr>
          <w:rStyle w:val="FootnoteReference"/>
        </w:rPr>
        <w:footnoteRef/>
      </w:r>
      <w:r>
        <w:t xml:space="preserve"> See </w:t>
      </w:r>
      <w:hyperlink r:id="rId8" w:history="1">
        <w:r>
          <w:rPr>
            <w:rStyle w:val="Hyperlink"/>
          </w:rPr>
          <w:t>http://www.hl7.org/fhir/extension-questionnaireresponse-signature.html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807FCF" w:rsidRDefault="00807FCF"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807FCF" w:rsidRDefault="00807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0D040A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90B44"/>
    <w:multiLevelType w:val="hybridMultilevel"/>
    <w:tmpl w:val="ECF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52AB7"/>
    <w:multiLevelType w:val="hybridMultilevel"/>
    <w:tmpl w:val="EF80A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A2902"/>
    <w:multiLevelType w:val="multilevel"/>
    <w:tmpl w:val="690EBC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613A1E"/>
    <w:multiLevelType w:val="multilevel"/>
    <w:tmpl w:val="5492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CB3EEF"/>
    <w:multiLevelType w:val="multilevel"/>
    <w:tmpl w:val="9AD2E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A6539"/>
    <w:multiLevelType w:val="hybridMultilevel"/>
    <w:tmpl w:val="06AA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FE42121"/>
    <w:multiLevelType w:val="hybridMultilevel"/>
    <w:tmpl w:val="9AD2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9"/>
  </w:num>
  <w:num w:numId="11">
    <w:abstractNumId w:val="23"/>
  </w:num>
  <w:num w:numId="12">
    <w:abstractNumId w:val="28"/>
  </w:num>
  <w:num w:numId="13">
    <w:abstractNumId w:val="18"/>
  </w:num>
  <w:num w:numId="14">
    <w:abstractNumId w:val="14"/>
  </w:num>
  <w:num w:numId="15">
    <w:abstractNumId w:val="13"/>
  </w:num>
  <w:num w:numId="16">
    <w:abstractNumId w:val="16"/>
  </w:num>
  <w:num w:numId="17">
    <w:abstractNumId w:val="20"/>
  </w:num>
  <w:num w:numId="18">
    <w:abstractNumId w:val="21"/>
  </w:num>
  <w:num w:numId="19">
    <w:abstractNumId w:val="15"/>
  </w:num>
  <w:num w:numId="20">
    <w:abstractNumId w:val="22"/>
  </w:num>
  <w:num w:numId="21">
    <w:abstractNumId w:val="11"/>
  </w:num>
  <w:num w:numId="22">
    <w:abstractNumId w:val="30"/>
  </w:num>
  <w:num w:numId="23">
    <w:abstractNumId w:val="26"/>
  </w:num>
  <w:num w:numId="24">
    <w:abstractNumId w:val="17"/>
  </w:num>
  <w:num w:numId="25">
    <w:abstractNumId w:val="10"/>
  </w:num>
  <w:num w:numId="26">
    <w:abstractNumId w:val="27"/>
  </w:num>
  <w:num w:numId="27">
    <w:abstractNumId w:val="24"/>
  </w:num>
  <w:num w:numId="28">
    <w:abstractNumId w:val="25"/>
  </w:num>
  <w:num w:numId="29">
    <w:abstractNumId w:val="12"/>
  </w:num>
  <w:num w:numId="30">
    <w:abstractNumId w:val="6"/>
  </w:num>
  <w:num w:numId="31">
    <w:abstractNumId w:val="6"/>
  </w:num>
  <w:num w:numId="32">
    <w:abstractNumId w:val="6"/>
  </w:num>
  <w:num w:numId="33">
    <w:abstractNumId w:val="9"/>
  </w:num>
  <w:num w:numId="34">
    <w:abstractNumId w:val="19"/>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2DDB"/>
    <w:rsid w:val="0001442D"/>
    <w:rsid w:val="00014CB7"/>
    <w:rsid w:val="00016CC3"/>
    <w:rsid w:val="000172E1"/>
    <w:rsid w:val="00017E09"/>
    <w:rsid w:val="00020DD4"/>
    <w:rsid w:val="00020F6F"/>
    <w:rsid w:val="00021517"/>
    <w:rsid w:val="00023838"/>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3C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B70EB"/>
    <w:rsid w:val="000C0EA6"/>
    <w:rsid w:val="000C25F0"/>
    <w:rsid w:val="000C28C2"/>
    <w:rsid w:val="000C2F6C"/>
    <w:rsid w:val="000C3556"/>
    <w:rsid w:val="000C3F19"/>
    <w:rsid w:val="000C41C5"/>
    <w:rsid w:val="000C48F2"/>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567"/>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4C61"/>
    <w:rsid w:val="001651C2"/>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0FF0"/>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1B14"/>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619A"/>
    <w:rsid w:val="002073EF"/>
    <w:rsid w:val="00207571"/>
    <w:rsid w:val="0020774B"/>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325A"/>
    <w:rsid w:val="002C4088"/>
    <w:rsid w:val="002C62C1"/>
    <w:rsid w:val="002C710A"/>
    <w:rsid w:val="002C78E2"/>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EFA"/>
    <w:rsid w:val="002F2FD1"/>
    <w:rsid w:val="002F380A"/>
    <w:rsid w:val="002F579D"/>
    <w:rsid w:val="002F5BE7"/>
    <w:rsid w:val="002F6113"/>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95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499E"/>
    <w:rsid w:val="003D5A68"/>
    <w:rsid w:val="003D7A63"/>
    <w:rsid w:val="003E04BD"/>
    <w:rsid w:val="003E0A2C"/>
    <w:rsid w:val="003E1745"/>
    <w:rsid w:val="003E1C04"/>
    <w:rsid w:val="003E1EBB"/>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2B85"/>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3BF"/>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65D"/>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86C84"/>
    <w:rsid w:val="00490C98"/>
    <w:rsid w:val="0049172C"/>
    <w:rsid w:val="00492B6F"/>
    <w:rsid w:val="00493E8E"/>
    <w:rsid w:val="00497664"/>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2C73"/>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45"/>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12A"/>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32F"/>
    <w:rsid w:val="00530674"/>
    <w:rsid w:val="005315EE"/>
    <w:rsid w:val="005329FC"/>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13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AEE"/>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B01"/>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685B"/>
    <w:rsid w:val="005F745D"/>
    <w:rsid w:val="005F7DB1"/>
    <w:rsid w:val="00600385"/>
    <w:rsid w:val="00600E52"/>
    <w:rsid w:val="00600EC6"/>
    <w:rsid w:val="006014F8"/>
    <w:rsid w:val="00601930"/>
    <w:rsid w:val="00601E31"/>
    <w:rsid w:val="00602022"/>
    <w:rsid w:val="00602EBB"/>
    <w:rsid w:val="00603E3F"/>
    <w:rsid w:val="00603ED5"/>
    <w:rsid w:val="0060645A"/>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4E29"/>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188"/>
    <w:rsid w:val="00686273"/>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2EA"/>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65F"/>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3C58"/>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33E2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38C3"/>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01E"/>
    <w:rsid w:val="007C2912"/>
    <w:rsid w:val="007C2E48"/>
    <w:rsid w:val="007C30CE"/>
    <w:rsid w:val="007C382E"/>
    <w:rsid w:val="007C3E9A"/>
    <w:rsid w:val="007C4EB8"/>
    <w:rsid w:val="007C50C2"/>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016A"/>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07FCF"/>
    <w:rsid w:val="008109ED"/>
    <w:rsid w:val="008112E2"/>
    <w:rsid w:val="0081203B"/>
    <w:rsid w:val="0081213A"/>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356"/>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192"/>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5E9C"/>
    <w:rsid w:val="008C7507"/>
    <w:rsid w:val="008D052D"/>
    <w:rsid w:val="008D0BA0"/>
    <w:rsid w:val="008D126A"/>
    <w:rsid w:val="008D17FF"/>
    <w:rsid w:val="008D189B"/>
    <w:rsid w:val="008D192B"/>
    <w:rsid w:val="008D44CA"/>
    <w:rsid w:val="008D45BC"/>
    <w:rsid w:val="008D5899"/>
    <w:rsid w:val="008D7010"/>
    <w:rsid w:val="008D7044"/>
    <w:rsid w:val="008D7642"/>
    <w:rsid w:val="008D7EDC"/>
    <w:rsid w:val="008D7F08"/>
    <w:rsid w:val="008E0275"/>
    <w:rsid w:val="008E1049"/>
    <w:rsid w:val="008E1F11"/>
    <w:rsid w:val="008E2496"/>
    <w:rsid w:val="008E2B5E"/>
    <w:rsid w:val="008E37B7"/>
    <w:rsid w:val="008E39C3"/>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5F4"/>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3F41"/>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049"/>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6DE9"/>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21"/>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6506"/>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37AD9"/>
    <w:rsid w:val="00A40830"/>
    <w:rsid w:val="00A40EAB"/>
    <w:rsid w:val="00A416F0"/>
    <w:rsid w:val="00A43E92"/>
    <w:rsid w:val="00A43F38"/>
    <w:rsid w:val="00A44819"/>
    <w:rsid w:val="00A44B2F"/>
    <w:rsid w:val="00A45144"/>
    <w:rsid w:val="00A454FB"/>
    <w:rsid w:val="00A46A3D"/>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0A0"/>
    <w:rsid w:val="00A9751B"/>
    <w:rsid w:val="00AA0AC6"/>
    <w:rsid w:val="00AA0C13"/>
    <w:rsid w:val="00AA0F9F"/>
    <w:rsid w:val="00AA0FC7"/>
    <w:rsid w:val="00AA2213"/>
    <w:rsid w:val="00AA34E7"/>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9B2"/>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608F"/>
    <w:rsid w:val="00B17A69"/>
    <w:rsid w:val="00B17AE5"/>
    <w:rsid w:val="00B203E9"/>
    <w:rsid w:val="00B21C2D"/>
    <w:rsid w:val="00B2210D"/>
    <w:rsid w:val="00B23D8C"/>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1D8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5757"/>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38BD"/>
    <w:rsid w:val="00C045B1"/>
    <w:rsid w:val="00C04BD6"/>
    <w:rsid w:val="00C05CCE"/>
    <w:rsid w:val="00C05E43"/>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0C37"/>
    <w:rsid w:val="00C512AA"/>
    <w:rsid w:val="00C51331"/>
    <w:rsid w:val="00C52D7A"/>
    <w:rsid w:val="00C531CA"/>
    <w:rsid w:val="00C5356B"/>
    <w:rsid w:val="00C53578"/>
    <w:rsid w:val="00C536D5"/>
    <w:rsid w:val="00C536E4"/>
    <w:rsid w:val="00C53AB6"/>
    <w:rsid w:val="00C54020"/>
    <w:rsid w:val="00C54289"/>
    <w:rsid w:val="00C54AB3"/>
    <w:rsid w:val="00C56183"/>
    <w:rsid w:val="00C561B8"/>
    <w:rsid w:val="00C601F1"/>
    <w:rsid w:val="00C60606"/>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01"/>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5AA"/>
    <w:rsid w:val="00CE0600"/>
    <w:rsid w:val="00CE0606"/>
    <w:rsid w:val="00CE0AA5"/>
    <w:rsid w:val="00CE2335"/>
    <w:rsid w:val="00CE2C85"/>
    <w:rsid w:val="00CE3CFF"/>
    <w:rsid w:val="00CE4908"/>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942"/>
    <w:rsid w:val="00D03A63"/>
    <w:rsid w:val="00D05199"/>
    <w:rsid w:val="00D0573B"/>
    <w:rsid w:val="00D05B75"/>
    <w:rsid w:val="00D05B7C"/>
    <w:rsid w:val="00D07411"/>
    <w:rsid w:val="00D1099D"/>
    <w:rsid w:val="00D10EAC"/>
    <w:rsid w:val="00D12135"/>
    <w:rsid w:val="00D122C0"/>
    <w:rsid w:val="00D123C7"/>
    <w:rsid w:val="00D132D0"/>
    <w:rsid w:val="00D13531"/>
    <w:rsid w:val="00D1514E"/>
    <w:rsid w:val="00D15D64"/>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4613"/>
    <w:rsid w:val="00DB5C1E"/>
    <w:rsid w:val="00DB5E26"/>
    <w:rsid w:val="00DB68F5"/>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502"/>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0EC7"/>
    <w:rsid w:val="00E01182"/>
    <w:rsid w:val="00E014B6"/>
    <w:rsid w:val="00E02A98"/>
    <w:rsid w:val="00E0460E"/>
    <w:rsid w:val="00E066F7"/>
    <w:rsid w:val="00E06AE1"/>
    <w:rsid w:val="00E073B4"/>
    <w:rsid w:val="00E07496"/>
    <w:rsid w:val="00E07C02"/>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655"/>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56F4F"/>
    <w:rsid w:val="00E60048"/>
    <w:rsid w:val="00E60B8A"/>
    <w:rsid w:val="00E60F71"/>
    <w:rsid w:val="00E619FE"/>
    <w:rsid w:val="00E61A6A"/>
    <w:rsid w:val="00E62F08"/>
    <w:rsid w:val="00E647CD"/>
    <w:rsid w:val="00E661C4"/>
    <w:rsid w:val="00E66BB4"/>
    <w:rsid w:val="00E71341"/>
    <w:rsid w:val="00E71CB2"/>
    <w:rsid w:val="00E71CB4"/>
    <w:rsid w:val="00E7227D"/>
    <w:rsid w:val="00E72A64"/>
    <w:rsid w:val="00E735BC"/>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1D18"/>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3BDC"/>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58B9"/>
    <w:rsid w:val="00F37E9A"/>
    <w:rsid w:val="00F4069D"/>
    <w:rsid w:val="00F40CB6"/>
    <w:rsid w:val="00F40DE3"/>
    <w:rsid w:val="00F4167D"/>
    <w:rsid w:val="00F422AA"/>
    <w:rsid w:val="00F429A7"/>
    <w:rsid w:val="00F43328"/>
    <w:rsid w:val="00F4382B"/>
    <w:rsid w:val="00F4476F"/>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29B"/>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0F8"/>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4304"/>
    <w:rsid w:val="00FA6486"/>
    <w:rsid w:val="00FA6AEA"/>
    <w:rsid w:val="00FA7074"/>
    <w:rsid w:val="00FB2A2A"/>
    <w:rsid w:val="00FB2DB5"/>
    <w:rsid w:val="00FB305E"/>
    <w:rsid w:val="00FB3B65"/>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BB4"/>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497664"/>
    <w:rPr>
      <w:rFonts w:ascii="Courier New" w:hAnsi="Courier New" w:cs="TimesNewRomanPSMT"/>
      <w:noProof/>
      <w:sz w:val="20"/>
      <w:lang w:val="it-IT"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8522">
      <w:bodyDiv w:val="1"/>
      <w:marLeft w:val="0"/>
      <w:marRight w:val="0"/>
      <w:marTop w:val="0"/>
      <w:marBottom w:val="0"/>
      <w:divBdr>
        <w:top w:val="none" w:sz="0" w:space="0" w:color="auto"/>
        <w:left w:val="none" w:sz="0" w:space="0" w:color="auto"/>
        <w:bottom w:val="none" w:sz="0" w:space="0" w:color="auto"/>
        <w:right w:val="none" w:sz="0" w:space="0" w:color="auto"/>
      </w:divBdr>
    </w:div>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49262513">
      <w:bodyDiv w:val="1"/>
      <w:marLeft w:val="0"/>
      <w:marRight w:val="0"/>
      <w:marTop w:val="0"/>
      <w:marBottom w:val="0"/>
      <w:divBdr>
        <w:top w:val="none" w:sz="0" w:space="0" w:color="auto"/>
        <w:left w:val="none" w:sz="0" w:space="0" w:color="auto"/>
        <w:bottom w:val="none" w:sz="0" w:space="0" w:color="auto"/>
        <w:right w:val="none" w:sz="0" w:space="0" w:color="auto"/>
      </w:divBdr>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572278198">
      <w:bodyDiv w:val="1"/>
      <w:marLeft w:val="0"/>
      <w:marRight w:val="0"/>
      <w:marTop w:val="0"/>
      <w:marBottom w:val="0"/>
      <w:divBdr>
        <w:top w:val="none" w:sz="0" w:space="0" w:color="auto"/>
        <w:left w:val="none" w:sz="0" w:space="0" w:color="auto"/>
        <w:bottom w:val="none" w:sz="0" w:space="0" w:color="auto"/>
        <w:right w:val="none" w:sz="0" w:space="0" w:color="auto"/>
      </w:divBdr>
    </w:div>
    <w:div w:id="675232771">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05290">
      <w:bodyDiv w:val="1"/>
      <w:marLeft w:val="0"/>
      <w:marRight w:val="0"/>
      <w:marTop w:val="0"/>
      <w:marBottom w:val="0"/>
      <w:divBdr>
        <w:top w:val="none" w:sz="0" w:space="0" w:color="auto"/>
        <w:left w:val="none" w:sz="0" w:space="0" w:color="auto"/>
        <w:bottom w:val="none" w:sz="0" w:space="0" w:color="auto"/>
        <w:right w:val="none" w:sz="0" w:space="0" w:color="auto"/>
      </w:divBdr>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3323672">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06381593">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14141161">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21" Type="http://schemas.openxmlformats.org/officeDocument/2006/relationships/hyperlink" Target="http://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smart-app-launch/index.html" TargetMode="External"/><Relationship Id="rId47" Type="http://schemas.openxmlformats.org/officeDocument/2006/relationships/hyperlink" Target="http://www.hl7.org/fhir/formats.html" TargetMode="External"/><Relationship Id="rId50" Type="http://schemas.openxmlformats.org/officeDocument/2006/relationships/hyperlink" Target="http://www.hl7.org/fhir/extension-questionnaireresponse-signature-definitions.html" TargetMode="External"/><Relationship Id="rId55" Type="http://schemas.openxmlformats.org/officeDocument/2006/relationships/hyperlink" Target="http://www.hl7.org/fhir/formats.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www.hl7.org/fhir/R4/index.html" TargetMode="External"/><Relationship Id="rId41" Type="http://schemas.openxmlformats.org/officeDocument/2006/relationships/hyperlink" Target="http://www.hl7.org/fhir/R4/index.html" TargetMode="External"/><Relationship Id="rId54" Type="http://schemas.openxmlformats.org/officeDocument/2006/relationships/hyperlink" Target="http://www.hl7.org/fhir/formats.html"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hyperlink" Target="http://www.hl7.org/fhir/formats.html" TargetMode="External"/><Relationship Id="rId53" Type="http://schemas.openxmlformats.org/officeDocument/2006/relationships/hyperlink" Target="http://www.hl7.org/fhir/formats.html" TargetMode="External"/><Relationship Id="rId58" Type="http://schemas.openxmlformats.org/officeDocument/2006/relationships/hyperlink" Target="http://www.hl7.org/fhir/datatypes.html" TargetMode="Externa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hyperlink" Target="http://www.hl7.org/fhir/formats.html" TargetMode="External"/><Relationship Id="rId57" Type="http://schemas.openxmlformats.org/officeDocument/2006/relationships/hyperlink" Target="http://www.hl7.org/fhir/extension-questionnaireresponse-signature-definitions.html" TargetMode="External"/><Relationship Id="rId61" Type="http://schemas.openxmlformats.org/officeDocument/2006/relationships/footer" Target="footer2.xml"/><Relationship Id="rId10" Type="http://schemas.openxmlformats.org/officeDocument/2006/relationships/hyperlink" Target="http://ihe.net/Technical_Frameworks/"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STU3/search.html" TargetMode="External"/><Relationship Id="rId44" Type="http://schemas.openxmlformats.org/officeDocument/2006/relationships/hyperlink" Target="http://hl7.org/fhir/R4/http.html" TargetMode="External"/><Relationship Id="rId52" Type="http://schemas.openxmlformats.org/officeDocument/2006/relationships/hyperlink" Target="http://www.hl7.org/fhir/formats.html"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yperlink" Target="http://hl7.org/fhir/R4/http.html" TargetMode="External"/><Relationship Id="rId48" Type="http://schemas.openxmlformats.org/officeDocument/2006/relationships/hyperlink" Target="http://www.hl7.org/fhir/formats.html" TargetMode="External"/><Relationship Id="rId56" Type="http://schemas.openxmlformats.org/officeDocument/2006/relationships/hyperlink" Target="http://www.hl7.org/fhir/formats.html" TargetMode="External"/><Relationship Id="rId64"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www.hl7.org/fhir/datatypes.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hyperlink" Target="http://www.hl7.org/fhir/formats.html"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fhir/extension-questionnaireresponse-signature.html" TargetMode="External"/><Relationship Id="rId3" Type="http://schemas.openxmlformats.org/officeDocument/2006/relationships/hyperlink" Target="https://www.ncbi.nlm.nih.gov/pubmed/?term=assessment+instrument" TargetMode="External"/><Relationship Id="rId7" Type="http://schemas.openxmlformats.org/officeDocument/2006/relationships/hyperlink" Target="http://hl7.org/fhir/StructureDefinition/questionnaireresponse-signature"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FC0D8-E70C-415E-8C42-54A0165E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865</TotalTime>
  <Pages>1</Pages>
  <Words>12411</Words>
  <Characters>70748</Characters>
  <Application>Microsoft Office Word</Application>
  <DocSecurity>0</DocSecurity>
  <Lines>589</Lines>
  <Paragraphs>165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82994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23</cp:revision>
  <cp:lastPrinted>2017-04-13T08:14:00Z</cp:lastPrinted>
  <dcterms:created xsi:type="dcterms:W3CDTF">2020-02-15T16:28:00Z</dcterms:created>
  <dcterms:modified xsi:type="dcterms:W3CDTF">2020-02-16T08:50:00Z</dcterms:modified>
  <cp:category>IHE Supplement</cp:category>
</cp:coreProperties>
</file>